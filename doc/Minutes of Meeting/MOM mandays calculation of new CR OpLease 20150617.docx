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00" w:type="dxa"/>
        <w:tblInd w:w="-510" w:type="dxa"/>
        <w:tblLayout w:type="fixed"/>
        <w:tblCellMar>
          <w:left w:w="30" w:type="dxa"/>
          <w:right w:w="30" w:type="dxa"/>
        </w:tblCellMar>
        <w:tblLook w:val="0000"/>
      </w:tblPr>
      <w:tblGrid>
        <w:gridCol w:w="2520"/>
        <w:gridCol w:w="1440"/>
        <w:gridCol w:w="2250"/>
        <w:gridCol w:w="2160"/>
        <w:gridCol w:w="2430"/>
      </w:tblGrid>
      <w:tr w:rsidR="00F073CF" w:rsidRPr="00763323" w:rsidTr="00C1321B">
        <w:trPr>
          <w:cantSplit/>
          <w:trHeight w:val="318"/>
        </w:trPr>
        <w:tc>
          <w:tcPr>
            <w:tcW w:w="108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0669CF" w:rsidRPr="00763323" w:rsidRDefault="00F073CF" w:rsidP="00B9386F">
            <w:pPr>
              <w:spacing w:before="120" w:after="120" w:line="240" w:lineRule="auto"/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 w:eastAsia="ja-JP"/>
              </w:rPr>
            </w:pPr>
            <w:r w:rsidRPr="00763323"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 w:eastAsia="ja-JP"/>
              </w:rPr>
              <w:t>CLIENT NAME:</w:t>
            </w:r>
            <w:r w:rsidR="00905D6C" w:rsidRPr="00763323"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 w:eastAsia="ja-JP"/>
              </w:rPr>
              <w:t xml:space="preserve"> </w:t>
            </w:r>
            <w:r w:rsidR="004E568C" w:rsidRPr="00763323"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 w:eastAsia="ja-JP"/>
              </w:rPr>
              <w:t xml:space="preserve">PT. </w:t>
            </w:r>
            <w:r w:rsidR="00B9386F" w:rsidRPr="00763323"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 w:eastAsia="ja-JP"/>
              </w:rPr>
              <w:t>Dipo Star Finance (DSF)</w:t>
            </w:r>
          </w:p>
        </w:tc>
      </w:tr>
      <w:tr w:rsidR="00F92880" w:rsidRPr="00763323" w:rsidTr="00C1321B">
        <w:trPr>
          <w:cantSplit/>
          <w:trHeight w:val="448"/>
        </w:trPr>
        <w:tc>
          <w:tcPr>
            <w:tcW w:w="62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3CF" w:rsidRPr="00763323" w:rsidRDefault="00F073CF" w:rsidP="006F17FB">
            <w:pPr>
              <w:spacing w:line="240" w:lineRule="auto"/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</w:pPr>
            <w:r w:rsidRPr="00763323"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  <w:t>MEETING SUBJECT:</w:t>
            </w:r>
          </w:p>
          <w:p w:rsidR="00E826CA" w:rsidRDefault="00443A7D" w:rsidP="00977B5F">
            <w:pPr>
              <w:pStyle w:val="ListParagraph"/>
              <w:spacing w:line="240" w:lineRule="auto"/>
              <w:ind w:left="0"/>
              <w:rPr>
                <w:rFonts w:ascii="Arial" w:eastAsia="MS UI Gothic" w:hAnsi="Arial" w:cs="Arial"/>
                <w:snapToGrid w:val="0"/>
                <w:sz w:val="20"/>
                <w:szCs w:val="20"/>
                <w:lang w:val="en-US" w:eastAsia="ja-JP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Mandays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confirmation for new </w:t>
            </w:r>
            <w:r w:rsidR="004536FF">
              <w:rPr>
                <w:rFonts w:ascii="Calibri" w:hAnsi="Calibri"/>
                <w:color w:val="000000"/>
              </w:rPr>
              <w:t>CR Operating Lease (OLSS)</w:t>
            </w:r>
          </w:p>
          <w:p w:rsidR="007D0C55" w:rsidRPr="00763323" w:rsidRDefault="007D0C55" w:rsidP="00977B5F">
            <w:pPr>
              <w:pStyle w:val="ListParagraph"/>
              <w:spacing w:line="240" w:lineRule="auto"/>
              <w:ind w:left="0"/>
              <w:rPr>
                <w:rFonts w:ascii="Arial" w:eastAsia="MS UI Gothic" w:hAnsi="Arial" w:cs="Arial"/>
                <w:snapToGrid w:val="0"/>
                <w:sz w:val="20"/>
                <w:szCs w:val="20"/>
                <w:lang w:val="en-US" w:eastAsia="ja-JP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3CF" w:rsidRPr="00763323" w:rsidRDefault="00F073CF" w:rsidP="006F17FB">
            <w:pPr>
              <w:spacing w:line="240" w:lineRule="auto"/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</w:pPr>
            <w:r w:rsidRPr="00763323"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  <w:t>CONDUCTED</w:t>
            </w:r>
            <w:r w:rsidR="00085B8F" w:rsidRPr="00763323"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  <w:t xml:space="preserve"> BY :</w:t>
            </w:r>
          </w:p>
          <w:p w:rsidR="00085B8F" w:rsidRPr="00763323" w:rsidRDefault="00E826CA" w:rsidP="00B540F7">
            <w:pPr>
              <w:spacing w:line="240" w:lineRule="auto"/>
              <w:rPr>
                <w:rFonts w:ascii="Arial" w:eastAsia="MS UI Gothic" w:hAnsi="Arial" w:cs="Arial"/>
                <w:snapToGrid w:val="0"/>
                <w:sz w:val="20"/>
                <w:szCs w:val="20"/>
                <w:lang w:val="en-US"/>
              </w:rPr>
            </w:pPr>
            <w:r w:rsidRPr="00763323">
              <w:rPr>
                <w:rFonts w:ascii="Arial" w:eastAsia="MS UI Gothic" w:hAnsi="Arial" w:cs="Arial"/>
                <w:snapToGrid w:val="0"/>
                <w:sz w:val="20"/>
                <w:szCs w:val="20"/>
                <w:lang w:val="en-US"/>
              </w:rPr>
              <w:t>M</w:t>
            </w:r>
            <w:r w:rsidR="00440643">
              <w:rPr>
                <w:rFonts w:ascii="Arial" w:eastAsia="MS UI Gothic" w:hAnsi="Arial" w:cs="Arial"/>
                <w:snapToGrid w:val="0"/>
                <w:sz w:val="20"/>
                <w:szCs w:val="20"/>
                <w:lang w:val="en-US"/>
              </w:rPr>
              <w:t>r</w:t>
            </w:r>
            <w:r w:rsidR="00977B5F" w:rsidRPr="00763323">
              <w:rPr>
                <w:rFonts w:ascii="Arial" w:eastAsia="MS UI Gothic" w:hAnsi="Arial" w:cs="Arial"/>
                <w:snapToGrid w:val="0"/>
                <w:sz w:val="20"/>
                <w:szCs w:val="20"/>
                <w:lang w:val="en-US"/>
              </w:rPr>
              <w:t xml:space="preserve">. </w:t>
            </w:r>
            <w:r w:rsidR="004536FF">
              <w:rPr>
                <w:rFonts w:ascii="Arial" w:eastAsia="MS UI Gothic" w:hAnsi="Arial" w:cs="Arial"/>
                <w:snapToGrid w:val="0"/>
                <w:sz w:val="20"/>
                <w:szCs w:val="20"/>
                <w:lang w:val="en-US"/>
              </w:rPr>
              <w:t>Devilosa Indra K.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:rsidR="00F073CF" w:rsidRPr="00763323" w:rsidRDefault="00F073CF" w:rsidP="006F17FB">
            <w:pPr>
              <w:spacing w:line="240" w:lineRule="auto"/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</w:pPr>
            <w:r w:rsidRPr="00763323"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  <w:t>C</w:t>
            </w:r>
            <w:r w:rsidR="007C5029" w:rsidRPr="00763323"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  <w:t>REATED BY</w:t>
            </w:r>
            <w:r w:rsidRPr="00763323"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  <w:t xml:space="preserve"> : </w:t>
            </w:r>
          </w:p>
          <w:p w:rsidR="00F073CF" w:rsidRPr="00763323" w:rsidRDefault="00440643" w:rsidP="00443A7D">
            <w:pPr>
              <w:spacing w:line="240" w:lineRule="auto"/>
              <w:rPr>
                <w:rFonts w:ascii="Arial" w:eastAsia="MS UI Gothic" w:hAnsi="Arial" w:cs="Arial"/>
                <w:sz w:val="20"/>
                <w:szCs w:val="20"/>
              </w:rPr>
            </w:pPr>
            <w:r>
              <w:rPr>
                <w:rFonts w:ascii="Arial" w:eastAsia="MS UI Gothic" w:hAnsi="Arial" w:cs="Arial"/>
                <w:sz w:val="20"/>
                <w:szCs w:val="20"/>
              </w:rPr>
              <w:t xml:space="preserve">Mr. </w:t>
            </w:r>
            <w:r w:rsidR="00443A7D">
              <w:rPr>
                <w:rFonts w:ascii="Arial" w:eastAsia="MS UI Gothic" w:hAnsi="Arial" w:cs="Arial"/>
                <w:sz w:val="20"/>
                <w:szCs w:val="20"/>
              </w:rPr>
              <w:t>Devilosa Indra K.</w:t>
            </w:r>
          </w:p>
        </w:tc>
      </w:tr>
      <w:tr w:rsidR="00F92880" w:rsidRPr="00763323" w:rsidTr="00C1321B">
        <w:trPr>
          <w:cantSplit/>
          <w:trHeight w:val="297"/>
        </w:trPr>
        <w:tc>
          <w:tcPr>
            <w:tcW w:w="25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E4F" w:rsidRPr="00763323" w:rsidRDefault="00225141" w:rsidP="006F17FB">
            <w:pPr>
              <w:spacing w:line="240" w:lineRule="auto"/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</w:pPr>
            <w:r w:rsidRPr="00763323"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  <w:t>DATE</w:t>
            </w:r>
            <w:r w:rsidR="00F92880" w:rsidRPr="00763323"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  <w:t>:</w:t>
            </w:r>
          </w:p>
          <w:p w:rsidR="00F92880" w:rsidRPr="00763323" w:rsidRDefault="00443A7D" w:rsidP="00443A7D">
            <w:pPr>
              <w:spacing w:line="240" w:lineRule="auto"/>
              <w:rPr>
                <w:rFonts w:ascii="Arial" w:eastAsia="MS UI Gothic" w:hAnsi="Arial" w:cs="Arial"/>
                <w:snapToGrid w:val="0"/>
                <w:sz w:val="20"/>
                <w:szCs w:val="20"/>
                <w:lang w:val="en-US"/>
              </w:rPr>
            </w:pPr>
            <w:r>
              <w:rPr>
                <w:rFonts w:ascii="Arial" w:eastAsia="MS UI Gothic" w:hAnsi="Arial" w:cs="Arial"/>
                <w:snapToGrid w:val="0"/>
                <w:sz w:val="20"/>
                <w:szCs w:val="20"/>
                <w:lang w:val="en-US"/>
              </w:rPr>
              <w:t xml:space="preserve">17June </w:t>
            </w:r>
            <w:r w:rsidR="00A5270C" w:rsidRPr="00763323">
              <w:rPr>
                <w:rFonts w:ascii="Arial" w:eastAsia="MS UI Gothic" w:hAnsi="Arial" w:cs="Arial"/>
                <w:snapToGrid w:val="0"/>
                <w:sz w:val="20"/>
                <w:szCs w:val="20"/>
                <w:lang w:val="en-US"/>
              </w:rPr>
              <w:t>201</w:t>
            </w:r>
            <w:r w:rsidR="000D7853">
              <w:rPr>
                <w:rFonts w:ascii="Arial" w:eastAsia="MS UI Gothic" w:hAnsi="Arial" w:cs="Arial"/>
                <w:snapToGrid w:val="0"/>
                <w:sz w:val="20"/>
                <w:szCs w:val="20"/>
                <w:lang w:val="en-US"/>
              </w:rPr>
              <w:t>5</w:t>
            </w:r>
          </w:p>
        </w:tc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3CF" w:rsidRPr="00763323" w:rsidRDefault="00225141" w:rsidP="006F17FB">
            <w:pPr>
              <w:spacing w:line="240" w:lineRule="auto"/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</w:pPr>
            <w:r w:rsidRPr="00763323"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  <w:t>START</w:t>
            </w:r>
            <w:r w:rsidR="00F92880" w:rsidRPr="00763323"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  <w:t>:</w:t>
            </w:r>
          </w:p>
          <w:p w:rsidR="00F92880" w:rsidRPr="00763323" w:rsidRDefault="00443A7D" w:rsidP="004536FF">
            <w:pPr>
              <w:spacing w:line="240" w:lineRule="auto"/>
              <w:rPr>
                <w:rFonts w:ascii="Arial" w:eastAsia="MS UI Gothic" w:hAnsi="Arial" w:cs="Arial"/>
                <w:sz w:val="20"/>
                <w:szCs w:val="20"/>
              </w:rPr>
            </w:pPr>
            <w:r>
              <w:rPr>
                <w:rFonts w:ascii="Arial" w:eastAsia="MS UI Gothic" w:hAnsi="Arial" w:cs="Arial"/>
                <w:sz w:val="20"/>
                <w:szCs w:val="20"/>
              </w:rPr>
              <w:t>11</w:t>
            </w:r>
            <w:r w:rsidR="00E826CA" w:rsidRPr="00763323">
              <w:rPr>
                <w:rFonts w:ascii="Arial" w:eastAsia="MS UI Gothic" w:hAnsi="Arial" w:cs="Arial"/>
                <w:sz w:val="20"/>
                <w:szCs w:val="20"/>
              </w:rPr>
              <w:t>:</w:t>
            </w:r>
            <w:r>
              <w:rPr>
                <w:rFonts w:ascii="Arial" w:eastAsia="MS UI Gothic" w:hAnsi="Arial" w:cs="Arial"/>
                <w:sz w:val="20"/>
                <w:szCs w:val="20"/>
              </w:rPr>
              <w:t>00</w:t>
            </w:r>
            <w:r w:rsidR="004E568C" w:rsidRPr="00763323">
              <w:rPr>
                <w:rFonts w:ascii="Arial" w:eastAsia="MS UI Gothic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MS UI Gothic" w:hAnsi="Arial" w:cs="Arial"/>
                <w:sz w:val="20"/>
                <w:szCs w:val="20"/>
              </w:rPr>
              <w:t>A</w:t>
            </w:r>
            <w:r w:rsidR="004E568C" w:rsidRPr="00763323">
              <w:rPr>
                <w:rFonts w:ascii="Arial" w:eastAsia="MS UI Gothic" w:hAnsi="Arial" w:cs="Arial"/>
                <w:sz w:val="20"/>
                <w:szCs w:val="20"/>
              </w:rPr>
              <w:t>M</w:t>
            </w:r>
          </w:p>
        </w:tc>
        <w:tc>
          <w:tcPr>
            <w:tcW w:w="225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3CF" w:rsidRPr="00763323" w:rsidRDefault="00225141" w:rsidP="006F17FB">
            <w:pPr>
              <w:spacing w:line="240" w:lineRule="auto"/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</w:pPr>
            <w:r w:rsidRPr="00763323"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  <w:t>FINISH</w:t>
            </w:r>
            <w:r w:rsidR="00F92880" w:rsidRPr="00763323"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  <w:t>:</w:t>
            </w:r>
          </w:p>
          <w:p w:rsidR="00F92880" w:rsidRPr="00763323" w:rsidRDefault="00443A7D" w:rsidP="004536FF">
            <w:pPr>
              <w:spacing w:line="240" w:lineRule="auto"/>
              <w:rPr>
                <w:rFonts w:ascii="Arial" w:eastAsia="MS UI Gothic" w:hAnsi="Arial" w:cs="Arial"/>
                <w:sz w:val="20"/>
                <w:szCs w:val="20"/>
              </w:rPr>
            </w:pPr>
            <w:r>
              <w:rPr>
                <w:rFonts w:ascii="Arial" w:eastAsia="MS UI Gothic" w:hAnsi="Arial" w:cs="Arial"/>
                <w:sz w:val="20"/>
                <w:szCs w:val="20"/>
              </w:rPr>
              <w:t>12</w:t>
            </w:r>
            <w:r w:rsidR="004E568C" w:rsidRPr="00763323">
              <w:rPr>
                <w:rFonts w:ascii="Arial" w:eastAsia="MS UI Gothic" w:hAnsi="Arial" w:cs="Arial"/>
                <w:sz w:val="20"/>
                <w:szCs w:val="20"/>
              </w:rPr>
              <w:t>:</w:t>
            </w:r>
            <w:r>
              <w:rPr>
                <w:rFonts w:ascii="Arial" w:eastAsia="MS UI Gothic" w:hAnsi="Arial" w:cs="Arial"/>
                <w:sz w:val="20"/>
                <w:szCs w:val="20"/>
              </w:rPr>
              <w:t>0</w:t>
            </w:r>
            <w:r w:rsidR="00716253">
              <w:rPr>
                <w:rFonts w:ascii="Arial" w:eastAsia="MS UI Gothic" w:hAnsi="Arial" w:cs="Arial"/>
                <w:sz w:val="20"/>
                <w:szCs w:val="20"/>
              </w:rPr>
              <w:t>0</w:t>
            </w:r>
            <w:r w:rsidR="004E568C" w:rsidRPr="00763323">
              <w:rPr>
                <w:rFonts w:ascii="Arial" w:eastAsia="MS UI Gothic" w:hAnsi="Arial" w:cs="Arial"/>
                <w:sz w:val="20"/>
                <w:szCs w:val="20"/>
              </w:rPr>
              <w:t xml:space="preserve"> </w:t>
            </w:r>
            <w:r w:rsidR="004536FF">
              <w:rPr>
                <w:rFonts w:ascii="Arial" w:eastAsia="MS UI Gothic" w:hAnsi="Arial" w:cs="Arial"/>
                <w:sz w:val="20"/>
                <w:szCs w:val="20"/>
              </w:rPr>
              <w:t>P</w:t>
            </w:r>
            <w:r w:rsidR="004E568C" w:rsidRPr="00763323">
              <w:rPr>
                <w:rFonts w:ascii="Arial" w:eastAsia="MS UI Gothic" w:hAnsi="Arial" w:cs="Arial"/>
                <w:sz w:val="20"/>
                <w:szCs w:val="20"/>
              </w:rPr>
              <w:t>M</w:t>
            </w:r>
          </w:p>
        </w:tc>
        <w:tc>
          <w:tcPr>
            <w:tcW w:w="4590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3CF" w:rsidRPr="00763323" w:rsidRDefault="00225141" w:rsidP="006F17FB">
            <w:pPr>
              <w:spacing w:line="240" w:lineRule="auto"/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</w:pPr>
            <w:r w:rsidRPr="00763323"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  <w:t>VENUE (LOCATION):</w:t>
            </w:r>
          </w:p>
          <w:p w:rsidR="00F92880" w:rsidRPr="00763323" w:rsidRDefault="00E826CA" w:rsidP="004536FF">
            <w:pPr>
              <w:spacing w:line="240" w:lineRule="auto"/>
              <w:rPr>
                <w:rFonts w:ascii="Arial" w:eastAsia="MS UI Gothic" w:hAnsi="Arial" w:cs="Arial"/>
                <w:sz w:val="20"/>
                <w:szCs w:val="20"/>
              </w:rPr>
            </w:pPr>
            <w:r w:rsidRPr="00763323">
              <w:rPr>
                <w:rFonts w:ascii="Arial" w:hAnsi="Arial" w:cs="Arial"/>
                <w:bCs/>
                <w:snapToGrid w:val="0"/>
                <w:sz w:val="20"/>
                <w:szCs w:val="20"/>
                <w:lang w:val="en-US"/>
              </w:rPr>
              <w:t>DSF</w:t>
            </w:r>
            <w:r w:rsidR="006432A2">
              <w:rPr>
                <w:rFonts w:ascii="Arial" w:hAnsi="Arial" w:cs="Arial"/>
                <w:bCs/>
                <w:snapToGrid w:val="0"/>
                <w:sz w:val="20"/>
                <w:szCs w:val="20"/>
                <w:lang w:val="en-US"/>
              </w:rPr>
              <w:t xml:space="preserve"> </w:t>
            </w:r>
            <w:r w:rsidR="004536FF">
              <w:rPr>
                <w:rFonts w:ascii="Calibri" w:hAnsi="Calibri"/>
                <w:color w:val="000000"/>
              </w:rPr>
              <w:t xml:space="preserve">Meeting Room </w:t>
            </w:r>
            <w:r w:rsidR="00443A7D">
              <w:rPr>
                <w:rFonts w:ascii="Calibri" w:hAnsi="Calibri"/>
                <w:color w:val="000000"/>
              </w:rPr>
              <w:t>1</w:t>
            </w:r>
          </w:p>
        </w:tc>
      </w:tr>
      <w:tr w:rsidR="00F92880" w:rsidRPr="00763323" w:rsidTr="00C1321B">
        <w:trPr>
          <w:cantSplit/>
          <w:trHeight w:val="445"/>
        </w:trPr>
        <w:tc>
          <w:tcPr>
            <w:tcW w:w="25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3CF" w:rsidRPr="00763323" w:rsidRDefault="00F073CF" w:rsidP="00291F83">
            <w:pPr>
              <w:spacing w:line="360" w:lineRule="auto"/>
              <w:jc w:val="right"/>
              <w:rPr>
                <w:rFonts w:ascii="Arial" w:eastAsia="MS UI Gothic" w:hAnsi="Arial" w:cs="Arial"/>
                <w:snapToGrid w:val="0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3CF" w:rsidRPr="00763323" w:rsidRDefault="00F073CF" w:rsidP="00291F83">
            <w:pPr>
              <w:spacing w:line="360" w:lineRule="auto"/>
              <w:jc w:val="right"/>
              <w:rPr>
                <w:rFonts w:ascii="Arial" w:eastAsia="MS UI Gothic" w:hAnsi="Arial" w:cs="Arial"/>
                <w:snapToGrid w:val="0"/>
                <w:sz w:val="20"/>
                <w:szCs w:val="20"/>
                <w:lang w:val="en-US"/>
              </w:rPr>
            </w:pPr>
          </w:p>
        </w:tc>
        <w:tc>
          <w:tcPr>
            <w:tcW w:w="22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3CF" w:rsidRPr="00763323" w:rsidRDefault="00F073CF" w:rsidP="00291F83">
            <w:pPr>
              <w:spacing w:line="360" w:lineRule="auto"/>
              <w:jc w:val="right"/>
              <w:rPr>
                <w:rFonts w:ascii="Arial" w:eastAsia="MS UI Gothic" w:hAnsi="Arial" w:cs="Arial"/>
                <w:snapToGrid w:val="0"/>
                <w:sz w:val="20"/>
                <w:szCs w:val="20"/>
                <w:lang w:val="en-US"/>
              </w:rPr>
            </w:pPr>
          </w:p>
        </w:tc>
        <w:tc>
          <w:tcPr>
            <w:tcW w:w="4590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3CF" w:rsidRPr="00763323" w:rsidRDefault="00F073CF" w:rsidP="00291F83">
            <w:pPr>
              <w:spacing w:line="360" w:lineRule="auto"/>
              <w:jc w:val="right"/>
              <w:rPr>
                <w:rFonts w:ascii="Arial" w:eastAsia="MS UI Gothic" w:hAnsi="Arial" w:cs="Arial"/>
                <w:snapToGrid w:val="0"/>
                <w:sz w:val="20"/>
                <w:szCs w:val="20"/>
                <w:lang w:val="en-US"/>
              </w:rPr>
            </w:pPr>
          </w:p>
        </w:tc>
      </w:tr>
      <w:tr w:rsidR="00F073CF" w:rsidRPr="00763323" w:rsidTr="00716253">
        <w:trPr>
          <w:cantSplit/>
          <w:trHeight w:val="2109"/>
        </w:trPr>
        <w:tc>
          <w:tcPr>
            <w:tcW w:w="108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3A7D" w:rsidRDefault="00033198" w:rsidP="002A7ADF">
            <w:pPr>
              <w:spacing w:line="360" w:lineRule="auto"/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</w:pPr>
            <w:r w:rsidRPr="00033198">
              <w:rPr>
                <w:rFonts w:ascii="Arial" w:eastAsia="Arial Unicode MS" w:hAnsi="Arial" w:cs="Arial"/>
                <w:b/>
                <w:noProof/>
                <w:sz w:val="20"/>
                <w:szCs w:val="20"/>
                <w:lang w:val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margin-left:34.6pt;margin-top:12.55pt;width:116.85pt;height:67.95pt;z-index:251657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" filled="f" stroked="f">
                  <v:textbox style="mso-next-textbox:#Text Box 4">
                    <w:txbxContent>
                      <w:p w:rsidR="00B540F7" w:rsidRDefault="00B540F7" w:rsidP="00E04043">
                        <w:pPr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  <w:t>DSF:</w:t>
                        </w:r>
                      </w:p>
                      <w:p w:rsidR="004536FF" w:rsidRDefault="00B540F7" w:rsidP="00880976">
                        <w:pPr>
                          <w:numPr>
                            <w:ilvl w:val="0"/>
                            <w:numId w:val="19"/>
                          </w:numPr>
                          <w:tabs>
                            <w:tab w:val="clear" w:pos="360"/>
                            <w:tab w:val="num" w:pos="180"/>
                          </w:tabs>
                          <w:ind w:left="0" w:right="-45" w:hanging="10"/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Mr. </w:t>
                        </w:r>
                        <w:r w:rsidR="004536FF"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  <w:t>Roby Wijaya</w:t>
                        </w:r>
                      </w:p>
                      <w:p w:rsidR="00B540F7" w:rsidRDefault="004536FF" w:rsidP="000D052B">
                        <w:pPr>
                          <w:numPr>
                            <w:ilvl w:val="0"/>
                            <w:numId w:val="19"/>
                          </w:numPr>
                          <w:tabs>
                            <w:tab w:val="clear" w:pos="360"/>
                            <w:tab w:val="num" w:pos="180"/>
                          </w:tabs>
                          <w:ind w:left="0" w:right="-45" w:hanging="10"/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  <w:t>Mr. Deni Kusumah</w:t>
                        </w:r>
                        <w:r w:rsidR="000D052B"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  <w:p w:rsidR="00B540F7" w:rsidRPr="00E826CA" w:rsidRDefault="00B540F7" w:rsidP="004E568C">
                        <w:pPr>
                          <w:tabs>
                            <w:tab w:val="num" w:pos="180"/>
                          </w:tabs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:rsidR="00B540F7" w:rsidRDefault="00B540F7" w:rsidP="004E568C">
                        <w:pPr>
                          <w:tabs>
                            <w:tab w:val="num" w:pos="180"/>
                          </w:tabs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:rsidR="00B540F7" w:rsidRPr="00E826CA" w:rsidRDefault="000D052B" w:rsidP="004E568C">
                        <w:pPr>
                          <w:tabs>
                            <w:tab w:val="num" w:pos="180"/>
                          </w:tabs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B540F7" w:rsidRPr="00E826CA" w:rsidRDefault="00B540F7" w:rsidP="004E568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w:pict>
            </w:r>
            <w:r w:rsidRPr="00033198">
              <w:rPr>
                <w:rFonts w:ascii="Arial" w:eastAsia="Arial Unicode MS" w:hAnsi="Arial" w:cs="Arial"/>
                <w:b/>
                <w:noProof/>
                <w:sz w:val="20"/>
                <w:szCs w:val="20"/>
                <w:lang w:val="en-US"/>
              </w:rPr>
              <w:pict>
                <v:shape id="Text Box 5" o:spid="_x0000_s1026" type="#_x0000_t202" style="position:absolute;margin-left:186.1pt;margin-top:12.25pt;width:180.1pt;height:81.2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" filled="f" stroked="f">
                  <v:textbox style="mso-next-textbox:#Text Box 5">
                    <w:txbxContent>
                      <w:p w:rsidR="00B540F7" w:rsidRPr="00E826CA" w:rsidRDefault="00B540F7" w:rsidP="00577A50">
                        <w:pPr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 w:rsidRPr="00E826CA"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  <w:t>BSI:</w:t>
                        </w:r>
                      </w:p>
                      <w:p w:rsidR="00B540F7" w:rsidRDefault="00B540F7" w:rsidP="002A573F">
                        <w:pPr>
                          <w:numPr>
                            <w:ilvl w:val="0"/>
                            <w:numId w:val="20"/>
                          </w:numPr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  <w:t>Mr. Asra</w:t>
                        </w:r>
                      </w:p>
                      <w:p w:rsidR="00B540F7" w:rsidRDefault="000D052B" w:rsidP="004536FF">
                        <w:pPr>
                          <w:numPr>
                            <w:ilvl w:val="0"/>
                            <w:numId w:val="20"/>
                          </w:numPr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  <w:t>Mr. Seti</w:t>
                        </w:r>
                        <w:r w:rsidR="004536FF"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  <w:t>y</w:t>
                        </w:r>
                        <w:r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  <w:t>ono</w:t>
                        </w:r>
                        <w:r w:rsidR="00B540F7"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  <w:p w:rsidR="00880976" w:rsidRDefault="00880976" w:rsidP="00880976">
                        <w:pPr>
                          <w:numPr>
                            <w:ilvl w:val="0"/>
                            <w:numId w:val="20"/>
                          </w:numPr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  <w:t>Mr. Devilosa</w:t>
                        </w:r>
                      </w:p>
                      <w:p w:rsidR="00B540F7" w:rsidRPr="00E826CA" w:rsidRDefault="00B540F7" w:rsidP="005665E8">
                        <w:pPr>
                          <w:ind w:left="450"/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B540F7" w:rsidRPr="006F439A" w:rsidRDefault="00B540F7" w:rsidP="00577A50">
                        <w:pPr>
                          <w:ind w:right="-45"/>
                          <w:rPr>
                            <w:rFonts w:ascii="Palatino Linotype" w:hAnsi="Palatino Linotype" w:cs="Arial"/>
                            <w:sz w:val="20"/>
                            <w:szCs w:val="20"/>
                          </w:rPr>
                        </w:pPr>
                      </w:p>
                      <w:p w:rsidR="00B540F7" w:rsidRPr="006F439A" w:rsidRDefault="00B540F7" w:rsidP="00577A50">
                        <w:pPr>
                          <w:tabs>
                            <w:tab w:val="num" w:pos="180"/>
                          </w:tabs>
                          <w:ind w:right="-45" w:hanging="10"/>
                          <w:rPr>
                            <w:rFonts w:ascii="Palatino Linotype" w:hAnsi="Palatino Linotype" w:cs="Arial"/>
                            <w:sz w:val="20"/>
                            <w:szCs w:val="20"/>
                          </w:rPr>
                        </w:pPr>
                      </w:p>
                      <w:p w:rsidR="00B540F7" w:rsidRPr="002A7ADF" w:rsidRDefault="00B540F7" w:rsidP="00577A50">
                        <w:pPr>
                          <w:tabs>
                            <w:tab w:val="num" w:pos="180"/>
                          </w:tabs>
                          <w:rPr>
                            <w:rFonts w:ascii="Trebuchet MS" w:hAnsi="Trebuchet MS" w:cs="Arial"/>
                            <w:sz w:val="20"/>
                            <w:szCs w:val="20"/>
                          </w:rPr>
                        </w:pPr>
                      </w:p>
                      <w:p w:rsidR="00B540F7" w:rsidRPr="002A7ADF" w:rsidRDefault="00B540F7" w:rsidP="00577A50">
                        <w:pPr>
                          <w:tabs>
                            <w:tab w:val="num" w:pos="180"/>
                          </w:tabs>
                          <w:jc w:val="center"/>
                          <w:rPr>
                            <w:rFonts w:ascii="Trebuchet MS" w:hAnsi="Trebuchet MS" w:cs="Arial"/>
                            <w:sz w:val="20"/>
                            <w:szCs w:val="20"/>
                          </w:rPr>
                        </w:pPr>
                      </w:p>
                      <w:p w:rsidR="00B540F7" w:rsidRPr="002A7ADF" w:rsidRDefault="00B540F7" w:rsidP="00577A50">
                        <w:pPr>
                          <w:tabs>
                            <w:tab w:val="num" w:pos="180"/>
                          </w:tabs>
                          <w:rPr>
                            <w:rFonts w:ascii="Trebuchet MS" w:hAnsi="Trebuchet MS" w:cs="Arial"/>
                            <w:sz w:val="20"/>
                            <w:szCs w:val="20"/>
                          </w:rPr>
                        </w:pPr>
                      </w:p>
                      <w:p w:rsidR="00B540F7" w:rsidRPr="002A7ADF" w:rsidRDefault="00B540F7" w:rsidP="00577A50">
                        <w:pPr>
                          <w:rPr>
                            <w:rFonts w:ascii="Trebuchet MS" w:hAnsi="Trebuchet MS" w:cs="Arial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w:pict>
            </w:r>
            <w:r w:rsidR="00F073CF" w:rsidRPr="00763323"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  <w:t>ATTENDEES:</w:t>
            </w:r>
          </w:p>
          <w:p w:rsidR="00443A7D" w:rsidRDefault="00443A7D" w:rsidP="002A7ADF">
            <w:pPr>
              <w:spacing w:line="360" w:lineRule="auto"/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</w:pPr>
          </w:p>
          <w:p w:rsidR="00443A7D" w:rsidRDefault="00443A7D" w:rsidP="002A7ADF">
            <w:pPr>
              <w:spacing w:line="360" w:lineRule="auto"/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</w:pPr>
          </w:p>
          <w:p w:rsidR="00443A7D" w:rsidRDefault="00443A7D" w:rsidP="002A7ADF">
            <w:pPr>
              <w:spacing w:line="360" w:lineRule="auto"/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</w:pPr>
          </w:p>
          <w:p w:rsidR="00443A7D" w:rsidRDefault="00F073CF" w:rsidP="002A7ADF">
            <w:pPr>
              <w:spacing w:line="360" w:lineRule="auto"/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</w:pPr>
            <w:r w:rsidRPr="00763323"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  <w:t xml:space="preserve">                      </w:t>
            </w:r>
          </w:p>
          <w:p w:rsidR="00443A7D" w:rsidRDefault="00033198" w:rsidP="002A7ADF">
            <w:pPr>
              <w:spacing w:line="360" w:lineRule="auto"/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</w:pPr>
            <w:r w:rsidRPr="00033198">
              <w:rPr>
                <w:rFonts w:ascii="Arial" w:eastAsia="Arial Unicode MS" w:hAnsi="Arial" w:cs="Arial"/>
                <w:b/>
                <w:noProof/>
                <w:sz w:val="20"/>
                <w:szCs w:val="20"/>
                <w:lang w:val="en-US"/>
              </w:rPr>
              <w:pict>
                <v:shape id="_x0000_s1029" type="#_x0000_t202" style="position:absolute;margin-left:34.6pt;margin-top:15.8pt;width:116.85pt;height:60.9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" filled="f" stroked="f">
                  <v:textbox style="mso-next-textbox:#_x0000_s1029">
                    <w:txbxContent>
                      <w:p w:rsidR="00880976" w:rsidRDefault="00880976" w:rsidP="00880976">
                        <w:pPr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  <w:t>DSF:</w:t>
                        </w:r>
                      </w:p>
                      <w:p w:rsidR="00880976" w:rsidRDefault="00880976" w:rsidP="00880976">
                        <w:pPr>
                          <w:numPr>
                            <w:ilvl w:val="0"/>
                            <w:numId w:val="19"/>
                          </w:numPr>
                          <w:tabs>
                            <w:tab w:val="clear" w:pos="360"/>
                            <w:tab w:val="num" w:pos="180"/>
                          </w:tabs>
                          <w:ind w:left="0" w:right="-45" w:hanging="10"/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  <w:t>Mr. Ahmad Fikri</w:t>
                        </w:r>
                      </w:p>
                      <w:p w:rsidR="00880976" w:rsidRDefault="00880976" w:rsidP="00880976">
                        <w:pPr>
                          <w:numPr>
                            <w:ilvl w:val="0"/>
                            <w:numId w:val="19"/>
                          </w:numPr>
                          <w:tabs>
                            <w:tab w:val="clear" w:pos="360"/>
                            <w:tab w:val="num" w:pos="180"/>
                          </w:tabs>
                          <w:ind w:left="0" w:right="-45" w:hanging="10"/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eastAsia="MS UI Gothic" w:hAnsi="Arial" w:cs="Arial"/>
                            <w:snapToGrid w:val="0"/>
                            <w:color w:val="000000"/>
                            <w:sz w:val="20"/>
                            <w:szCs w:val="20"/>
                            <w:lang w:val="en-US"/>
                          </w:rPr>
                          <w:t>Mr. Mukhlis Ibrahim</w:t>
                        </w:r>
                      </w:p>
                      <w:p w:rsidR="00880976" w:rsidRPr="00E826CA" w:rsidRDefault="00880976" w:rsidP="00880976">
                        <w:pPr>
                          <w:tabs>
                            <w:tab w:val="num" w:pos="180"/>
                          </w:tabs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:rsidR="00880976" w:rsidRDefault="00880976" w:rsidP="00880976">
                        <w:pPr>
                          <w:tabs>
                            <w:tab w:val="num" w:pos="180"/>
                          </w:tabs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:rsidR="00880976" w:rsidRPr="00E826CA" w:rsidRDefault="00880976" w:rsidP="00880976">
                        <w:pPr>
                          <w:tabs>
                            <w:tab w:val="num" w:pos="180"/>
                          </w:tabs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880976" w:rsidRPr="00E826CA" w:rsidRDefault="00880976" w:rsidP="00880976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w:pict>
            </w:r>
            <w:r w:rsidR="00880976"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  <w:t>ABSENTEES</w:t>
            </w:r>
            <w:r w:rsidR="00443A7D" w:rsidRPr="00763323"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  <w:t>:</w:t>
            </w:r>
          </w:p>
          <w:p w:rsidR="00880976" w:rsidRDefault="00880976" w:rsidP="002A7ADF">
            <w:pPr>
              <w:spacing w:line="360" w:lineRule="auto"/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</w:pPr>
          </w:p>
          <w:p w:rsidR="00880976" w:rsidRDefault="00880976" w:rsidP="002A7ADF">
            <w:pPr>
              <w:spacing w:line="360" w:lineRule="auto"/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</w:pPr>
          </w:p>
          <w:p w:rsidR="00880976" w:rsidRDefault="00880976" w:rsidP="002A7ADF">
            <w:pPr>
              <w:spacing w:line="360" w:lineRule="auto"/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</w:pPr>
          </w:p>
          <w:p w:rsidR="00BB241C" w:rsidRPr="00763323" w:rsidRDefault="00F073CF" w:rsidP="002A7ADF">
            <w:pPr>
              <w:spacing w:line="360" w:lineRule="auto"/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</w:pPr>
            <w:r w:rsidRPr="00763323">
              <w:rPr>
                <w:rFonts w:ascii="Arial" w:eastAsia="MS UI Gothic" w:hAnsi="Arial" w:cs="Arial"/>
                <w:b/>
                <w:snapToGrid w:val="0"/>
                <w:sz w:val="20"/>
                <w:szCs w:val="20"/>
                <w:lang w:val="en-US"/>
              </w:rPr>
              <w:t xml:space="preserve">                                                          </w:t>
            </w:r>
          </w:p>
        </w:tc>
      </w:tr>
    </w:tbl>
    <w:p w:rsidR="00BF608D" w:rsidRDefault="00BF608D" w:rsidP="00B9386F">
      <w:pPr>
        <w:tabs>
          <w:tab w:val="left" w:pos="537"/>
          <w:tab w:val="left" w:pos="1375"/>
          <w:tab w:val="left" w:pos="2044"/>
          <w:tab w:val="left" w:pos="2831"/>
          <w:tab w:val="left" w:pos="3448"/>
          <w:tab w:val="left" w:pos="3627"/>
          <w:tab w:val="left" w:pos="4907"/>
          <w:tab w:val="left" w:pos="6580"/>
          <w:tab w:val="left" w:pos="7110"/>
          <w:tab w:val="left" w:pos="7528"/>
          <w:tab w:val="left" w:pos="7922"/>
          <w:tab w:val="left" w:pos="8205"/>
          <w:tab w:val="left" w:pos="8706"/>
        </w:tabs>
        <w:spacing w:line="240" w:lineRule="auto"/>
        <w:ind w:left="-540"/>
        <w:outlineLvl w:val="0"/>
        <w:rPr>
          <w:rFonts w:ascii="Arial" w:eastAsia="Arial Unicode MS" w:hAnsi="Arial" w:cs="Arial"/>
          <w:b/>
          <w:snapToGrid w:val="0"/>
          <w:sz w:val="20"/>
          <w:szCs w:val="20"/>
          <w:lang w:val="en-US"/>
        </w:rPr>
      </w:pPr>
    </w:p>
    <w:p w:rsidR="00D9602C" w:rsidRPr="00763323" w:rsidRDefault="00225141" w:rsidP="00B9386F">
      <w:pPr>
        <w:tabs>
          <w:tab w:val="left" w:pos="537"/>
          <w:tab w:val="left" w:pos="1375"/>
          <w:tab w:val="left" w:pos="2044"/>
          <w:tab w:val="left" w:pos="2831"/>
          <w:tab w:val="left" w:pos="3448"/>
          <w:tab w:val="left" w:pos="3627"/>
          <w:tab w:val="left" w:pos="4907"/>
          <w:tab w:val="left" w:pos="6580"/>
          <w:tab w:val="left" w:pos="7110"/>
          <w:tab w:val="left" w:pos="7528"/>
          <w:tab w:val="left" w:pos="7922"/>
          <w:tab w:val="left" w:pos="8205"/>
          <w:tab w:val="left" w:pos="8706"/>
        </w:tabs>
        <w:spacing w:line="240" w:lineRule="auto"/>
        <w:ind w:left="-540"/>
        <w:outlineLvl w:val="0"/>
        <w:rPr>
          <w:rFonts w:ascii="Arial" w:eastAsia="Arial Unicode MS" w:hAnsi="Arial" w:cs="Arial"/>
          <w:b/>
          <w:snapToGrid w:val="0"/>
          <w:sz w:val="20"/>
          <w:szCs w:val="20"/>
          <w:lang w:val="en-US"/>
        </w:rPr>
      </w:pPr>
      <w:r w:rsidRPr="00763323">
        <w:rPr>
          <w:rFonts w:ascii="Arial" w:eastAsia="Arial Unicode MS" w:hAnsi="Arial" w:cs="Arial"/>
          <w:b/>
          <w:snapToGrid w:val="0"/>
          <w:sz w:val="20"/>
          <w:szCs w:val="20"/>
          <w:lang w:val="en-US"/>
        </w:rPr>
        <w:t>MEETING AGENDA</w:t>
      </w:r>
    </w:p>
    <w:tbl>
      <w:tblPr>
        <w:tblW w:w="108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0"/>
      </w:tblGrid>
      <w:tr w:rsidR="00225141" w:rsidRPr="00763323" w:rsidTr="00C1321B">
        <w:trPr>
          <w:trHeight w:val="350"/>
        </w:trPr>
        <w:tc>
          <w:tcPr>
            <w:tcW w:w="10800" w:type="dxa"/>
            <w:vAlign w:val="center"/>
          </w:tcPr>
          <w:p w:rsidR="005A6A10" w:rsidRPr="00880976" w:rsidRDefault="00440643" w:rsidP="00880976">
            <w:pPr>
              <w:pStyle w:val="TableHeading"/>
              <w:rPr>
                <w:rFonts w:ascii="Calibri" w:hAnsi="Calibri"/>
                <w:b w:val="0"/>
                <w:bCs/>
                <w:lang w:val="en-US" w:eastAsia="ja-JP"/>
              </w:rPr>
            </w:pPr>
            <w:r w:rsidRPr="00880976">
              <w:rPr>
                <w:rFonts w:eastAsia="MS UI Gothic"/>
                <w:b w:val="0"/>
                <w:snapToGrid w:val="0"/>
                <w:lang w:val="en-US" w:eastAsia="ja-JP"/>
              </w:rPr>
              <w:t xml:space="preserve">Discussion for </w:t>
            </w:r>
            <w:proofErr w:type="spellStart"/>
            <w:r w:rsidR="00880976" w:rsidRPr="00880976">
              <w:rPr>
                <w:rFonts w:eastAsia="MS UI Gothic"/>
                <w:b w:val="0"/>
                <w:snapToGrid w:val="0"/>
                <w:lang w:val="en-US" w:eastAsia="ja-JP"/>
              </w:rPr>
              <w:t>mandays</w:t>
            </w:r>
            <w:proofErr w:type="spellEnd"/>
            <w:r w:rsidR="00880976" w:rsidRPr="00880976">
              <w:rPr>
                <w:rFonts w:eastAsia="MS UI Gothic"/>
                <w:b w:val="0"/>
                <w:snapToGrid w:val="0"/>
                <w:lang w:val="en-US" w:eastAsia="ja-JP"/>
              </w:rPr>
              <w:t xml:space="preserve"> calculation for new CR of </w:t>
            </w:r>
            <w:r w:rsidRPr="00880976">
              <w:rPr>
                <w:rFonts w:eastAsia="MS UI Gothic"/>
                <w:b w:val="0"/>
                <w:snapToGrid w:val="0"/>
                <w:lang w:val="en-US" w:eastAsia="ja-JP"/>
              </w:rPr>
              <w:t>Operating Lease</w:t>
            </w:r>
            <w:r w:rsidR="00880976" w:rsidRPr="00880976">
              <w:rPr>
                <w:rFonts w:eastAsia="MS UI Gothic"/>
                <w:b w:val="0"/>
                <w:snapToGrid w:val="0"/>
                <w:lang w:val="en-US" w:eastAsia="ja-JP"/>
              </w:rPr>
              <w:t xml:space="preserve"> (CR no = </w:t>
            </w:r>
            <w:r w:rsidR="00880976" w:rsidRPr="00880976">
              <w:rPr>
                <w:rFonts w:ascii="Calibri" w:hAnsi="Calibri"/>
                <w:b w:val="0"/>
                <w:bCs/>
                <w:lang w:val="en-US" w:eastAsia="ja-JP"/>
              </w:rPr>
              <w:t>IT/CFR/05-06-15/68</w:t>
            </w:r>
            <w:r w:rsidR="00880976" w:rsidRPr="00880976">
              <w:rPr>
                <w:rFonts w:eastAsia="MS UI Gothic"/>
                <w:b w:val="0"/>
                <w:snapToGrid w:val="0"/>
                <w:lang w:val="en-US" w:eastAsia="ja-JP"/>
              </w:rPr>
              <w:t>)</w:t>
            </w:r>
            <w:r w:rsidRPr="00880976">
              <w:rPr>
                <w:rFonts w:eastAsia="MS UI Gothic"/>
                <w:b w:val="0"/>
                <w:snapToGrid w:val="0"/>
                <w:lang w:val="en-US" w:eastAsia="ja-JP"/>
              </w:rPr>
              <w:t>:</w:t>
            </w:r>
          </w:p>
          <w:p w:rsidR="00763323" w:rsidRPr="00880976" w:rsidRDefault="00763323" w:rsidP="009F43EE">
            <w:pPr>
              <w:pStyle w:val="BulletedList1"/>
              <w:numPr>
                <w:ilvl w:val="0"/>
                <w:numId w:val="0"/>
              </w:numPr>
              <w:spacing w:line="276" w:lineRule="auto"/>
              <w:ind w:left="720" w:right="475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F608D" w:rsidRDefault="00BF608D" w:rsidP="00B9386F">
      <w:pPr>
        <w:tabs>
          <w:tab w:val="left" w:pos="537"/>
          <w:tab w:val="left" w:pos="1375"/>
          <w:tab w:val="left" w:pos="2044"/>
          <w:tab w:val="left" w:pos="2831"/>
          <w:tab w:val="left" w:pos="3448"/>
          <w:tab w:val="left" w:pos="3627"/>
          <w:tab w:val="left" w:pos="4907"/>
          <w:tab w:val="left" w:pos="6580"/>
          <w:tab w:val="left" w:pos="7110"/>
          <w:tab w:val="left" w:pos="7528"/>
          <w:tab w:val="left" w:pos="7922"/>
          <w:tab w:val="left" w:pos="8205"/>
          <w:tab w:val="left" w:pos="8706"/>
        </w:tabs>
        <w:spacing w:line="240" w:lineRule="auto"/>
        <w:ind w:left="-540"/>
        <w:outlineLvl w:val="0"/>
        <w:rPr>
          <w:rFonts w:ascii="Arial" w:eastAsia="Arial Unicode MS" w:hAnsi="Arial" w:cs="Arial"/>
          <w:b/>
          <w:snapToGrid w:val="0"/>
          <w:sz w:val="20"/>
          <w:szCs w:val="20"/>
          <w:lang w:val="en-US"/>
        </w:rPr>
      </w:pPr>
    </w:p>
    <w:p w:rsidR="00EF4FF7" w:rsidRPr="00763323" w:rsidRDefault="00B9386F" w:rsidP="00B9386F">
      <w:pPr>
        <w:tabs>
          <w:tab w:val="left" w:pos="537"/>
          <w:tab w:val="left" w:pos="1375"/>
          <w:tab w:val="left" w:pos="2044"/>
          <w:tab w:val="left" w:pos="2831"/>
          <w:tab w:val="left" w:pos="3448"/>
          <w:tab w:val="left" w:pos="3627"/>
          <w:tab w:val="left" w:pos="4907"/>
          <w:tab w:val="left" w:pos="6580"/>
          <w:tab w:val="left" w:pos="7110"/>
          <w:tab w:val="left" w:pos="7528"/>
          <w:tab w:val="left" w:pos="7922"/>
          <w:tab w:val="left" w:pos="8205"/>
          <w:tab w:val="left" w:pos="8706"/>
        </w:tabs>
        <w:spacing w:line="240" w:lineRule="auto"/>
        <w:ind w:left="-540"/>
        <w:outlineLvl w:val="0"/>
        <w:rPr>
          <w:rFonts w:ascii="Arial" w:eastAsia="Arial Unicode MS" w:hAnsi="Arial" w:cs="Arial"/>
          <w:b/>
          <w:snapToGrid w:val="0"/>
          <w:sz w:val="20"/>
          <w:szCs w:val="20"/>
          <w:lang w:val="en-US"/>
        </w:rPr>
      </w:pPr>
      <w:r w:rsidRPr="00763323">
        <w:rPr>
          <w:rFonts w:ascii="Arial" w:eastAsia="Arial Unicode MS" w:hAnsi="Arial" w:cs="Arial"/>
          <w:b/>
          <w:snapToGrid w:val="0"/>
          <w:sz w:val="20"/>
          <w:szCs w:val="20"/>
          <w:lang w:val="en-US"/>
        </w:rPr>
        <w:t>DISCUSSION POINT</w:t>
      </w:r>
    </w:p>
    <w:tbl>
      <w:tblPr>
        <w:tblW w:w="108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0"/>
      </w:tblGrid>
      <w:tr w:rsidR="00225141" w:rsidRPr="00763323" w:rsidTr="00CF7988">
        <w:trPr>
          <w:trHeight w:val="1378"/>
        </w:trPr>
        <w:tc>
          <w:tcPr>
            <w:tcW w:w="10800" w:type="dxa"/>
          </w:tcPr>
          <w:p w:rsidR="00440643" w:rsidRPr="00763323" w:rsidRDefault="00977B5F" w:rsidP="00BF608D">
            <w:pPr>
              <w:spacing w:line="360" w:lineRule="auto"/>
              <w:rPr>
                <w:sz w:val="22"/>
              </w:rPr>
            </w:pPr>
            <w:r w:rsidRPr="00763323">
              <w:rPr>
                <w:sz w:val="22"/>
              </w:rPr>
              <w:t xml:space="preserve"> </w:t>
            </w:r>
          </w:p>
          <w:p w:rsidR="00880976" w:rsidRPr="00880976" w:rsidRDefault="00880976" w:rsidP="00880976">
            <w:pPr>
              <w:pStyle w:val="BulletedList1"/>
              <w:numPr>
                <w:ilvl w:val="0"/>
                <w:numId w:val="43"/>
              </w:numPr>
              <w:spacing w:line="360" w:lineRule="auto"/>
              <w:ind w:right="475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  <w:lang w:eastAsia="ja-JP"/>
              </w:rPr>
              <w:t xml:space="preserve">BSI Team explained that RDLC can be utilized in 3 reports that request in this CR. </w:t>
            </w:r>
          </w:p>
          <w:p w:rsidR="000D052B" w:rsidRPr="00880976" w:rsidRDefault="00CA17D1" w:rsidP="00880976">
            <w:pPr>
              <w:pStyle w:val="BulletedList1"/>
              <w:numPr>
                <w:ilvl w:val="0"/>
                <w:numId w:val="43"/>
              </w:numPr>
              <w:spacing w:line="360" w:lineRule="auto"/>
              <w:ind w:right="475"/>
              <w:rPr>
                <w:rFonts w:ascii="Arial" w:hAnsi="Arial" w:cs="Arial"/>
                <w:b/>
                <w:sz w:val="20"/>
              </w:rPr>
            </w:pPr>
            <w:r w:rsidRPr="004D1D54">
              <w:rPr>
                <w:rFonts w:ascii="Arial" w:hAnsi="Arial" w:cs="Arial"/>
                <w:sz w:val="20"/>
              </w:rPr>
              <w:t>BSI</w:t>
            </w:r>
            <w:r w:rsidR="00880976">
              <w:rPr>
                <w:rFonts w:ascii="Arial" w:hAnsi="Arial" w:cs="Arial"/>
                <w:sz w:val="20"/>
              </w:rPr>
              <w:t xml:space="preserve"> T</w:t>
            </w:r>
            <w:r w:rsidR="00B92753">
              <w:rPr>
                <w:rFonts w:ascii="Arial" w:hAnsi="Arial" w:cs="Arial"/>
                <w:sz w:val="20"/>
              </w:rPr>
              <w:t xml:space="preserve">eam </w:t>
            </w:r>
            <w:r w:rsidR="00E701A8" w:rsidRPr="004D1D54">
              <w:rPr>
                <w:rFonts w:ascii="Arial" w:hAnsi="Arial" w:cs="Arial"/>
                <w:sz w:val="20"/>
              </w:rPr>
              <w:t>explain</w:t>
            </w:r>
            <w:r w:rsidR="002B3788" w:rsidRPr="004D1D54">
              <w:rPr>
                <w:rFonts w:ascii="Arial" w:hAnsi="Arial" w:cs="Arial" w:hint="eastAsia"/>
                <w:sz w:val="20"/>
                <w:lang w:eastAsia="ja-JP"/>
              </w:rPr>
              <w:t>ed</w:t>
            </w:r>
            <w:r w:rsidRPr="004D1D54">
              <w:rPr>
                <w:rFonts w:ascii="Arial" w:hAnsi="Arial" w:cs="Arial"/>
                <w:sz w:val="20"/>
              </w:rPr>
              <w:t xml:space="preserve"> </w:t>
            </w:r>
            <w:r w:rsidR="00880976">
              <w:rPr>
                <w:rFonts w:ascii="Arial" w:hAnsi="Arial" w:cs="Arial"/>
                <w:sz w:val="20"/>
                <w:lang w:eastAsia="ja-JP"/>
              </w:rPr>
              <w:t xml:space="preserve">that </w:t>
            </w:r>
            <w:proofErr w:type="spellStart"/>
            <w:r w:rsidR="00880976">
              <w:rPr>
                <w:rFonts w:ascii="Arial" w:hAnsi="Arial" w:cs="Arial"/>
                <w:sz w:val="20"/>
                <w:lang w:eastAsia="ja-JP"/>
              </w:rPr>
              <w:t>mandays</w:t>
            </w:r>
            <w:proofErr w:type="spellEnd"/>
            <w:r w:rsidR="00880976">
              <w:rPr>
                <w:rFonts w:ascii="Arial" w:hAnsi="Arial" w:cs="Arial"/>
                <w:sz w:val="20"/>
                <w:lang w:eastAsia="ja-JP"/>
              </w:rPr>
              <w:t xml:space="preserve"> for programmer can be reduced from 12 become 11 </w:t>
            </w:r>
            <w:proofErr w:type="spellStart"/>
            <w:r w:rsidR="00880976">
              <w:rPr>
                <w:rFonts w:ascii="Arial" w:hAnsi="Arial" w:cs="Arial"/>
                <w:sz w:val="20"/>
                <w:lang w:eastAsia="ja-JP"/>
              </w:rPr>
              <w:t>mandays</w:t>
            </w:r>
            <w:proofErr w:type="spellEnd"/>
            <w:r w:rsidR="00880976">
              <w:rPr>
                <w:rFonts w:ascii="Arial" w:hAnsi="Arial" w:cs="Arial"/>
                <w:sz w:val="20"/>
                <w:lang w:eastAsia="ja-JP"/>
              </w:rPr>
              <w:t xml:space="preserve">. </w:t>
            </w:r>
          </w:p>
          <w:p w:rsidR="00880976" w:rsidRDefault="00880976" w:rsidP="00880976">
            <w:pPr>
              <w:pStyle w:val="BulletedList1"/>
              <w:numPr>
                <w:ilvl w:val="0"/>
                <w:numId w:val="0"/>
              </w:numPr>
              <w:spacing w:line="360" w:lineRule="auto"/>
              <w:ind w:left="720" w:right="475" w:hanging="720"/>
              <w:rPr>
                <w:rFonts w:ascii="Arial" w:hAnsi="Arial" w:cs="Arial"/>
                <w:b/>
                <w:sz w:val="20"/>
              </w:rPr>
            </w:pPr>
          </w:p>
          <w:p w:rsidR="00F77FCA" w:rsidRPr="002D452B" w:rsidRDefault="00F77FCA" w:rsidP="00F77FCA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sz w:val="20"/>
              </w:rPr>
            </w:pPr>
            <w:r w:rsidRPr="002D452B">
              <w:rPr>
                <w:rFonts w:ascii="Arial" w:hAnsi="Arial" w:cs="Arial"/>
                <w:b/>
                <w:sz w:val="20"/>
              </w:rPr>
              <w:t>Concern of meeting:</w:t>
            </w:r>
          </w:p>
          <w:p w:rsidR="00AE6D34" w:rsidRDefault="00880976" w:rsidP="00AE6D34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DSF agreed that RDLC will be utilized in this CR. </w:t>
            </w:r>
          </w:p>
          <w:p w:rsidR="00880976" w:rsidRDefault="00880976" w:rsidP="00CF1A43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DSF </w:t>
            </w:r>
            <w:r w:rsidR="009E7D5C">
              <w:rPr>
                <w:rFonts w:ascii="Arial" w:hAnsi="Arial" w:cs="Arial"/>
                <w:sz w:val="20"/>
              </w:rPr>
              <w:t xml:space="preserve">ask for </w:t>
            </w:r>
            <w:r w:rsidR="00CF1A43">
              <w:rPr>
                <w:rFonts w:ascii="Arial" w:hAnsi="Arial" w:cs="Arial"/>
                <w:sz w:val="20"/>
              </w:rPr>
              <w:t xml:space="preserve">BSI to submit quotation for 11 </w:t>
            </w:r>
            <w:proofErr w:type="spellStart"/>
            <w:r w:rsidR="00CF1A43">
              <w:rPr>
                <w:rFonts w:ascii="Arial" w:hAnsi="Arial" w:cs="Arial"/>
                <w:sz w:val="20"/>
              </w:rPr>
              <w:t>mandays</w:t>
            </w:r>
            <w:proofErr w:type="spellEnd"/>
            <w:r w:rsidR="009E7D5C">
              <w:rPr>
                <w:rFonts w:ascii="Arial" w:hAnsi="Arial" w:cs="Arial"/>
                <w:sz w:val="20"/>
              </w:rPr>
              <w:t xml:space="preserve"> of programmer</w:t>
            </w:r>
            <w:r w:rsidR="00CF1A43">
              <w:rPr>
                <w:rFonts w:ascii="Arial" w:hAnsi="Arial" w:cs="Arial"/>
                <w:sz w:val="20"/>
              </w:rPr>
              <w:t xml:space="preserve">. </w:t>
            </w:r>
          </w:p>
          <w:p w:rsidR="009F43EE" w:rsidRPr="000D7853" w:rsidRDefault="009F43EE" w:rsidP="00CF1A43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DSF ask for BSI team to send </w:t>
            </w:r>
            <w:proofErr w:type="spellStart"/>
            <w:r>
              <w:rPr>
                <w:rFonts w:ascii="Arial" w:hAnsi="Arial" w:cs="Arial"/>
                <w:sz w:val="20"/>
              </w:rPr>
              <w:t>mandays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calculation material as shown in this meeting. </w:t>
            </w:r>
          </w:p>
        </w:tc>
      </w:tr>
    </w:tbl>
    <w:p w:rsidR="00AE6D34" w:rsidRDefault="00AE6D34" w:rsidP="00826FFD">
      <w:pPr>
        <w:tabs>
          <w:tab w:val="left" w:pos="537"/>
          <w:tab w:val="left" w:pos="1375"/>
          <w:tab w:val="left" w:pos="2044"/>
          <w:tab w:val="left" w:pos="2831"/>
          <w:tab w:val="left" w:pos="3448"/>
          <w:tab w:val="left" w:pos="3627"/>
          <w:tab w:val="left" w:pos="4907"/>
          <w:tab w:val="left" w:pos="6580"/>
          <w:tab w:val="left" w:pos="7110"/>
          <w:tab w:val="left" w:pos="7528"/>
          <w:tab w:val="left" w:pos="7922"/>
          <w:tab w:val="left" w:pos="8205"/>
          <w:tab w:val="left" w:pos="8706"/>
        </w:tabs>
        <w:spacing w:line="240" w:lineRule="auto"/>
        <w:ind w:left="-540"/>
        <w:jc w:val="both"/>
        <w:outlineLvl w:val="0"/>
        <w:rPr>
          <w:rFonts w:ascii="Arial" w:eastAsia="Arial Unicode MS" w:hAnsi="Arial" w:cs="Arial"/>
          <w:b/>
          <w:snapToGrid w:val="0"/>
          <w:sz w:val="20"/>
          <w:szCs w:val="20"/>
          <w:lang w:val="en-US"/>
        </w:rPr>
      </w:pPr>
    </w:p>
    <w:p w:rsidR="00E559A1" w:rsidRPr="00763323" w:rsidRDefault="004E568C" w:rsidP="00826FFD">
      <w:pPr>
        <w:tabs>
          <w:tab w:val="left" w:pos="537"/>
          <w:tab w:val="left" w:pos="1375"/>
          <w:tab w:val="left" w:pos="2044"/>
          <w:tab w:val="left" w:pos="2831"/>
          <w:tab w:val="left" w:pos="3448"/>
          <w:tab w:val="left" w:pos="3627"/>
          <w:tab w:val="left" w:pos="4907"/>
          <w:tab w:val="left" w:pos="6580"/>
          <w:tab w:val="left" w:pos="7110"/>
          <w:tab w:val="left" w:pos="7528"/>
          <w:tab w:val="left" w:pos="7922"/>
          <w:tab w:val="left" w:pos="8205"/>
          <w:tab w:val="left" w:pos="8706"/>
        </w:tabs>
        <w:spacing w:line="240" w:lineRule="auto"/>
        <w:ind w:left="-540"/>
        <w:jc w:val="both"/>
        <w:outlineLvl w:val="0"/>
        <w:rPr>
          <w:rFonts w:ascii="Arial" w:eastAsia="Arial Unicode MS" w:hAnsi="Arial" w:cs="Arial"/>
          <w:b/>
          <w:snapToGrid w:val="0"/>
          <w:sz w:val="20"/>
          <w:szCs w:val="20"/>
          <w:lang w:val="en-US"/>
        </w:rPr>
      </w:pPr>
      <w:r w:rsidRPr="00763323">
        <w:rPr>
          <w:rFonts w:ascii="Arial" w:eastAsia="Arial Unicode MS" w:hAnsi="Arial" w:cs="Arial"/>
          <w:b/>
          <w:snapToGrid w:val="0"/>
          <w:sz w:val="20"/>
          <w:szCs w:val="20"/>
          <w:lang w:val="en-US"/>
        </w:rPr>
        <w:t>NEXT FOLLOW U</w:t>
      </w:r>
      <w:r w:rsidR="00826FFD" w:rsidRPr="00763323">
        <w:rPr>
          <w:rFonts w:ascii="Arial" w:eastAsia="Arial Unicode MS" w:hAnsi="Arial" w:cs="Arial"/>
          <w:b/>
          <w:snapToGrid w:val="0"/>
          <w:sz w:val="20"/>
          <w:szCs w:val="20"/>
          <w:lang w:val="en-US"/>
        </w:rPr>
        <w:t>P</w:t>
      </w:r>
    </w:p>
    <w:tbl>
      <w:tblPr>
        <w:tblW w:w="108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3870"/>
        <w:gridCol w:w="1800"/>
        <w:gridCol w:w="2070"/>
        <w:gridCol w:w="2430"/>
      </w:tblGrid>
      <w:tr w:rsidR="00763323" w:rsidRPr="00763323" w:rsidTr="00A42D09">
        <w:trPr>
          <w:trHeight w:val="305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D09" w:rsidRPr="00763323" w:rsidRDefault="00A42D09" w:rsidP="00C77C48">
            <w:pPr>
              <w:tabs>
                <w:tab w:val="left" w:pos="537"/>
                <w:tab w:val="left" w:pos="1375"/>
                <w:tab w:val="left" w:pos="2044"/>
                <w:tab w:val="left" w:pos="2831"/>
                <w:tab w:val="left" w:pos="3448"/>
                <w:tab w:val="left" w:pos="3627"/>
                <w:tab w:val="left" w:pos="4907"/>
                <w:tab w:val="left" w:pos="6580"/>
                <w:tab w:val="left" w:pos="7110"/>
                <w:tab w:val="left" w:pos="7528"/>
                <w:tab w:val="left" w:pos="7922"/>
                <w:tab w:val="left" w:pos="8205"/>
                <w:tab w:val="left" w:pos="8706"/>
              </w:tabs>
              <w:spacing w:line="240" w:lineRule="auto"/>
              <w:jc w:val="center"/>
              <w:outlineLvl w:val="0"/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</w:pPr>
            <w:r w:rsidRPr="00763323"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  <w:t>No.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D09" w:rsidRPr="00763323" w:rsidRDefault="00A42D09" w:rsidP="00C77C48">
            <w:pPr>
              <w:tabs>
                <w:tab w:val="left" w:pos="537"/>
                <w:tab w:val="left" w:pos="1375"/>
                <w:tab w:val="left" w:pos="2044"/>
                <w:tab w:val="left" w:pos="2831"/>
                <w:tab w:val="left" w:pos="3448"/>
                <w:tab w:val="left" w:pos="3627"/>
                <w:tab w:val="left" w:pos="4907"/>
                <w:tab w:val="left" w:pos="6580"/>
                <w:tab w:val="left" w:pos="7110"/>
                <w:tab w:val="left" w:pos="7528"/>
                <w:tab w:val="left" w:pos="7922"/>
                <w:tab w:val="left" w:pos="8205"/>
                <w:tab w:val="left" w:pos="8706"/>
              </w:tabs>
              <w:spacing w:line="240" w:lineRule="auto"/>
              <w:jc w:val="center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763323">
              <w:rPr>
                <w:rFonts w:ascii="Arial" w:hAnsi="Arial" w:cs="Arial"/>
                <w:bCs/>
                <w:sz w:val="20"/>
                <w:szCs w:val="20"/>
              </w:rPr>
              <w:t>Item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D09" w:rsidRPr="00763323" w:rsidRDefault="00A42D09" w:rsidP="00C77C48">
            <w:pPr>
              <w:tabs>
                <w:tab w:val="left" w:pos="537"/>
                <w:tab w:val="left" w:pos="1375"/>
                <w:tab w:val="left" w:pos="2044"/>
                <w:tab w:val="left" w:pos="2831"/>
                <w:tab w:val="left" w:pos="3448"/>
                <w:tab w:val="left" w:pos="3627"/>
                <w:tab w:val="left" w:pos="4907"/>
                <w:tab w:val="left" w:pos="6580"/>
                <w:tab w:val="left" w:pos="7110"/>
                <w:tab w:val="left" w:pos="7528"/>
                <w:tab w:val="left" w:pos="7922"/>
                <w:tab w:val="left" w:pos="8205"/>
                <w:tab w:val="left" w:pos="8706"/>
              </w:tabs>
              <w:spacing w:line="240" w:lineRule="auto"/>
              <w:jc w:val="center"/>
              <w:outlineLvl w:val="0"/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</w:pPr>
            <w:r w:rsidRPr="00763323"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  <w:t>PIC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D09" w:rsidRPr="00763323" w:rsidRDefault="00716253" w:rsidP="00C77C48">
            <w:pPr>
              <w:tabs>
                <w:tab w:val="left" w:pos="537"/>
                <w:tab w:val="left" w:pos="1375"/>
                <w:tab w:val="left" w:pos="2044"/>
                <w:tab w:val="left" w:pos="2831"/>
                <w:tab w:val="left" w:pos="3448"/>
                <w:tab w:val="left" w:pos="3627"/>
                <w:tab w:val="left" w:pos="4907"/>
                <w:tab w:val="left" w:pos="6580"/>
                <w:tab w:val="left" w:pos="7110"/>
                <w:tab w:val="left" w:pos="7528"/>
                <w:tab w:val="left" w:pos="7922"/>
                <w:tab w:val="left" w:pos="8205"/>
                <w:tab w:val="left" w:pos="8706"/>
              </w:tabs>
              <w:spacing w:line="240" w:lineRule="auto"/>
              <w:jc w:val="center"/>
              <w:outlineLvl w:val="0"/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</w:pPr>
            <w:r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  <w:t>Due</w:t>
            </w:r>
            <w:r w:rsidR="00A42D09" w:rsidRPr="00763323"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  <w:t xml:space="preserve"> Date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D09" w:rsidRPr="00763323" w:rsidRDefault="00A42D09" w:rsidP="00C77C48">
            <w:pPr>
              <w:tabs>
                <w:tab w:val="left" w:pos="537"/>
                <w:tab w:val="left" w:pos="1375"/>
                <w:tab w:val="left" w:pos="2044"/>
                <w:tab w:val="left" w:pos="2831"/>
                <w:tab w:val="left" w:pos="3448"/>
                <w:tab w:val="left" w:pos="3627"/>
                <w:tab w:val="left" w:pos="4907"/>
                <w:tab w:val="left" w:pos="6580"/>
                <w:tab w:val="left" w:pos="7110"/>
                <w:tab w:val="left" w:pos="7528"/>
                <w:tab w:val="left" w:pos="7922"/>
                <w:tab w:val="left" w:pos="8205"/>
                <w:tab w:val="left" w:pos="8706"/>
              </w:tabs>
              <w:spacing w:line="240" w:lineRule="auto"/>
              <w:jc w:val="center"/>
              <w:outlineLvl w:val="0"/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</w:pPr>
            <w:r w:rsidRPr="00763323"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  <w:t>Status/Remarks</w:t>
            </w:r>
          </w:p>
        </w:tc>
      </w:tr>
      <w:tr w:rsidR="00763323" w:rsidRPr="00763323" w:rsidTr="00A42D09">
        <w:trPr>
          <w:trHeight w:val="305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D09" w:rsidRPr="00763323" w:rsidRDefault="006E4587" w:rsidP="00C77C48">
            <w:pPr>
              <w:tabs>
                <w:tab w:val="left" w:pos="537"/>
                <w:tab w:val="left" w:pos="1375"/>
                <w:tab w:val="left" w:pos="2044"/>
                <w:tab w:val="left" w:pos="2831"/>
                <w:tab w:val="left" w:pos="3448"/>
                <w:tab w:val="left" w:pos="3627"/>
                <w:tab w:val="left" w:pos="4907"/>
                <w:tab w:val="left" w:pos="6580"/>
                <w:tab w:val="left" w:pos="7110"/>
                <w:tab w:val="left" w:pos="7528"/>
                <w:tab w:val="left" w:pos="7922"/>
                <w:tab w:val="left" w:pos="8205"/>
                <w:tab w:val="left" w:pos="8706"/>
              </w:tabs>
              <w:spacing w:line="240" w:lineRule="auto"/>
              <w:jc w:val="center"/>
              <w:outlineLvl w:val="0"/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</w:pPr>
            <w:r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  <w:t>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323" w:rsidRPr="00763323" w:rsidRDefault="009F43EE" w:rsidP="00057C72">
            <w:pPr>
              <w:tabs>
                <w:tab w:val="left" w:pos="537"/>
                <w:tab w:val="left" w:pos="1375"/>
                <w:tab w:val="left" w:pos="2044"/>
                <w:tab w:val="left" w:pos="2831"/>
                <w:tab w:val="left" w:pos="3448"/>
                <w:tab w:val="left" w:pos="3627"/>
                <w:tab w:val="left" w:pos="4907"/>
                <w:tab w:val="left" w:pos="6580"/>
                <w:tab w:val="left" w:pos="7110"/>
                <w:tab w:val="left" w:pos="7528"/>
                <w:tab w:val="left" w:pos="7922"/>
                <w:tab w:val="left" w:pos="8205"/>
                <w:tab w:val="left" w:pos="8706"/>
              </w:tabs>
              <w:spacing w:line="240" w:lineRule="auto"/>
              <w:outlineLv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BSI will send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mandays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calculation material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D09" w:rsidRPr="00AE6D34" w:rsidRDefault="00AE6D34" w:rsidP="00C77C48">
            <w:pPr>
              <w:tabs>
                <w:tab w:val="left" w:pos="537"/>
                <w:tab w:val="left" w:pos="1375"/>
                <w:tab w:val="left" w:pos="2044"/>
                <w:tab w:val="left" w:pos="2831"/>
                <w:tab w:val="left" w:pos="3448"/>
                <w:tab w:val="left" w:pos="3627"/>
                <w:tab w:val="left" w:pos="4907"/>
                <w:tab w:val="left" w:pos="6580"/>
                <w:tab w:val="left" w:pos="7110"/>
                <w:tab w:val="left" w:pos="7528"/>
                <w:tab w:val="left" w:pos="7922"/>
                <w:tab w:val="left" w:pos="8205"/>
                <w:tab w:val="left" w:pos="8706"/>
              </w:tabs>
              <w:spacing w:line="240" w:lineRule="auto"/>
              <w:jc w:val="center"/>
              <w:outlineLvl w:val="0"/>
              <w:rPr>
                <w:rFonts w:ascii="Arial" w:eastAsia="Arial Unicode MS" w:hAnsi="Arial" w:cs="Arial"/>
                <w:snapToGrid w:val="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napToGrid w:val="0"/>
                <w:sz w:val="20"/>
                <w:szCs w:val="20"/>
              </w:rPr>
              <w:t xml:space="preserve">BSI-Mr. Devilosa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D09" w:rsidRPr="00763323" w:rsidRDefault="0088137B" w:rsidP="009F43EE">
            <w:pPr>
              <w:tabs>
                <w:tab w:val="left" w:pos="537"/>
                <w:tab w:val="left" w:pos="1375"/>
                <w:tab w:val="left" w:pos="2044"/>
                <w:tab w:val="left" w:pos="2831"/>
                <w:tab w:val="left" w:pos="3448"/>
                <w:tab w:val="left" w:pos="3627"/>
                <w:tab w:val="left" w:pos="4907"/>
                <w:tab w:val="left" w:pos="6580"/>
                <w:tab w:val="left" w:pos="7110"/>
                <w:tab w:val="left" w:pos="7528"/>
                <w:tab w:val="left" w:pos="7922"/>
                <w:tab w:val="left" w:pos="8205"/>
                <w:tab w:val="left" w:pos="8706"/>
              </w:tabs>
              <w:spacing w:line="240" w:lineRule="auto"/>
              <w:jc w:val="center"/>
              <w:outlineLvl w:val="0"/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</w:pPr>
            <w:r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  <w:t>18</w:t>
            </w:r>
            <w:r w:rsidR="00AE6D34"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  <w:t xml:space="preserve"> </w:t>
            </w:r>
            <w:r w:rsidR="009F43EE"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  <w:t xml:space="preserve">June </w:t>
            </w:r>
            <w:r w:rsidR="00AE6D34"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  <w:t>2015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D09" w:rsidRPr="00763323" w:rsidRDefault="00AE6D34" w:rsidP="00E879F8">
            <w:pPr>
              <w:tabs>
                <w:tab w:val="left" w:pos="537"/>
                <w:tab w:val="left" w:pos="1375"/>
                <w:tab w:val="left" w:pos="2044"/>
                <w:tab w:val="left" w:pos="2831"/>
                <w:tab w:val="left" w:pos="3448"/>
                <w:tab w:val="left" w:pos="3627"/>
                <w:tab w:val="left" w:pos="4907"/>
                <w:tab w:val="left" w:pos="6580"/>
                <w:tab w:val="left" w:pos="7110"/>
                <w:tab w:val="left" w:pos="7528"/>
                <w:tab w:val="left" w:pos="7922"/>
                <w:tab w:val="left" w:pos="8205"/>
                <w:tab w:val="left" w:pos="8706"/>
              </w:tabs>
              <w:spacing w:line="240" w:lineRule="auto"/>
              <w:jc w:val="center"/>
              <w:outlineLvl w:val="0"/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</w:pPr>
            <w:r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  <w:t>Open</w:t>
            </w:r>
          </w:p>
        </w:tc>
      </w:tr>
      <w:tr w:rsidR="00057C72" w:rsidRPr="00763323" w:rsidTr="00A42D09">
        <w:trPr>
          <w:trHeight w:val="305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C72" w:rsidRDefault="007B565E" w:rsidP="007B565E">
            <w:pPr>
              <w:tabs>
                <w:tab w:val="left" w:pos="537"/>
                <w:tab w:val="left" w:pos="1375"/>
                <w:tab w:val="left" w:pos="2044"/>
                <w:tab w:val="left" w:pos="2831"/>
                <w:tab w:val="left" w:pos="3448"/>
                <w:tab w:val="left" w:pos="3627"/>
                <w:tab w:val="left" w:pos="4907"/>
                <w:tab w:val="left" w:pos="6580"/>
                <w:tab w:val="left" w:pos="7110"/>
                <w:tab w:val="left" w:pos="7528"/>
                <w:tab w:val="left" w:pos="7922"/>
                <w:tab w:val="left" w:pos="8205"/>
                <w:tab w:val="left" w:pos="8706"/>
              </w:tabs>
              <w:spacing w:line="240" w:lineRule="auto"/>
              <w:jc w:val="center"/>
              <w:outlineLvl w:val="0"/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</w:pPr>
            <w:r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  <w:t>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C72" w:rsidRDefault="009F43EE" w:rsidP="00057C72">
            <w:pPr>
              <w:tabs>
                <w:tab w:val="left" w:pos="537"/>
                <w:tab w:val="left" w:pos="1375"/>
                <w:tab w:val="left" w:pos="2044"/>
                <w:tab w:val="left" w:pos="2831"/>
                <w:tab w:val="left" w:pos="3448"/>
                <w:tab w:val="left" w:pos="3627"/>
                <w:tab w:val="left" w:pos="4907"/>
                <w:tab w:val="left" w:pos="6580"/>
                <w:tab w:val="left" w:pos="7110"/>
                <w:tab w:val="left" w:pos="7528"/>
                <w:tab w:val="left" w:pos="7922"/>
                <w:tab w:val="left" w:pos="8205"/>
                <w:tab w:val="left" w:pos="8706"/>
              </w:tabs>
              <w:spacing w:line="240" w:lineRule="auto"/>
              <w:outlineLv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BRM BSI will submit quotation for 11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mandays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of programmer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C72" w:rsidRPr="00763323" w:rsidRDefault="00AE6D34" w:rsidP="009F43EE">
            <w:pPr>
              <w:tabs>
                <w:tab w:val="left" w:pos="537"/>
                <w:tab w:val="left" w:pos="1375"/>
                <w:tab w:val="left" w:pos="2044"/>
                <w:tab w:val="left" w:pos="2831"/>
                <w:tab w:val="left" w:pos="3448"/>
                <w:tab w:val="left" w:pos="3627"/>
                <w:tab w:val="left" w:pos="4907"/>
                <w:tab w:val="left" w:pos="6580"/>
                <w:tab w:val="left" w:pos="7110"/>
                <w:tab w:val="left" w:pos="7528"/>
                <w:tab w:val="left" w:pos="7922"/>
                <w:tab w:val="left" w:pos="8205"/>
                <w:tab w:val="left" w:pos="8706"/>
              </w:tabs>
              <w:spacing w:line="240" w:lineRule="auto"/>
              <w:jc w:val="center"/>
              <w:outlineLvl w:val="0"/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</w:pPr>
            <w:r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  <w:t>BSI</w:t>
            </w:r>
            <w:r w:rsidR="00057C72"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  <w:t xml:space="preserve">-Mr. </w:t>
            </w:r>
            <w:r w:rsidR="009F43EE"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  <w:t>Misbahul Munir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C72" w:rsidRDefault="002B777D" w:rsidP="009F43EE">
            <w:pPr>
              <w:tabs>
                <w:tab w:val="left" w:pos="537"/>
                <w:tab w:val="left" w:pos="1375"/>
                <w:tab w:val="left" w:pos="2044"/>
                <w:tab w:val="left" w:pos="2831"/>
                <w:tab w:val="left" w:pos="3448"/>
                <w:tab w:val="left" w:pos="3627"/>
                <w:tab w:val="left" w:pos="4907"/>
                <w:tab w:val="left" w:pos="6580"/>
                <w:tab w:val="left" w:pos="7110"/>
                <w:tab w:val="left" w:pos="7528"/>
                <w:tab w:val="left" w:pos="7922"/>
                <w:tab w:val="left" w:pos="8205"/>
                <w:tab w:val="left" w:pos="8706"/>
              </w:tabs>
              <w:spacing w:line="240" w:lineRule="auto"/>
              <w:jc w:val="center"/>
              <w:outlineLvl w:val="0"/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</w:pPr>
            <w:r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  <w:t>19 June 2015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C72" w:rsidRPr="00763323" w:rsidRDefault="007B565E" w:rsidP="00E879F8">
            <w:pPr>
              <w:tabs>
                <w:tab w:val="left" w:pos="537"/>
                <w:tab w:val="left" w:pos="1375"/>
                <w:tab w:val="left" w:pos="2044"/>
                <w:tab w:val="left" w:pos="2831"/>
                <w:tab w:val="left" w:pos="3448"/>
                <w:tab w:val="left" w:pos="3627"/>
                <w:tab w:val="left" w:pos="4907"/>
                <w:tab w:val="left" w:pos="6580"/>
                <w:tab w:val="left" w:pos="7110"/>
                <w:tab w:val="left" w:pos="7528"/>
                <w:tab w:val="left" w:pos="7922"/>
                <w:tab w:val="left" w:pos="8205"/>
                <w:tab w:val="left" w:pos="8706"/>
              </w:tabs>
              <w:spacing w:line="240" w:lineRule="auto"/>
              <w:jc w:val="center"/>
              <w:outlineLvl w:val="0"/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</w:pPr>
            <w:r>
              <w:rPr>
                <w:rFonts w:ascii="Arial" w:eastAsia="Arial Unicode MS" w:hAnsi="Arial" w:cs="Arial"/>
                <w:snapToGrid w:val="0"/>
                <w:sz w:val="20"/>
                <w:szCs w:val="20"/>
                <w:lang w:val="en-US"/>
              </w:rPr>
              <w:t>Open</w:t>
            </w:r>
          </w:p>
        </w:tc>
      </w:tr>
    </w:tbl>
    <w:p w:rsidR="00B257BC" w:rsidRPr="00763323" w:rsidRDefault="00B257BC" w:rsidP="00AE6D34">
      <w:pPr>
        <w:tabs>
          <w:tab w:val="left" w:pos="537"/>
          <w:tab w:val="left" w:pos="1375"/>
          <w:tab w:val="left" w:pos="2044"/>
          <w:tab w:val="left" w:pos="2831"/>
          <w:tab w:val="left" w:pos="3448"/>
          <w:tab w:val="left" w:pos="3627"/>
          <w:tab w:val="left" w:pos="4907"/>
          <w:tab w:val="left" w:pos="6580"/>
          <w:tab w:val="left" w:pos="7110"/>
          <w:tab w:val="left" w:pos="7528"/>
          <w:tab w:val="left" w:pos="7922"/>
          <w:tab w:val="left" w:pos="8205"/>
          <w:tab w:val="left" w:pos="8706"/>
        </w:tabs>
        <w:spacing w:line="240" w:lineRule="auto"/>
        <w:outlineLvl w:val="0"/>
        <w:rPr>
          <w:rFonts w:ascii="Arial" w:eastAsia="Arial Unicode MS" w:hAnsi="Arial" w:cs="Arial"/>
          <w:b/>
          <w:snapToGrid w:val="0"/>
          <w:sz w:val="20"/>
          <w:szCs w:val="20"/>
          <w:lang w:val="en-US"/>
        </w:rPr>
      </w:pPr>
      <w:bookmarkStart w:id="0" w:name="_GoBack"/>
      <w:bookmarkEnd w:id="0"/>
    </w:p>
    <w:sectPr w:rsidR="00B257BC" w:rsidRPr="00763323" w:rsidSect="00EC46FC">
      <w:headerReference w:type="even" r:id="rId8"/>
      <w:headerReference w:type="default" r:id="rId9"/>
      <w:footerReference w:type="default" r:id="rId10"/>
      <w:pgSz w:w="11907" w:h="16840" w:code="9"/>
      <w:pgMar w:top="1080" w:right="1411" w:bottom="810" w:left="113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6A5B" w:rsidRDefault="00446A5B">
      <w:r>
        <w:separator/>
      </w:r>
    </w:p>
  </w:endnote>
  <w:endnote w:type="continuationSeparator" w:id="0">
    <w:p w:rsidR="00446A5B" w:rsidRDefault="00446A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835" w:type="dxa"/>
      <w:tblInd w:w="-432" w:type="dxa"/>
      <w:tblBorders>
        <w:top w:val="single" w:sz="4" w:space="0" w:color="auto"/>
      </w:tblBorders>
      <w:tblLook w:val="0000"/>
    </w:tblPr>
    <w:tblGrid>
      <w:gridCol w:w="4680"/>
      <w:gridCol w:w="2422"/>
      <w:gridCol w:w="3733"/>
    </w:tblGrid>
    <w:tr w:rsidR="007A3FD6" w:rsidRPr="00225141" w:rsidTr="00F9474C">
      <w:trPr>
        <w:trHeight w:val="292"/>
      </w:trPr>
      <w:tc>
        <w:tcPr>
          <w:tcW w:w="4680" w:type="dxa"/>
          <w:vAlign w:val="bottom"/>
        </w:tcPr>
        <w:p w:rsidR="007A3FD6" w:rsidRPr="00F9474C" w:rsidRDefault="007A3FD6">
          <w:pPr>
            <w:pStyle w:val="Footer"/>
            <w:spacing w:before="5"/>
            <w:ind w:left="-108"/>
            <w:rPr>
              <w:rFonts w:ascii="Calibri" w:hAnsi="Calibri" w:cs="Calibri"/>
              <w:sz w:val="16"/>
              <w:szCs w:val="16"/>
            </w:rPr>
          </w:pPr>
        </w:p>
      </w:tc>
      <w:tc>
        <w:tcPr>
          <w:tcW w:w="2422" w:type="dxa"/>
          <w:vAlign w:val="bottom"/>
        </w:tcPr>
        <w:p w:rsidR="007A3FD6" w:rsidRPr="00F9474C" w:rsidRDefault="007A3FD6">
          <w:pPr>
            <w:pStyle w:val="Footer"/>
            <w:spacing w:before="5"/>
            <w:jc w:val="center"/>
            <w:rPr>
              <w:rFonts w:ascii="Book Antiqua" w:hAnsi="Book Antiqua" w:cs="Calibri"/>
              <w:i/>
              <w:sz w:val="16"/>
              <w:szCs w:val="16"/>
            </w:rPr>
          </w:pPr>
          <w:r w:rsidRPr="00F9474C">
            <w:rPr>
              <w:rFonts w:ascii="Book Antiqua" w:hAnsi="Book Antiqua" w:cs="Calibri"/>
              <w:i/>
              <w:sz w:val="20"/>
              <w:szCs w:val="16"/>
            </w:rPr>
            <w:t>confidential</w:t>
          </w:r>
        </w:p>
      </w:tc>
      <w:tc>
        <w:tcPr>
          <w:tcW w:w="3733" w:type="dxa"/>
          <w:vAlign w:val="bottom"/>
        </w:tcPr>
        <w:p w:rsidR="007A3FD6" w:rsidRPr="00225141" w:rsidRDefault="007A3FD6">
          <w:pPr>
            <w:pStyle w:val="Footer"/>
            <w:spacing w:before="5"/>
            <w:jc w:val="right"/>
            <w:rPr>
              <w:rFonts w:ascii="Arial" w:hAnsi="Arial" w:cs="Arial"/>
              <w:sz w:val="16"/>
              <w:szCs w:val="16"/>
            </w:rPr>
          </w:pPr>
          <w:r w:rsidRPr="00F9474C">
            <w:rPr>
              <w:rFonts w:ascii="Calibri" w:hAnsi="Calibri" w:cs="Calibri"/>
              <w:sz w:val="18"/>
              <w:szCs w:val="16"/>
            </w:rPr>
            <w:t xml:space="preserve">Page </w:t>
          </w:r>
          <w:r w:rsidR="00033198" w:rsidRPr="00F9474C">
            <w:rPr>
              <w:rFonts w:ascii="Calibri" w:hAnsi="Calibri" w:cs="Calibri"/>
              <w:sz w:val="18"/>
              <w:szCs w:val="16"/>
            </w:rPr>
            <w:fldChar w:fldCharType="begin"/>
          </w:r>
          <w:r w:rsidRPr="00F9474C">
            <w:rPr>
              <w:rFonts w:ascii="Calibri" w:hAnsi="Calibri" w:cs="Calibri"/>
              <w:sz w:val="18"/>
              <w:szCs w:val="16"/>
            </w:rPr>
            <w:instrText xml:space="preserve"> PAGE </w:instrText>
          </w:r>
          <w:r w:rsidR="00033198" w:rsidRPr="00F9474C">
            <w:rPr>
              <w:rFonts w:ascii="Calibri" w:hAnsi="Calibri" w:cs="Calibri"/>
              <w:sz w:val="18"/>
              <w:szCs w:val="16"/>
            </w:rPr>
            <w:fldChar w:fldCharType="separate"/>
          </w:r>
          <w:r w:rsidR="0056413D">
            <w:rPr>
              <w:rFonts w:ascii="Calibri" w:hAnsi="Calibri" w:cs="Calibri"/>
              <w:noProof/>
              <w:sz w:val="18"/>
              <w:szCs w:val="16"/>
            </w:rPr>
            <w:t>1</w:t>
          </w:r>
          <w:r w:rsidR="00033198" w:rsidRPr="00F9474C">
            <w:rPr>
              <w:rFonts w:ascii="Calibri" w:hAnsi="Calibri" w:cs="Calibri"/>
              <w:sz w:val="18"/>
              <w:szCs w:val="16"/>
            </w:rPr>
            <w:fldChar w:fldCharType="end"/>
          </w:r>
          <w:r w:rsidRPr="00F9474C">
            <w:rPr>
              <w:rFonts w:ascii="Calibri" w:hAnsi="Calibri" w:cs="Calibri"/>
              <w:sz w:val="18"/>
              <w:szCs w:val="16"/>
            </w:rPr>
            <w:t xml:space="preserve"> Of </w:t>
          </w:r>
          <w:r w:rsidR="00033198" w:rsidRPr="00F9474C">
            <w:rPr>
              <w:rStyle w:val="PageNumber"/>
              <w:rFonts w:ascii="Calibri" w:hAnsi="Calibri" w:cs="Calibri"/>
              <w:sz w:val="18"/>
              <w:szCs w:val="16"/>
            </w:rPr>
            <w:fldChar w:fldCharType="begin"/>
          </w:r>
          <w:r w:rsidRPr="00F9474C">
            <w:rPr>
              <w:rStyle w:val="PageNumber"/>
              <w:rFonts w:ascii="Calibri" w:hAnsi="Calibri" w:cs="Calibri"/>
              <w:sz w:val="18"/>
              <w:szCs w:val="16"/>
            </w:rPr>
            <w:instrText xml:space="preserve"> NUMPAGES </w:instrText>
          </w:r>
          <w:r w:rsidR="00033198" w:rsidRPr="00F9474C">
            <w:rPr>
              <w:rStyle w:val="PageNumber"/>
              <w:rFonts w:ascii="Calibri" w:hAnsi="Calibri" w:cs="Calibri"/>
              <w:sz w:val="18"/>
              <w:szCs w:val="16"/>
            </w:rPr>
            <w:fldChar w:fldCharType="separate"/>
          </w:r>
          <w:r w:rsidR="0056413D">
            <w:rPr>
              <w:rStyle w:val="PageNumber"/>
              <w:rFonts w:ascii="Calibri" w:hAnsi="Calibri" w:cs="Calibri"/>
              <w:noProof/>
              <w:sz w:val="18"/>
              <w:szCs w:val="16"/>
            </w:rPr>
            <w:t>1</w:t>
          </w:r>
          <w:r w:rsidR="00033198" w:rsidRPr="00F9474C">
            <w:rPr>
              <w:rStyle w:val="PageNumber"/>
              <w:rFonts w:ascii="Calibri" w:hAnsi="Calibri" w:cs="Calibri"/>
              <w:sz w:val="18"/>
              <w:szCs w:val="16"/>
            </w:rPr>
            <w:fldChar w:fldCharType="end"/>
          </w:r>
        </w:p>
      </w:tc>
    </w:tr>
  </w:tbl>
  <w:p w:rsidR="007A3FD6" w:rsidRPr="00225141" w:rsidRDefault="007A3FD6">
    <w:pPr>
      <w:pStyle w:val="Footer"/>
      <w:rPr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6A5B" w:rsidRDefault="00446A5B">
      <w:r>
        <w:separator/>
      </w:r>
    </w:p>
  </w:footnote>
  <w:footnote w:type="continuationSeparator" w:id="0">
    <w:p w:rsidR="00446A5B" w:rsidRDefault="00446A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FD6" w:rsidRDefault="007A3FD6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FD6" w:rsidRPr="00BE05DD" w:rsidRDefault="00033198" w:rsidP="00F9474C">
    <w:pPr>
      <w:pStyle w:val="Header"/>
      <w:tabs>
        <w:tab w:val="clear" w:pos="4320"/>
        <w:tab w:val="clear" w:pos="8640"/>
        <w:tab w:val="left" w:pos="5310"/>
      </w:tabs>
      <w:rPr>
        <w:color w:val="002060"/>
      </w:rPr>
    </w:pPr>
    <w:r w:rsidRPr="00033198"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7" type="#_x0000_t202" style="position:absolute;margin-left:27.25pt;margin-top:6.4pt;width:399.65pt;height:41.0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" filled="f" stroked="f">
          <v:textbox>
            <w:txbxContent>
              <w:p w:rsidR="00B540F7" w:rsidRPr="00F9474C" w:rsidRDefault="00B540F7" w:rsidP="00F9474C">
                <w:pPr>
                  <w:jc w:val="center"/>
                  <w:rPr>
                    <w:rFonts w:ascii="Calibri" w:hAnsi="Calibri"/>
                    <w:b/>
                    <w:sz w:val="36"/>
                    <w:szCs w:val="36"/>
                  </w:rPr>
                </w:pPr>
                <w:r w:rsidRPr="00F9474C">
                  <w:rPr>
                    <w:rFonts w:ascii="Calibri" w:hAnsi="Calibri"/>
                    <w:b/>
                    <w:sz w:val="36"/>
                    <w:szCs w:val="36"/>
                  </w:rPr>
                  <w:t>MINUTES OF MEETING</w:t>
                </w:r>
              </w:p>
            </w:txbxContent>
          </v:textbox>
          <w10:wrap type="topAndBottom"/>
        </v:shape>
      </w:pict>
    </w:r>
    <w:r w:rsidR="007A3FD6"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5010150</wp:posOffset>
          </wp:positionH>
          <wp:positionV relativeFrom="paragraph">
            <wp:posOffset>81280</wp:posOffset>
          </wp:positionV>
          <wp:extent cx="1447800" cy="591820"/>
          <wp:effectExtent l="19050" t="0" r="0" b="0"/>
          <wp:wrapNone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5918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3FD6" w:rsidRDefault="007A3FD6" w:rsidP="00F9474C">
    <w:pPr>
      <w:pStyle w:val="Header"/>
      <w:pBdr>
        <w:bottom w:val="thickThinSmallGap" w:sz="24" w:space="0" w:color="622423"/>
      </w:pBdr>
      <w:spacing w:after="120"/>
      <w:ind w:left="-540" w:right="-902"/>
    </w:pPr>
    <w:r>
      <w:rPr>
        <w:noProof/>
        <w:lang w:val="en-US"/>
      </w:rPr>
      <w:drawing>
        <wp:inline distT="0" distB="0" distL="0" distR="0">
          <wp:extent cx="585470" cy="513715"/>
          <wp:effectExtent l="19050" t="0" r="5080" b="0"/>
          <wp:docPr id="1" name="図 1" descr="Skala_logo_BSI_A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kala_logo_BSI_A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5470" cy="5137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A63227">
      <w:rPr>
        <w:rFonts w:ascii="Times New Roman" w:hAnsi="Times New Roman"/>
        <w:b w:val="0"/>
        <w:bCs w:val="0"/>
        <w:noProof/>
        <w:color w:val="auto"/>
        <w:sz w:val="24"/>
        <w:szCs w:val="24"/>
        <w:lang w:val="en-US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4D8E93EA"/>
    <w:lvl w:ilvl="0">
      <w:numFmt w:val="bullet"/>
      <w:lvlText w:val="*"/>
      <w:lvlJc w:val="left"/>
    </w:lvl>
  </w:abstractNum>
  <w:abstractNum w:abstractNumId="1">
    <w:nsid w:val="04AD0D6B"/>
    <w:multiLevelType w:val="multilevel"/>
    <w:tmpl w:val="5A26B59A"/>
    <w:lvl w:ilvl="0">
      <w:start w:val="1"/>
      <w:numFmt w:val="upperRoman"/>
      <w:pStyle w:val="Heading1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none"/>
      <w:pStyle w:val="Heading2"/>
      <w:suff w:val="nothing"/>
      <w:lvlText w:val="%2"/>
      <w:lvlJc w:val="left"/>
      <w:pPr>
        <w:ind w:left="0" w:firstLine="0"/>
      </w:pPr>
    </w:lvl>
    <w:lvl w:ilvl="2">
      <w:start w:val="1"/>
      <w:numFmt w:val="decimal"/>
      <w:pStyle w:val="Heading3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lowerLetter"/>
      <w:pStyle w:val="Heading4"/>
      <w:lvlText w:val="(%4)"/>
      <w:lvlJc w:val="left"/>
      <w:pPr>
        <w:tabs>
          <w:tab w:val="num" w:pos="1440"/>
        </w:tabs>
        <w:ind w:left="1440" w:hanging="720"/>
      </w:pPr>
    </w:lvl>
    <w:lvl w:ilvl="4">
      <w:start w:val="1"/>
      <w:numFmt w:val="lowerRoman"/>
      <w:pStyle w:val="Heading5"/>
      <w:lvlText w:val="(%5)"/>
      <w:lvlJc w:val="left"/>
      <w:pPr>
        <w:tabs>
          <w:tab w:val="num" w:pos="2520"/>
        </w:tabs>
        <w:ind w:left="2160" w:hanging="720"/>
      </w:pPr>
    </w:lvl>
    <w:lvl w:ilvl="5">
      <w:start w:val="1"/>
      <w:numFmt w:val="decimal"/>
      <w:pStyle w:val="Heading6"/>
      <w:isLgl/>
      <w:lvlText w:val="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pStyle w:val="Heading7"/>
      <w:isLgl/>
      <w:lvlText w:val="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pStyle w:val="Heading8"/>
      <w:isLgl/>
      <w:lvlText w:val="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isLgl/>
      <w:lvlText w:val="%6.%7.%8.%9"/>
      <w:lvlJc w:val="left"/>
      <w:pPr>
        <w:tabs>
          <w:tab w:val="num" w:pos="1440"/>
        </w:tabs>
        <w:ind w:left="1440" w:hanging="1440"/>
      </w:pPr>
    </w:lvl>
  </w:abstractNum>
  <w:abstractNum w:abstractNumId="2">
    <w:nsid w:val="09C323DF"/>
    <w:multiLevelType w:val="hybridMultilevel"/>
    <w:tmpl w:val="37BEC51A"/>
    <w:lvl w:ilvl="0" w:tplc="22DEEE9A">
      <w:start w:val="3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F47CB0"/>
    <w:multiLevelType w:val="hybridMultilevel"/>
    <w:tmpl w:val="A28080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11329CF"/>
    <w:multiLevelType w:val="hybridMultilevel"/>
    <w:tmpl w:val="A154A6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6920297"/>
    <w:multiLevelType w:val="multilevel"/>
    <w:tmpl w:val="1F5C74D6"/>
    <w:lvl w:ilvl="0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1C593DB2"/>
    <w:multiLevelType w:val="hybridMultilevel"/>
    <w:tmpl w:val="BFDAA4A6"/>
    <w:lvl w:ilvl="0" w:tplc="EEE696E2">
      <w:numFmt w:val="bullet"/>
      <w:lvlText w:val="-"/>
      <w:lvlJc w:val="left"/>
      <w:pPr>
        <w:ind w:left="450" w:hanging="360"/>
      </w:pPr>
      <w:rPr>
        <w:rFonts w:ascii="Arial" w:eastAsia="MS UI Gothic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208B2EE6"/>
    <w:multiLevelType w:val="hybridMultilevel"/>
    <w:tmpl w:val="23E69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4602126"/>
    <w:multiLevelType w:val="multilevel"/>
    <w:tmpl w:val="62D60B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9">
    <w:nsid w:val="259506CF"/>
    <w:multiLevelType w:val="hybridMultilevel"/>
    <w:tmpl w:val="0EE4B7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>
    <w:nsid w:val="266B0822"/>
    <w:multiLevelType w:val="hybridMultilevel"/>
    <w:tmpl w:val="6EAAC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1E4F28"/>
    <w:multiLevelType w:val="hybridMultilevel"/>
    <w:tmpl w:val="2F02E70E"/>
    <w:lvl w:ilvl="0" w:tplc="81201A1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371A7B"/>
    <w:multiLevelType w:val="hybridMultilevel"/>
    <w:tmpl w:val="4E381B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33E04D67"/>
    <w:multiLevelType w:val="hybridMultilevel"/>
    <w:tmpl w:val="61EAB0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4C36A55"/>
    <w:multiLevelType w:val="hybridMultilevel"/>
    <w:tmpl w:val="61021CB2"/>
    <w:lvl w:ilvl="0" w:tplc="21BEF184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6466D18"/>
    <w:multiLevelType w:val="hybridMultilevel"/>
    <w:tmpl w:val="AF946A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E9F2CD6"/>
    <w:multiLevelType w:val="multilevel"/>
    <w:tmpl w:val="1F5C74D6"/>
    <w:lvl w:ilvl="0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>
    <w:nsid w:val="49061EB0"/>
    <w:multiLevelType w:val="hybridMultilevel"/>
    <w:tmpl w:val="13B6A1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CC15216"/>
    <w:multiLevelType w:val="multilevel"/>
    <w:tmpl w:val="6392460E"/>
    <w:lvl w:ilvl="0">
      <w:start w:val="1"/>
      <w:numFmt w:val="bullet"/>
      <w:pStyle w:val="TableBullet1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b w:val="0"/>
        <w:i w:val="0"/>
      </w:rPr>
    </w:lvl>
    <w:lvl w:ilvl="1">
      <w:start w:val="1"/>
      <w:numFmt w:val="bullet"/>
      <w:lvlRestart w:val="0"/>
      <w:pStyle w:val="TableBullet2"/>
      <w:lvlText w:val="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b/>
        <w:i w:val="0"/>
      </w:rPr>
    </w:lvl>
    <w:lvl w:ilvl="2">
      <w:start w:val="1"/>
      <w:numFmt w:val="bullet"/>
      <w:lvlRestart w:val="0"/>
      <w:pStyle w:val="TableBullet3"/>
      <w:lvlText w:val=""/>
      <w:lvlJc w:val="left"/>
      <w:pPr>
        <w:tabs>
          <w:tab w:val="num" w:pos="1080"/>
        </w:tabs>
        <w:ind w:left="1077" w:hanging="357"/>
      </w:pPr>
      <w:rPr>
        <w:rFonts w:ascii="Wingdings" w:hAnsi="Wingdings" w:hint="default"/>
        <w:b w:val="0"/>
        <w:i w:val="0"/>
        <w:sz w:val="12"/>
      </w:rPr>
    </w:lvl>
    <w:lvl w:ilvl="3">
      <w:start w:val="1"/>
      <w:numFmt w:val="bullet"/>
      <w:lvlRestart w:val="0"/>
      <w:pStyle w:val="TableBullet4"/>
      <w:lvlText w:val=""/>
      <w:lvlJc w:val="left"/>
      <w:pPr>
        <w:tabs>
          <w:tab w:val="num" w:pos="1440"/>
        </w:tabs>
        <w:ind w:left="1440" w:hanging="363"/>
      </w:pPr>
      <w:rPr>
        <w:rFonts w:ascii="Wingdings" w:hAnsi="Wingdings" w:hint="default"/>
        <w:b w:val="0"/>
        <w:i w:val="0"/>
        <w:sz w:val="12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5">
      <w:start w:val="1"/>
      <w:numFmt w:val="none"/>
      <w:lvlRestart w:val="0"/>
      <w:suff w:val="nothing"/>
      <w:lvlText w:val="%5%6"/>
      <w:lvlJc w:val="left"/>
      <w:pPr>
        <w:ind w:left="0" w:firstLine="0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</w:lvl>
  </w:abstractNum>
  <w:abstractNum w:abstractNumId="19">
    <w:nsid w:val="50A6405A"/>
    <w:multiLevelType w:val="multilevel"/>
    <w:tmpl w:val="124C3034"/>
    <w:lvl w:ilvl="0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 w:val="0"/>
        <w:i w:val="0"/>
      </w:rPr>
    </w:lvl>
    <w:lvl w:ilvl="1">
      <w:start w:val="1"/>
      <w:numFmt w:val="bullet"/>
      <w:lvlRestart w:val="0"/>
      <w:pStyle w:val="Bullet2"/>
      <w:lvlText w:val="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b/>
        <w:i w:val="0"/>
      </w:rPr>
    </w:lvl>
    <w:lvl w:ilvl="2">
      <w:start w:val="1"/>
      <w:numFmt w:val="bullet"/>
      <w:lvlRestart w:val="0"/>
      <w:pStyle w:val="Bullet3"/>
      <w:lvlText w:val=""/>
      <w:lvlJc w:val="left"/>
      <w:pPr>
        <w:tabs>
          <w:tab w:val="num" w:pos="2160"/>
        </w:tabs>
        <w:ind w:left="2160" w:hanging="720"/>
      </w:pPr>
      <w:rPr>
        <w:rFonts w:ascii="Wingdings" w:hAnsi="Wingdings" w:hint="default"/>
        <w:b w:val="0"/>
        <w:i w:val="0"/>
        <w:sz w:val="12"/>
      </w:rPr>
    </w:lvl>
    <w:lvl w:ilvl="3">
      <w:start w:val="1"/>
      <w:numFmt w:val="bullet"/>
      <w:lvlRestart w:val="0"/>
      <w:pStyle w:val="Bullet4"/>
      <w:lvlText w:val=""/>
      <w:lvlJc w:val="left"/>
      <w:pPr>
        <w:tabs>
          <w:tab w:val="num" w:pos="2880"/>
        </w:tabs>
        <w:ind w:left="2880" w:hanging="720"/>
      </w:pPr>
      <w:rPr>
        <w:rFonts w:ascii="Wingdings" w:hAnsi="Wingdings" w:hint="default"/>
        <w:b w:val="0"/>
        <w:i w:val="0"/>
        <w:sz w:val="16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5">
      <w:start w:val="1"/>
      <w:numFmt w:val="none"/>
      <w:lvlRestart w:val="0"/>
      <w:suff w:val="nothing"/>
      <w:lvlText w:val="%5%6"/>
      <w:lvlJc w:val="left"/>
      <w:pPr>
        <w:ind w:left="0" w:firstLine="0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</w:lvl>
  </w:abstractNum>
  <w:abstractNum w:abstractNumId="20">
    <w:nsid w:val="57F10EC8"/>
    <w:multiLevelType w:val="hybridMultilevel"/>
    <w:tmpl w:val="A46C5660"/>
    <w:lvl w:ilvl="0" w:tplc="6B9CBF6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eastAsia="Times New Roman" w:hAnsi="Trebuchet MS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8F9145E"/>
    <w:multiLevelType w:val="hybridMultilevel"/>
    <w:tmpl w:val="4978E1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91F49A3"/>
    <w:multiLevelType w:val="hybridMultilevel"/>
    <w:tmpl w:val="C1380E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54727D5"/>
    <w:multiLevelType w:val="hybridMultilevel"/>
    <w:tmpl w:val="FABC8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8F42974"/>
    <w:multiLevelType w:val="hybridMultilevel"/>
    <w:tmpl w:val="E4263A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A89507E"/>
    <w:multiLevelType w:val="hybridMultilevel"/>
    <w:tmpl w:val="9252CE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BC77707"/>
    <w:multiLevelType w:val="hybridMultilevel"/>
    <w:tmpl w:val="9746065C"/>
    <w:lvl w:ilvl="0" w:tplc="52005516">
      <w:numFmt w:val="bullet"/>
      <w:lvlText w:val="-"/>
      <w:lvlJc w:val="left"/>
      <w:pPr>
        <w:ind w:left="720" w:hanging="360"/>
      </w:pPr>
      <w:rPr>
        <w:rFonts w:ascii="Arial" w:eastAsia="MS UI Gothic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C50D46"/>
    <w:multiLevelType w:val="hybridMultilevel"/>
    <w:tmpl w:val="E4DA4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0AE0273"/>
    <w:multiLevelType w:val="hybridMultilevel"/>
    <w:tmpl w:val="ED9E8F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5EB7750"/>
    <w:multiLevelType w:val="hybridMultilevel"/>
    <w:tmpl w:val="CEF07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820723"/>
    <w:multiLevelType w:val="singleLevel"/>
    <w:tmpl w:val="91E0AA10"/>
    <w:lvl w:ilvl="0">
      <w:start w:val="1"/>
      <w:numFmt w:val="bullet"/>
      <w:pStyle w:val="BulletedList1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8"/>
      </w:rPr>
    </w:lvl>
  </w:abstractNum>
  <w:abstractNum w:abstractNumId="31">
    <w:nsid w:val="7F3B4D8E"/>
    <w:multiLevelType w:val="multilevel"/>
    <w:tmpl w:val="1764BE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19"/>
  </w:num>
  <w:num w:numId="2">
    <w:abstractNumId w:val="19"/>
  </w:num>
  <w:num w:numId="3">
    <w:abstractNumId w:val="19"/>
  </w:num>
  <w:num w:numId="4">
    <w:abstractNumId w:val="19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8"/>
  </w:num>
  <w:num w:numId="15">
    <w:abstractNumId w:val="18"/>
  </w:num>
  <w:num w:numId="16">
    <w:abstractNumId w:val="18"/>
  </w:num>
  <w:num w:numId="17">
    <w:abstractNumId w:val="18"/>
  </w:num>
  <w:num w:numId="18">
    <w:abstractNumId w:val="30"/>
  </w:num>
  <w:num w:numId="19">
    <w:abstractNumId w:val="20"/>
  </w:num>
  <w:num w:numId="20">
    <w:abstractNumId w:val="6"/>
  </w:num>
  <w:num w:numId="21">
    <w:abstractNumId w:val="21"/>
  </w:num>
  <w:num w:numId="22">
    <w:abstractNumId w:val="9"/>
  </w:num>
  <w:num w:numId="23">
    <w:abstractNumId w:val="28"/>
  </w:num>
  <w:num w:numId="24">
    <w:abstractNumId w:val="16"/>
  </w:num>
  <w:num w:numId="25">
    <w:abstractNumId w:val="8"/>
  </w:num>
  <w:num w:numId="26">
    <w:abstractNumId w:val="31"/>
  </w:num>
  <w:num w:numId="27">
    <w:abstractNumId w:val="27"/>
  </w:num>
  <w:num w:numId="28">
    <w:abstractNumId w:val="24"/>
  </w:num>
  <w:num w:numId="29">
    <w:abstractNumId w:val="3"/>
  </w:num>
  <w:num w:numId="30">
    <w:abstractNumId w:val="15"/>
  </w:num>
  <w:num w:numId="31">
    <w:abstractNumId w:val="5"/>
  </w:num>
  <w:num w:numId="32">
    <w:abstractNumId w:val="17"/>
  </w:num>
  <w:num w:numId="33">
    <w:abstractNumId w:val="7"/>
  </w:num>
  <w:num w:numId="34">
    <w:abstractNumId w:val="12"/>
  </w:num>
  <w:num w:numId="35">
    <w:abstractNumId w:val="11"/>
  </w:num>
  <w:num w:numId="36">
    <w:abstractNumId w:val="4"/>
  </w:num>
  <w:num w:numId="37">
    <w:abstractNumId w:val="13"/>
  </w:num>
  <w:num w:numId="38">
    <w:abstractNumId w:val="25"/>
  </w:num>
  <w:num w:numId="3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"/>
  </w:num>
  <w:num w:numId="4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4"/>
        </w:rPr>
      </w:lvl>
    </w:lvlOverride>
  </w:num>
  <w:num w:numId="43">
    <w:abstractNumId w:val="26"/>
  </w:num>
  <w:num w:numId="44">
    <w:abstractNumId w:val="14"/>
  </w:num>
  <w:num w:numId="45">
    <w:abstractNumId w:val="10"/>
  </w:num>
  <w:num w:numId="46">
    <w:abstractNumId w:val="22"/>
  </w:num>
  <w:num w:numId="47">
    <w:abstractNumId w:val="29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embedSystemFonts/>
  <w:activeWritingStyle w:appName="MSWord" w:lang="en-GB" w:vendorID="8" w:dllVersion="513" w:checkStyle="1"/>
  <w:activeWritingStyle w:appName="MSWord" w:lang="en-US" w:vendorID="8" w:dllVersion="513" w:checkStyle="1"/>
  <w:proofState w:spelling="clean" w:grammar="clean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3314">
      <v:textbox inset="5.85pt,.7pt,5.85pt,.7pt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11DBB"/>
    <w:rsid w:val="00000AC9"/>
    <w:rsid w:val="00001776"/>
    <w:rsid w:val="000030B7"/>
    <w:rsid w:val="0000426F"/>
    <w:rsid w:val="00005F1A"/>
    <w:rsid w:val="00006167"/>
    <w:rsid w:val="000145DA"/>
    <w:rsid w:val="0001663A"/>
    <w:rsid w:val="0002269A"/>
    <w:rsid w:val="00024345"/>
    <w:rsid w:val="00024F5D"/>
    <w:rsid w:val="0002548F"/>
    <w:rsid w:val="00027A19"/>
    <w:rsid w:val="00030D5B"/>
    <w:rsid w:val="000311E1"/>
    <w:rsid w:val="00032332"/>
    <w:rsid w:val="000326BD"/>
    <w:rsid w:val="00033198"/>
    <w:rsid w:val="00041C47"/>
    <w:rsid w:val="00047278"/>
    <w:rsid w:val="00050C39"/>
    <w:rsid w:val="000525F9"/>
    <w:rsid w:val="000552BF"/>
    <w:rsid w:val="000574AF"/>
    <w:rsid w:val="000575DB"/>
    <w:rsid w:val="00057C72"/>
    <w:rsid w:val="00061C3E"/>
    <w:rsid w:val="000627CF"/>
    <w:rsid w:val="000635D7"/>
    <w:rsid w:val="00065DF1"/>
    <w:rsid w:val="000669CF"/>
    <w:rsid w:val="0006757F"/>
    <w:rsid w:val="00067A0D"/>
    <w:rsid w:val="00070082"/>
    <w:rsid w:val="00070159"/>
    <w:rsid w:val="000701A5"/>
    <w:rsid w:val="0007283A"/>
    <w:rsid w:val="00072F91"/>
    <w:rsid w:val="000754A2"/>
    <w:rsid w:val="000754A7"/>
    <w:rsid w:val="00080404"/>
    <w:rsid w:val="00080A19"/>
    <w:rsid w:val="0008364D"/>
    <w:rsid w:val="0008371B"/>
    <w:rsid w:val="000850F1"/>
    <w:rsid w:val="00085B8F"/>
    <w:rsid w:val="00085D63"/>
    <w:rsid w:val="00086EC7"/>
    <w:rsid w:val="0008765B"/>
    <w:rsid w:val="00090ADB"/>
    <w:rsid w:val="00091EAC"/>
    <w:rsid w:val="00094F41"/>
    <w:rsid w:val="00097102"/>
    <w:rsid w:val="00097192"/>
    <w:rsid w:val="000A0C1C"/>
    <w:rsid w:val="000A2A60"/>
    <w:rsid w:val="000A4524"/>
    <w:rsid w:val="000A55D5"/>
    <w:rsid w:val="000A56CD"/>
    <w:rsid w:val="000B0368"/>
    <w:rsid w:val="000B05B4"/>
    <w:rsid w:val="000B28ED"/>
    <w:rsid w:val="000B4D9E"/>
    <w:rsid w:val="000C19D7"/>
    <w:rsid w:val="000C2771"/>
    <w:rsid w:val="000C3726"/>
    <w:rsid w:val="000C38DE"/>
    <w:rsid w:val="000C5DE4"/>
    <w:rsid w:val="000C61B5"/>
    <w:rsid w:val="000C70B0"/>
    <w:rsid w:val="000D052B"/>
    <w:rsid w:val="000D059B"/>
    <w:rsid w:val="000D072B"/>
    <w:rsid w:val="000D18F9"/>
    <w:rsid w:val="000D3C14"/>
    <w:rsid w:val="000D4428"/>
    <w:rsid w:val="000D4DCC"/>
    <w:rsid w:val="000D7110"/>
    <w:rsid w:val="000D7853"/>
    <w:rsid w:val="000E059B"/>
    <w:rsid w:val="000E083D"/>
    <w:rsid w:val="000E11D0"/>
    <w:rsid w:val="000E1726"/>
    <w:rsid w:val="000E215D"/>
    <w:rsid w:val="000E36AB"/>
    <w:rsid w:val="000F0822"/>
    <w:rsid w:val="000F21CC"/>
    <w:rsid w:val="00100D56"/>
    <w:rsid w:val="00100EFA"/>
    <w:rsid w:val="00102DFB"/>
    <w:rsid w:val="00105D58"/>
    <w:rsid w:val="001106FC"/>
    <w:rsid w:val="00111EFB"/>
    <w:rsid w:val="0011370E"/>
    <w:rsid w:val="00115B2D"/>
    <w:rsid w:val="00115FB8"/>
    <w:rsid w:val="00116A2E"/>
    <w:rsid w:val="00116BAA"/>
    <w:rsid w:val="00120886"/>
    <w:rsid w:val="0012397A"/>
    <w:rsid w:val="00126303"/>
    <w:rsid w:val="001318CB"/>
    <w:rsid w:val="00131DE1"/>
    <w:rsid w:val="00141458"/>
    <w:rsid w:val="00141805"/>
    <w:rsid w:val="00143F6E"/>
    <w:rsid w:val="00150519"/>
    <w:rsid w:val="00152048"/>
    <w:rsid w:val="001539AD"/>
    <w:rsid w:val="00154664"/>
    <w:rsid w:val="00161068"/>
    <w:rsid w:val="001624BE"/>
    <w:rsid w:val="00163616"/>
    <w:rsid w:val="00171A22"/>
    <w:rsid w:val="00171F56"/>
    <w:rsid w:val="00172BAC"/>
    <w:rsid w:val="0017304D"/>
    <w:rsid w:val="00174F03"/>
    <w:rsid w:val="00175897"/>
    <w:rsid w:val="00175D08"/>
    <w:rsid w:val="001761DC"/>
    <w:rsid w:val="001767B4"/>
    <w:rsid w:val="001776A4"/>
    <w:rsid w:val="00177EFB"/>
    <w:rsid w:val="001800F8"/>
    <w:rsid w:val="0018340A"/>
    <w:rsid w:val="00184B96"/>
    <w:rsid w:val="0018620C"/>
    <w:rsid w:val="0019115E"/>
    <w:rsid w:val="00195D2F"/>
    <w:rsid w:val="001A042B"/>
    <w:rsid w:val="001A0685"/>
    <w:rsid w:val="001A06F3"/>
    <w:rsid w:val="001A25C5"/>
    <w:rsid w:val="001A363D"/>
    <w:rsid w:val="001A3AF3"/>
    <w:rsid w:val="001A5360"/>
    <w:rsid w:val="001A58E6"/>
    <w:rsid w:val="001A786A"/>
    <w:rsid w:val="001B3AE7"/>
    <w:rsid w:val="001B4883"/>
    <w:rsid w:val="001B5615"/>
    <w:rsid w:val="001B5E07"/>
    <w:rsid w:val="001B7618"/>
    <w:rsid w:val="001B7920"/>
    <w:rsid w:val="001C070A"/>
    <w:rsid w:val="001C1E0E"/>
    <w:rsid w:val="001C3B95"/>
    <w:rsid w:val="001C6DC7"/>
    <w:rsid w:val="001C72EB"/>
    <w:rsid w:val="001D0C28"/>
    <w:rsid w:val="001D1BAB"/>
    <w:rsid w:val="001D34B6"/>
    <w:rsid w:val="001D3E12"/>
    <w:rsid w:val="001D4F11"/>
    <w:rsid w:val="001D7F59"/>
    <w:rsid w:val="001E09C9"/>
    <w:rsid w:val="001E3321"/>
    <w:rsid w:val="001E4FD8"/>
    <w:rsid w:val="001E79D5"/>
    <w:rsid w:val="001F46C0"/>
    <w:rsid w:val="001F61A0"/>
    <w:rsid w:val="001F7963"/>
    <w:rsid w:val="002002FB"/>
    <w:rsid w:val="002015E6"/>
    <w:rsid w:val="002018A5"/>
    <w:rsid w:val="0020219E"/>
    <w:rsid w:val="00203D4A"/>
    <w:rsid w:val="00204DA3"/>
    <w:rsid w:val="002051A6"/>
    <w:rsid w:val="0021480F"/>
    <w:rsid w:val="00214EF6"/>
    <w:rsid w:val="00215DAC"/>
    <w:rsid w:val="00220C10"/>
    <w:rsid w:val="002211A1"/>
    <w:rsid w:val="00221C8D"/>
    <w:rsid w:val="002227C1"/>
    <w:rsid w:val="00223446"/>
    <w:rsid w:val="00223F9E"/>
    <w:rsid w:val="00225141"/>
    <w:rsid w:val="00225160"/>
    <w:rsid w:val="00226331"/>
    <w:rsid w:val="002268B4"/>
    <w:rsid w:val="0023133E"/>
    <w:rsid w:val="00231B10"/>
    <w:rsid w:val="002332BD"/>
    <w:rsid w:val="0023378B"/>
    <w:rsid w:val="002405E2"/>
    <w:rsid w:val="00241994"/>
    <w:rsid w:val="002454E2"/>
    <w:rsid w:val="00247AF7"/>
    <w:rsid w:val="00250E90"/>
    <w:rsid w:val="002535F6"/>
    <w:rsid w:val="002557E5"/>
    <w:rsid w:val="00260E7C"/>
    <w:rsid w:val="002710E4"/>
    <w:rsid w:val="002722F6"/>
    <w:rsid w:val="00272BEF"/>
    <w:rsid w:val="00274953"/>
    <w:rsid w:val="00275BA2"/>
    <w:rsid w:val="0027753E"/>
    <w:rsid w:val="00281432"/>
    <w:rsid w:val="00281D19"/>
    <w:rsid w:val="00282420"/>
    <w:rsid w:val="0028306C"/>
    <w:rsid w:val="0028449D"/>
    <w:rsid w:val="00284CC8"/>
    <w:rsid w:val="00291464"/>
    <w:rsid w:val="00291F83"/>
    <w:rsid w:val="00292E62"/>
    <w:rsid w:val="00294D1D"/>
    <w:rsid w:val="00294F7D"/>
    <w:rsid w:val="00294FD0"/>
    <w:rsid w:val="00297DA6"/>
    <w:rsid w:val="002A3CEC"/>
    <w:rsid w:val="002A498B"/>
    <w:rsid w:val="002A49F7"/>
    <w:rsid w:val="002A5412"/>
    <w:rsid w:val="002A573F"/>
    <w:rsid w:val="002A5E80"/>
    <w:rsid w:val="002A6E58"/>
    <w:rsid w:val="002A7ADF"/>
    <w:rsid w:val="002B3634"/>
    <w:rsid w:val="002B3788"/>
    <w:rsid w:val="002B4989"/>
    <w:rsid w:val="002B5FAD"/>
    <w:rsid w:val="002B638A"/>
    <w:rsid w:val="002B777D"/>
    <w:rsid w:val="002B779E"/>
    <w:rsid w:val="002B79D9"/>
    <w:rsid w:val="002C02A0"/>
    <w:rsid w:val="002C142A"/>
    <w:rsid w:val="002C188A"/>
    <w:rsid w:val="002C1CB4"/>
    <w:rsid w:val="002C20B8"/>
    <w:rsid w:val="002C45C0"/>
    <w:rsid w:val="002C4D10"/>
    <w:rsid w:val="002C6871"/>
    <w:rsid w:val="002C7915"/>
    <w:rsid w:val="002D0AF5"/>
    <w:rsid w:val="002D308B"/>
    <w:rsid w:val="002D3902"/>
    <w:rsid w:val="002D4251"/>
    <w:rsid w:val="002D452B"/>
    <w:rsid w:val="002D5586"/>
    <w:rsid w:val="002D56C5"/>
    <w:rsid w:val="002D5A58"/>
    <w:rsid w:val="002D6D82"/>
    <w:rsid w:val="002E31DA"/>
    <w:rsid w:val="002E506C"/>
    <w:rsid w:val="002F0E82"/>
    <w:rsid w:val="002F5ED2"/>
    <w:rsid w:val="002F7725"/>
    <w:rsid w:val="00300878"/>
    <w:rsid w:val="003020BA"/>
    <w:rsid w:val="00303DE7"/>
    <w:rsid w:val="00306199"/>
    <w:rsid w:val="003065E0"/>
    <w:rsid w:val="00311DBB"/>
    <w:rsid w:val="003146BB"/>
    <w:rsid w:val="00315CF3"/>
    <w:rsid w:val="00316212"/>
    <w:rsid w:val="003171BE"/>
    <w:rsid w:val="00322EF1"/>
    <w:rsid w:val="00327412"/>
    <w:rsid w:val="00327EF6"/>
    <w:rsid w:val="00330E46"/>
    <w:rsid w:val="00331DFF"/>
    <w:rsid w:val="00331FFD"/>
    <w:rsid w:val="00332034"/>
    <w:rsid w:val="00332574"/>
    <w:rsid w:val="0033533B"/>
    <w:rsid w:val="00336577"/>
    <w:rsid w:val="003369C2"/>
    <w:rsid w:val="00343259"/>
    <w:rsid w:val="003437CB"/>
    <w:rsid w:val="003479B1"/>
    <w:rsid w:val="00350238"/>
    <w:rsid w:val="0035188A"/>
    <w:rsid w:val="00354275"/>
    <w:rsid w:val="00355FD8"/>
    <w:rsid w:val="00357A23"/>
    <w:rsid w:val="00360AF7"/>
    <w:rsid w:val="00362AB5"/>
    <w:rsid w:val="003642CD"/>
    <w:rsid w:val="0036590A"/>
    <w:rsid w:val="00366F8B"/>
    <w:rsid w:val="003702EC"/>
    <w:rsid w:val="00372DDF"/>
    <w:rsid w:val="00374016"/>
    <w:rsid w:val="003757AE"/>
    <w:rsid w:val="003772A5"/>
    <w:rsid w:val="00377A91"/>
    <w:rsid w:val="00377C32"/>
    <w:rsid w:val="00381759"/>
    <w:rsid w:val="0038212C"/>
    <w:rsid w:val="003828F0"/>
    <w:rsid w:val="00383140"/>
    <w:rsid w:val="0038314C"/>
    <w:rsid w:val="00383445"/>
    <w:rsid w:val="003840B2"/>
    <w:rsid w:val="0038755C"/>
    <w:rsid w:val="00391C09"/>
    <w:rsid w:val="00396002"/>
    <w:rsid w:val="0039684C"/>
    <w:rsid w:val="003968BE"/>
    <w:rsid w:val="003A1B12"/>
    <w:rsid w:val="003A1E23"/>
    <w:rsid w:val="003A2F54"/>
    <w:rsid w:val="003A4B11"/>
    <w:rsid w:val="003B149C"/>
    <w:rsid w:val="003B348D"/>
    <w:rsid w:val="003B56B1"/>
    <w:rsid w:val="003B578B"/>
    <w:rsid w:val="003B7CF6"/>
    <w:rsid w:val="003D3B74"/>
    <w:rsid w:val="003E02AD"/>
    <w:rsid w:val="003E0A0A"/>
    <w:rsid w:val="003E137B"/>
    <w:rsid w:val="003E1686"/>
    <w:rsid w:val="003E18A1"/>
    <w:rsid w:val="003E1C3B"/>
    <w:rsid w:val="003E2AA7"/>
    <w:rsid w:val="003E3946"/>
    <w:rsid w:val="003E3D96"/>
    <w:rsid w:val="003E499A"/>
    <w:rsid w:val="003F0B4D"/>
    <w:rsid w:val="003F32EA"/>
    <w:rsid w:val="003F3755"/>
    <w:rsid w:val="003F7C53"/>
    <w:rsid w:val="00400DA7"/>
    <w:rsid w:val="00401E27"/>
    <w:rsid w:val="00404AA8"/>
    <w:rsid w:val="00404DB9"/>
    <w:rsid w:val="00407997"/>
    <w:rsid w:val="00412867"/>
    <w:rsid w:val="00415710"/>
    <w:rsid w:val="0041712D"/>
    <w:rsid w:val="00420261"/>
    <w:rsid w:val="00420781"/>
    <w:rsid w:val="00420AC0"/>
    <w:rsid w:val="00425387"/>
    <w:rsid w:val="00427F6F"/>
    <w:rsid w:val="00431CD2"/>
    <w:rsid w:val="00433150"/>
    <w:rsid w:val="00440643"/>
    <w:rsid w:val="00443A7D"/>
    <w:rsid w:val="00443DC3"/>
    <w:rsid w:val="00446A5B"/>
    <w:rsid w:val="00447232"/>
    <w:rsid w:val="00447512"/>
    <w:rsid w:val="004536FF"/>
    <w:rsid w:val="004537CF"/>
    <w:rsid w:val="00454789"/>
    <w:rsid w:val="00456E84"/>
    <w:rsid w:val="0046088C"/>
    <w:rsid w:val="004614AF"/>
    <w:rsid w:val="00462537"/>
    <w:rsid w:val="00464CA4"/>
    <w:rsid w:val="00465F21"/>
    <w:rsid w:val="00466D1E"/>
    <w:rsid w:val="00471A9F"/>
    <w:rsid w:val="0047509B"/>
    <w:rsid w:val="00475F7C"/>
    <w:rsid w:val="00477094"/>
    <w:rsid w:val="00477767"/>
    <w:rsid w:val="00481409"/>
    <w:rsid w:val="00482B26"/>
    <w:rsid w:val="00486E19"/>
    <w:rsid w:val="00491EC1"/>
    <w:rsid w:val="00492541"/>
    <w:rsid w:val="00496867"/>
    <w:rsid w:val="00496943"/>
    <w:rsid w:val="004969D3"/>
    <w:rsid w:val="004A238E"/>
    <w:rsid w:val="004A424E"/>
    <w:rsid w:val="004A4904"/>
    <w:rsid w:val="004A569F"/>
    <w:rsid w:val="004B0573"/>
    <w:rsid w:val="004B178B"/>
    <w:rsid w:val="004B7979"/>
    <w:rsid w:val="004C09A5"/>
    <w:rsid w:val="004C0B34"/>
    <w:rsid w:val="004C0F61"/>
    <w:rsid w:val="004C1FC4"/>
    <w:rsid w:val="004C2ED5"/>
    <w:rsid w:val="004C3308"/>
    <w:rsid w:val="004C3490"/>
    <w:rsid w:val="004C46ED"/>
    <w:rsid w:val="004C4C3B"/>
    <w:rsid w:val="004C50F0"/>
    <w:rsid w:val="004D1D54"/>
    <w:rsid w:val="004D2EC9"/>
    <w:rsid w:val="004E0477"/>
    <w:rsid w:val="004E0D2B"/>
    <w:rsid w:val="004E47A4"/>
    <w:rsid w:val="004E4B46"/>
    <w:rsid w:val="004E51B0"/>
    <w:rsid w:val="004E568C"/>
    <w:rsid w:val="004E6967"/>
    <w:rsid w:val="004E7131"/>
    <w:rsid w:val="004F07D0"/>
    <w:rsid w:val="004F683B"/>
    <w:rsid w:val="004F6C63"/>
    <w:rsid w:val="004F742E"/>
    <w:rsid w:val="0050132D"/>
    <w:rsid w:val="00507507"/>
    <w:rsid w:val="00510622"/>
    <w:rsid w:val="00510976"/>
    <w:rsid w:val="00510FCC"/>
    <w:rsid w:val="00511B43"/>
    <w:rsid w:val="00512345"/>
    <w:rsid w:val="00512BF0"/>
    <w:rsid w:val="00513107"/>
    <w:rsid w:val="00514B02"/>
    <w:rsid w:val="005157A7"/>
    <w:rsid w:val="00522875"/>
    <w:rsid w:val="00523CE5"/>
    <w:rsid w:val="00524F8B"/>
    <w:rsid w:val="0052592F"/>
    <w:rsid w:val="00532113"/>
    <w:rsid w:val="00533525"/>
    <w:rsid w:val="00535CFB"/>
    <w:rsid w:val="005369E2"/>
    <w:rsid w:val="00537D4E"/>
    <w:rsid w:val="005407E8"/>
    <w:rsid w:val="00541C12"/>
    <w:rsid w:val="005444BB"/>
    <w:rsid w:val="00544516"/>
    <w:rsid w:val="00545657"/>
    <w:rsid w:val="005460E1"/>
    <w:rsid w:val="0055058E"/>
    <w:rsid w:val="00552855"/>
    <w:rsid w:val="00552C69"/>
    <w:rsid w:val="00553DD1"/>
    <w:rsid w:val="00555D12"/>
    <w:rsid w:val="00556A8B"/>
    <w:rsid w:val="0056055A"/>
    <w:rsid w:val="0056413D"/>
    <w:rsid w:val="005651B8"/>
    <w:rsid w:val="005665E8"/>
    <w:rsid w:val="0057147E"/>
    <w:rsid w:val="0057277C"/>
    <w:rsid w:val="005744FF"/>
    <w:rsid w:val="00576F65"/>
    <w:rsid w:val="00577A50"/>
    <w:rsid w:val="0058068E"/>
    <w:rsid w:val="005843AB"/>
    <w:rsid w:val="00584FC7"/>
    <w:rsid w:val="005863BA"/>
    <w:rsid w:val="00590027"/>
    <w:rsid w:val="00591551"/>
    <w:rsid w:val="00592F2B"/>
    <w:rsid w:val="005937EE"/>
    <w:rsid w:val="00594C92"/>
    <w:rsid w:val="005972D6"/>
    <w:rsid w:val="005A2431"/>
    <w:rsid w:val="005A28B8"/>
    <w:rsid w:val="005A28CD"/>
    <w:rsid w:val="005A6A10"/>
    <w:rsid w:val="005B0F8B"/>
    <w:rsid w:val="005B44B1"/>
    <w:rsid w:val="005B46E1"/>
    <w:rsid w:val="005B4A05"/>
    <w:rsid w:val="005B6374"/>
    <w:rsid w:val="005B709F"/>
    <w:rsid w:val="005C1CE4"/>
    <w:rsid w:val="005C584A"/>
    <w:rsid w:val="005C7447"/>
    <w:rsid w:val="005D1ED7"/>
    <w:rsid w:val="005D2639"/>
    <w:rsid w:val="005D2686"/>
    <w:rsid w:val="005D2889"/>
    <w:rsid w:val="005D29A1"/>
    <w:rsid w:val="005D45CB"/>
    <w:rsid w:val="005D4CC5"/>
    <w:rsid w:val="005D55F5"/>
    <w:rsid w:val="005D56A5"/>
    <w:rsid w:val="005D5E19"/>
    <w:rsid w:val="005E0273"/>
    <w:rsid w:val="005E0407"/>
    <w:rsid w:val="005E15CF"/>
    <w:rsid w:val="005E524C"/>
    <w:rsid w:val="005E5A01"/>
    <w:rsid w:val="005E6F67"/>
    <w:rsid w:val="005F24B6"/>
    <w:rsid w:val="006039D2"/>
    <w:rsid w:val="00604658"/>
    <w:rsid w:val="00605B09"/>
    <w:rsid w:val="00607B94"/>
    <w:rsid w:val="00611B2D"/>
    <w:rsid w:val="00611F70"/>
    <w:rsid w:val="006134C2"/>
    <w:rsid w:val="00616B9C"/>
    <w:rsid w:val="006200F3"/>
    <w:rsid w:val="006201D2"/>
    <w:rsid w:val="00626908"/>
    <w:rsid w:val="00626D1E"/>
    <w:rsid w:val="00630EFE"/>
    <w:rsid w:val="00633A12"/>
    <w:rsid w:val="00635030"/>
    <w:rsid w:val="006375B4"/>
    <w:rsid w:val="00637EAF"/>
    <w:rsid w:val="006432A2"/>
    <w:rsid w:val="006453A2"/>
    <w:rsid w:val="00645494"/>
    <w:rsid w:val="006508CC"/>
    <w:rsid w:val="00653CE7"/>
    <w:rsid w:val="00654194"/>
    <w:rsid w:val="00655EB5"/>
    <w:rsid w:val="00657A0E"/>
    <w:rsid w:val="00667B39"/>
    <w:rsid w:val="0067017B"/>
    <w:rsid w:val="00671128"/>
    <w:rsid w:val="00671EAE"/>
    <w:rsid w:val="00672749"/>
    <w:rsid w:val="00672CF2"/>
    <w:rsid w:val="006730D9"/>
    <w:rsid w:val="00677C58"/>
    <w:rsid w:val="00685368"/>
    <w:rsid w:val="00685DCB"/>
    <w:rsid w:val="0068679D"/>
    <w:rsid w:val="0069089D"/>
    <w:rsid w:val="00691047"/>
    <w:rsid w:val="00691CA9"/>
    <w:rsid w:val="006A0132"/>
    <w:rsid w:val="006A0B72"/>
    <w:rsid w:val="006A6944"/>
    <w:rsid w:val="006B04A0"/>
    <w:rsid w:val="006B137E"/>
    <w:rsid w:val="006B2680"/>
    <w:rsid w:val="006B4A25"/>
    <w:rsid w:val="006B5312"/>
    <w:rsid w:val="006B75D5"/>
    <w:rsid w:val="006B7C83"/>
    <w:rsid w:val="006C1416"/>
    <w:rsid w:val="006C18DA"/>
    <w:rsid w:val="006C1F46"/>
    <w:rsid w:val="006C3812"/>
    <w:rsid w:val="006C54BC"/>
    <w:rsid w:val="006D1174"/>
    <w:rsid w:val="006D1ACA"/>
    <w:rsid w:val="006D28B5"/>
    <w:rsid w:val="006D29F8"/>
    <w:rsid w:val="006D3BDA"/>
    <w:rsid w:val="006D57ED"/>
    <w:rsid w:val="006D6DD4"/>
    <w:rsid w:val="006E106A"/>
    <w:rsid w:val="006E393D"/>
    <w:rsid w:val="006E3C94"/>
    <w:rsid w:val="006E4587"/>
    <w:rsid w:val="006E4948"/>
    <w:rsid w:val="006E72C0"/>
    <w:rsid w:val="006E7E0A"/>
    <w:rsid w:val="006F03A5"/>
    <w:rsid w:val="006F17FB"/>
    <w:rsid w:val="006F232A"/>
    <w:rsid w:val="006F439A"/>
    <w:rsid w:val="006F5C5A"/>
    <w:rsid w:val="006F6363"/>
    <w:rsid w:val="006F685A"/>
    <w:rsid w:val="006F7047"/>
    <w:rsid w:val="006F7201"/>
    <w:rsid w:val="00701951"/>
    <w:rsid w:val="00703B89"/>
    <w:rsid w:val="0070408E"/>
    <w:rsid w:val="0070561D"/>
    <w:rsid w:val="00706DA7"/>
    <w:rsid w:val="007074A0"/>
    <w:rsid w:val="0071165F"/>
    <w:rsid w:val="00712087"/>
    <w:rsid w:val="007152A2"/>
    <w:rsid w:val="00715DEE"/>
    <w:rsid w:val="00716253"/>
    <w:rsid w:val="00716AD7"/>
    <w:rsid w:val="0071727D"/>
    <w:rsid w:val="007206B6"/>
    <w:rsid w:val="00724815"/>
    <w:rsid w:val="00725406"/>
    <w:rsid w:val="00737432"/>
    <w:rsid w:val="0074114C"/>
    <w:rsid w:val="00741878"/>
    <w:rsid w:val="00746EEE"/>
    <w:rsid w:val="00750898"/>
    <w:rsid w:val="007524B0"/>
    <w:rsid w:val="0075561D"/>
    <w:rsid w:val="0075639E"/>
    <w:rsid w:val="007569ED"/>
    <w:rsid w:val="00761A61"/>
    <w:rsid w:val="00763323"/>
    <w:rsid w:val="00764A51"/>
    <w:rsid w:val="00764CFA"/>
    <w:rsid w:val="007650DF"/>
    <w:rsid w:val="00771A93"/>
    <w:rsid w:val="00773F7A"/>
    <w:rsid w:val="007755F9"/>
    <w:rsid w:val="00775B4A"/>
    <w:rsid w:val="00776E46"/>
    <w:rsid w:val="00777E15"/>
    <w:rsid w:val="00780EC2"/>
    <w:rsid w:val="00781053"/>
    <w:rsid w:val="007811B6"/>
    <w:rsid w:val="00781872"/>
    <w:rsid w:val="00782444"/>
    <w:rsid w:val="00782797"/>
    <w:rsid w:val="007836AF"/>
    <w:rsid w:val="00784DA4"/>
    <w:rsid w:val="00786CF9"/>
    <w:rsid w:val="0079077C"/>
    <w:rsid w:val="00791EF3"/>
    <w:rsid w:val="00793118"/>
    <w:rsid w:val="007943B4"/>
    <w:rsid w:val="007963F1"/>
    <w:rsid w:val="007A3FD6"/>
    <w:rsid w:val="007B565E"/>
    <w:rsid w:val="007B6395"/>
    <w:rsid w:val="007C4E7D"/>
    <w:rsid w:val="007C5029"/>
    <w:rsid w:val="007C563B"/>
    <w:rsid w:val="007D0C55"/>
    <w:rsid w:val="007D1991"/>
    <w:rsid w:val="007D53BD"/>
    <w:rsid w:val="007D55CE"/>
    <w:rsid w:val="007D6F44"/>
    <w:rsid w:val="007E3145"/>
    <w:rsid w:val="007E50F5"/>
    <w:rsid w:val="007F2FCC"/>
    <w:rsid w:val="00803BD6"/>
    <w:rsid w:val="0080526E"/>
    <w:rsid w:val="00806956"/>
    <w:rsid w:val="00807A7D"/>
    <w:rsid w:val="00807DB3"/>
    <w:rsid w:val="00812562"/>
    <w:rsid w:val="00814A66"/>
    <w:rsid w:val="00815CD8"/>
    <w:rsid w:val="00816B54"/>
    <w:rsid w:val="0082472B"/>
    <w:rsid w:val="00826A45"/>
    <w:rsid w:val="00826FFD"/>
    <w:rsid w:val="00833449"/>
    <w:rsid w:val="0083624A"/>
    <w:rsid w:val="0084076C"/>
    <w:rsid w:val="00842444"/>
    <w:rsid w:val="008436D9"/>
    <w:rsid w:val="008442CC"/>
    <w:rsid w:val="00844B3C"/>
    <w:rsid w:val="008456AE"/>
    <w:rsid w:val="008526A8"/>
    <w:rsid w:val="00853619"/>
    <w:rsid w:val="00856446"/>
    <w:rsid w:val="0086041A"/>
    <w:rsid w:val="0086047B"/>
    <w:rsid w:val="00861D4F"/>
    <w:rsid w:val="008626E9"/>
    <w:rsid w:val="00863651"/>
    <w:rsid w:val="00865F9E"/>
    <w:rsid w:val="00867A58"/>
    <w:rsid w:val="00867D15"/>
    <w:rsid w:val="00871359"/>
    <w:rsid w:val="00873477"/>
    <w:rsid w:val="008735EC"/>
    <w:rsid w:val="00875B9C"/>
    <w:rsid w:val="00880976"/>
    <w:rsid w:val="00880AC1"/>
    <w:rsid w:val="0088137B"/>
    <w:rsid w:val="00882629"/>
    <w:rsid w:val="00883435"/>
    <w:rsid w:val="00883FE2"/>
    <w:rsid w:val="00885BE9"/>
    <w:rsid w:val="0088739E"/>
    <w:rsid w:val="0089348B"/>
    <w:rsid w:val="0089407B"/>
    <w:rsid w:val="00894ACC"/>
    <w:rsid w:val="0089680D"/>
    <w:rsid w:val="008A0C39"/>
    <w:rsid w:val="008A49B9"/>
    <w:rsid w:val="008A600B"/>
    <w:rsid w:val="008A7F95"/>
    <w:rsid w:val="008B0700"/>
    <w:rsid w:val="008B26B2"/>
    <w:rsid w:val="008B71A5"/>
    <w:rsid w:val="008B74C0"/>
    <w:rsid w:val="008B76E4"/>
    <w:rsid w:val="008C00D5"/>
    <w:rsid w:val="008C2A8D"/>
    <w:rsid w:val="008C314B"/>
    <w:rsid w:val="008C45FA"/>
    <w:rsid w:val="008C5E76"/>
    <w:rsid w:val="008D1C88"/>
    <w:rsid w:val="008D700F"/>
    <w:rsid w:val="008E038C"/>
    <w:rsid w:val="008E05D6"/>
    <w:rsid w:val="008E3807"/>
    <w:rsid w:val="008E4D28"/>
    <w:rsid w:val="008E612B"/>
    <w:rsid w:val="008E64E0"/>
    <w:rsid w:val="008E717E"/>
    <w:rsid w:val="008E72E3"/>
    <w:rsid w:val="008F016A"/>
    <w:rsid w:val="008F27A1"/>
    <w:rsid w:val="008F297D"/>
    <w:rsid w:val="008F34E0"/>
    <w:rsid w:val="008F7BE8"/>
    <w:rsid w:val="009016F1"/>
    <w:rsid w:val="00901B58"/>
    <w:rsid w:val="009031D1"/>
    <w:rsid w:val="009038CA"/>
    <w:rsid w:val="00905D6C"/>
    <w:rsid w:val="00912F6F"/>
    <w:rsid w:val="009137F1"/>
    <w:rsid w:val="00914AF9"/>
    <w:rsid w:val="00914F7E"/>
    <w:rsid w:val="00920FF6"/>
    <w:rsid w:val="009228E7"/>
    <w:rsid w:val="00922F7F"/>
    <w:rsid w:val="00923092"/>
    <w:rsid w:val="00923779"/>
    <w:rsid w:val="00925116"/>
    <w:rsid w:val="009265F6"/>
    <w:rsid w:val="0092754F"/>
    <w:rsid w:val="00930648"/>
    <w:rsid w:val="0093237F"/>
    <w:rsid w:val="00933B6D"/>
    <w:rsid w:val="00933F10"/>
    <w:rsid w:val="00935C65"/>
    <w:rsid w:val="009378DA"/>
    <w:rsid w:val="00937DE8"/>
    <w:rsid w:val="00941060"/>
    <w:rsid w:val="00943370"/>
    <w:rsid w:val="00943EA5"/>
    <w:rsid w:val="00946C6E"/>
    <w:rsid w:val="00950CB0"/>
    <w:rsid w:val="0096200E"/>
    <w:rsid w:val="00965D73"/>
    <w:rsid w:val="009679FD"/>
    <w:rsid w:val="00967B50"/>
    <w:rsid w:val="009701C3"/>
    <w:rsid w:val="00972C0A"/>
    <w:rsid w:val="009733F5"/>
    <w:rsid w:val="009743BA"/>
    <w:rsid w:val="009777CA"/>
    <w:rsid w:val="00977B5F"/>
    <w:rsid w:val="00980B85"/>
    <w:rsid w:val="00982C49"/>
    <w:rsid w:val="00984E9B"/>
    <w:rsid w:val="009856AB"/>
    <w:rsid w:val="00987EA2"/>
    <w:rsid w:val="009902B0"/>
    <w:rsid w:val="0099271D"/>
    <w:rsid w:val="00992BB3"/>
    <w:rsid w:val="00993670"/>
    <w:rsid w:val="009947EF"/>
    <w:rsid w:val="009A542F"/>
    <w:rsid w:val="009B2B48"/>
    <w:rsid w:val="009B53A8"/>
    <w:rsid w:val="009B5508"/>
    <w:rsid w:val="009C11F1"/>
    <w:rsid w:val="009C52B8"/>
    <w:rsid w:val="009D157E"/>
    <w:rsid w:val="009D40E0"/>
    <w:rsid w:val="009D529B"/>
    <w:rsid w:val="009D69B9"/>
    <w:rsid w:val="009E1C09"/>
    <w:rsid w:val="009E32F1"/>
    <w:rsid w:val="009E38AC"/>
    <w:rsid w:val="009E416E"/>
    <w:rsid w:val="009E6EB7"/>
    <w:rsid w:val="009E7D5C"/>
    <w:rsid w:val="009E7FC6"/>
    <w:rsid w:val="009F0570"/>
    <w:rsid w:val="009F1265"/>
    <w:rsid w:val="009F41B3"/>
    <w:rsid w:val="009F43EE"/>
    <w:rsid w:val="009F5693"/>
    <w:rsid w:val="009F5CDE"/>
    <w:rsid w:val="009F645D"/>
    <w:rsid w:val="009F6D11"/>
    <w:rsid w:val="009F7296"/>
    <w:rsid w:val="009F7D1D"/>
    <w:rsid w:val="009F7E15"/>
    <w:rsid w:val="00A00250"/>
    <w:rsid w:val="00A02220"/>
    <w:rsid w:val="00A02ED7"/>
    <w:rsid w:val="00A05DBC"/>
    <w:rsid w:val="00A0749A"/>
    <w:rsid w:val="00A11279"/>
    <w:rsid w:val="00A1150B"/>
    <w:rsid w:val="00A162C5"/>
    <w:rsid w:val="00A166A1"/>
    <w:rsid w:val="00A2020D"/>
    <w:rsid w:val="00A206C7"/>
    <w:rsid w:val="00A311B7"/>
    <w:rsid w:val="00A31E92"/>
    <w:rsid w:val="00A320BF"/>
    <w:rsid w:val="00A338F3"/>
    <w:rsid w:val="00A35D85"/>
    <w:rsid w:val="00A366D0"/>
    <w:rsid w:val="00A36774"/>
    <w:rsid w:val="00A369F6"/>
    <w:rsid w:val="00A37926"/>
    <w:rsid w:val="00A37B69"/>
    <w:rsid w:val="00A42D09"/>
    <w:rsid w:val="00A44536"/>
    <w:rsid w:val="00A460BB"/>
    <w:rsid w:val="00A5270C"/>
    <w:rsid w:val="00A5281D"/>
    <w:rsid w:val="00A53664"/>
    <w:rsid w:val="00A53A91"/>
    <w:rsid w:val="00A555B1"/>
    <w:rsid w:val="00A61BF1"/>
    <w:rsid w:val="00A63227"/>
    <w:rsid w:val="00A63977"/>
    <w:rsid w:val="00A64C86"/>
    <w:rsid w:val="00A7249B"/>
    <w:rsid w:val="00A74B8F"/>
    <w:rsid w:val="00A755D7"/>
    <w:rsid w:val="00A849EE"/>
    <w:rsid w:val="00A84D5B"/>
    <w:rsid w:val="00A84E70"/>
    <w:rsid w:val="00A92049"/>
    <w:rsid w:val="00A92807"/>
    <w:rsid w:val="00AA107C"/>
    <w:rsid w:val="00AA1193"/>
    <w:rsid w:val="00AA19FB"/>
    <w:rsid w:val="00AA2ADB"/>
    <w:rsid w:val="00AA3009"/>
    <w:rsid w:val="00AB2DCA"/>
    <w:rsid w:val="00AB51FE"/>
    <w:rsid w:val="00AB5892"/>
    <w:rsid w:val="00AB75DC"/>
    <w:rsid w:val="00AB7EA9"/>
    <w:rsid w:val="00AC03FE"/>
    <w:rsid w:val="00AC0618"/>
    <w:rsid w:val="00AC0835"/>
    <w:rsid w:val="00AC1840"/>
    <w:rsid w:val="00AC72BC"/>
    <w:rsid w:val="00AD12D7"/>
    <w:rsid w:val="00AD324E"/>
    <w:rsid w:val="00AD385D"/>
    <w:rsid w:val="00AD7160"/>
    <w:rsid w:val="00AD76F3"/>
    <w:rsid w:val="00AE41AE"/>
    <w:rsid w:val="00AE5C34"/>
    <w:rsid w:val="00AE5E64"/>
    <w:rsid w:val="00AE6D34"/>
    <w:rsid w:val="00AF41E9"/>
    <w:rsid w:val="00AF65A4"/>
    <w:rsid w:val="00B00B5C"/>
    <w:rsid w:val="00B05371"/>
    <w:rsid w:val="00B06E0F"/>
    <w:rsid w:val="00B11962"/>
    <w:rsid w:val="00B128AC"/>
    <w:rsid w:val="00B17093"/>
    <w:rsid w:val="00B173B6"/>
    <w:rsid w:val="00B21EAD"/>
    <w:rsid w:val="00B2201E"/>
    <w:rsid w:val="00B22410"/>
    <w:rsid w:val="00B257BC"/>
    <w:rsid w:val="00B34335"/>
    <w:rsid w:val="00B34442"/>
    <w:rsid w:val="00B37235"/>
    <w:rsid w:val="00B4081A"/>
    <w:rsid w:val="00B415C9"/>
    <w:rsid w:val="00B41F13"/>
    <w:rsid w:val="00B428B4"/>
    <w:rsid w:val="00B4507F"/>
    <w:rsid w:val="00B450A5"/>
    <w:rsid w:val="00B479EF"/>
    <w:rsid w:val="00B50CDF"/>
    <w:rsid w:val="00B50E65"/>
    <w:rsid w:val="00B540F7"/>
    <w:rsid w:val="00B5684F"/>
    <w:rsid w:val="00B56A76"/>
    <w:rsid w:val="00B63E1D"/>
    <w:rsid w:val="00B667CA"/>
    <w:rsid w:val="00B720A4"/>
    <w:rsid w:val="00B7218E"/>
    <w:rsid w:val="00B80AE6"/>
    <w:rsid w:val="00B8147E"/>
    <w:rsid w:val="00B8270D"/>
    <w:rsid w:val="00B8285D"/>
    <w:rsid w:val="00B87D30"/>
    <w:rsid w:val="00B91D42"/>
    <w:rsid w:val="00B92456"/>
    <w:rsid w:val="00B9257F"/>
    <w:rsid w:val="00B92753"/>
    <w:rsid w:val="00B92F71"/>
    <w:rsid w:val="00B9386F"/>
    <w:rsid w:val="00B93CC3"/>
    <w:rsid w:val="00BA1DB6"/>
    <w:rsid w:val="00BA2B8A"/>
    <w:rsid w:val="00BA3876"/>
    <w:rsid w:val="00BA47A9"/>
    <w:rsid w:val="00BB241C"/>
    <w:rsid w:val="00BB2E86"/>
    <w:rsid w:val="00BB3685"/>
    <w:rsid w:val="00BB3802"/>
    <w:rsid w:val="00BB4439"/>
    <w:rsid w:val="00BB696D"/>
    <w:rsid w:val="00BB765B"/>
    <w:rsid w:val="00BC4033"/>
    <w:rsid w:val="00BC4397"/>
    <w:rsid w:val="00BC49B4"/>
    <w:rsid w:val="00BC5E73"/>
    <w:rsid w:val="00BC6491"/>
    <w:rsid w:val="00BC6824"/>
    <w:rsid w:val="00BC6F2E"/>
    <w:rsid w:val="00BD05F6"/>
    <w:rsid w:val="00BD0DA6"/>
    <w:rsid w:val="00BD27B4"/>
    <w:rsid w:val="00BD759D"/>
    <w:rsid w:val="00BE0477"/>
    <w:rsid w:val="00BE05DD"/>
    <w:rsid w:val="00BE103F"/>
    <w:rsid w:val="00BE1514"/>
    <w:rsid w:val="00BE7B3D"/>
    <w:rsid w:val="00BF08D8"/>
    <w:rsid w:val="00BF09EF"/>
    <w:rsid w:val="00BF0A39"/>
    <w:rsid w:val="00BF1A18"/>
    <w:rsid w:val="00BF2873"/>
    <w:rsid w:val="00BF2B0A"/>
    <w:rsid w:val="00BF3802"/>
    <w:rsid w:val="00BF3E40"/>
    <w:rsid w:val="00BF540B"/>
    <w:rsid w:val="00BF608D"/>
    <w:rsid w:val="00BF6343"/>
    <w:rsid w:val="00BF6973"/>
    <w:rsid w:val="00BF79E5"/>
    <w:rsid w:val="00C00F1F"/>
    <w:rsid w:val="00C04B3F"/>
    <w:rsid w:val="00C05A72"/>
    <w:rsid w:val="00C060C6"/>
    <w:rsid w:val="00C10EAD"/>
    <w:rsid w:val="00C124AC"/>
    <w:rsid w:val="00C1321B"/>
    <w:rsid w:val="00C13943"/>
    <w:rsid w:val="00C1467A"/>
    <w:rsid w:val="00C14EF7"/>
    <w:rsid w:val="00C158F5"/>
    <w:rsid w:val="00C17EF1"/>
    <w:rsid w:val="00C2255F"/>
    <w:rsid w:val="00C23679"/>
    <w:rsid w:val="00C23958"/>
    <w:rsid w:val="00C253ED"/>
    <w:rsid w:val="00C3017C"/>
    <w:rsid w:val="00C31642"/>
    <w:rsid w:val="00C31E9A"/>
    <w:rsid w:val="00C346BB"/>
    <w:rsid w:val="00C36335"/>
    <w:rsid w:val="00C442A5"/>
    <w:rsid w:val="00C445C5"/>
    <w:rsid w:val="00C44C0D"/>
    <w:rsid w:val="00C45849"/>
    <w:rsid w:val="00C45F06"/>
    <w:rsid w:val="00C46C9D"/>
    <w:rsid w:val="00C501EC"/>
    <w:rsid w:val="00C510ED"/>
    <w:rsid w:val="00C51D00"/>
    <w:rsid w:val="00C51F3B"/>
    <w:rsid w:val="00C52B1A"/>
    <w:rsid w:val="00C53F90"/>
    <w:rsid w:val="00C5658D"/>
    <w:rsid w:val="00C57347"/>
    <w:rsid w:val="00C60B8C"/>
    <w:rsid w:val="00C62156"/>
    <w:rsid w:val="00C65A74"/>
    <w:rsid w:val="00C66E9B"/>
    <w:rsid w:val="00C72B56"/>
    <w:rsid w:val="00C72D19"/>
    <w:rsid w:val="00C7427E"/>
    <w:rsid w:val="00C77C48"/>
    <w:rsid w:val="00C82460"/>
    <w:rsid w:val="00C84AD6"/>
    <w:rsid w:val="00C86B99"/>
    <w:rsid w:val="00C87167"/>
    <w:rsid w:val="00C87538"/>
    <w:rsid w:val="00C91661"/>
    <w:rsid w:val="00C91AF6"/>
    <w:rsid w:val="00C94489"/>
    <w:rsid w:val="00C96921"/>
    <w:rsid w:val="00CA16CF"/>
    <w:rsid w:val="00CA17D1"/>
    <w:rsid w:val="00CA1F9B"/>
    <w:rsid w:val="00CA2D3B"/>
    <w:rsid w:val="00CA4462"/>
    <w:rsid w:val="00CA466A"/>
    <w:rsid w:val="00CA4B90"/>
    <w:rsid w:val="00CA4E4F"/>
    <w:rsid w:val="00CA537F"/>
    <w:rsid w:val="00CA569F"/>
    <w:rsid w:val="00CA59F2"/>
    <w:rsid w:val="00CA71A9"/>
    <w:rsid w:val="00CB0CED"/>
    <w:rsid w:val="00CB2A07"/>
    <w:rsid w:val="00CB4EAC"/>
    <w:rsid w:val="00CB649C"/>
    <w:rsid w:val="00CC0169"/>
    <w:rsid w:val="00CC1622"/>
    <w:rsid w:val="00CC5167"/>
    <w:rsid w:val="00CC5AAF"/>
    <w:rsid w:val="00CC5FC1"/>
    <w:rsid w:val="00CC6540"/>
    <w:rsid w:val="00CD28FA"/>
    <w:rsid w:val="00CD408E"/>
    <w:rsid w:val="00CD6E93"/>
    <w:rsid w:val="00CE0517"/>
    <w:rsid w:val="00CE1BB6"/>
    <w:rsid w:val="00CE1C62"/>
    <w:rsid w:val="00CE23C7"/>
    <w:rsid w:val="00CE24E6"/>
    <w:rsid w:val="00CE2AFC"/>
    <w:rsid w:val="00CE38F2"/>
    <w:rsid w:val="00CE4E58"/>
    <w:rsid w:val="00CE738E"/>
    <w:rsid w:val="00CF1A43"/>
    <w:rsid w:val="00CF3A08"/>
    <w:rsid w:val="00CF41D6"/>
    <w:rsid w:val="00CF5F62"/>
    <w:rsid w:val="00CF61B8"/>
    <w:rsid w:val="00CF7988"/>
    <w:rsid w:val="00D038EE"/>
    <w:rsid w:val="00D04040"/>
    <w:rsid w:val="00D0591E"/>
    <w:rsid w:val="00D06557"/>
    <w:rsid w:val="00D14DE6"/>
    <w:rsid w:val="00D15853"/>
    <w:rsid w:val="00D17003"/>
    <w:rsid w:val="00D17E76"/>
    <w:rsid w:val="00D20A48"/>
    <w:rsid w:val="00D22BCB"/>
    <w:rsid w:val="00D25E22"/>
    <w:rsid w:val="00D26081"/>
    <w:rsid w:val="00D3215B"/>
    <w:rsid w:val="00D32601"/>
    <w:rsid w:val="00D3329D"/>
    <w:rsid w:val="00D36684"/>
    <w:rsid w:val="00D372CE"/>
    <w:rsid w:val="00D37B9D"/>
    <w:rsid w:val="00D53273"/>
    <w:rsid w:val="00D535D8"/>
    <w:rsid w:val="00D536E9"/>
    <w:rsid w:val="00D54CA2"/>
    <w:rsid w:val="00D55232"/>
    <w:rsid w:val="00D571A8"/>
    <w:rsid w:val="00D630E9"/>
    <w:rsid w:val="00D67B67"/>
    <w:rsid w:val="00D67E32"/>
    <w:rsid w:val="00D711FB"/>
    <w:rsid w:val="00D71593"/>
    <w:rsid w:val="00D749A9"/>
    <w:rsid w:val="00D76921"/>
    <w:rsid w:val="00D81B14"/>
    <w:rsid w:val="00D828CA"/>
    <w:rsid w:val="00D839EE"/>
    <w:rsid w:val="00D84208"/>
    <w:rsid w:val="00D85387"/>
    <w:rsid w:val="00D85739"/>
    <w:rsid w:val="00D86EFD"/>
    <w:rsid w:val="00D87ACF"/>
    <w:rsid w:val="00D9119C"/>
    <w:rsid w:val="00D92E85"/>
    <w:rsid w:val="00D955C7"/>
    <w:rsid w:val="00D9602C"/>
    <w:rsid w:val="00D9713F"/>
    <w:rsid w:val="00DA213A"/>
    <w:rsid w:val="00DA409B"/>
    <w:rsid w:val="00DA5964"/>
    <w:rsid w:val="00DA5C7A"/>
    <w:rsid w:val="00DA5FD2"/>
    <w:rsid w:val="00DA7DDC"/>
    <w:rsid w:val="00DB350D"/>
    <w:rsid w:val="00DC21C8"/>
    <w:rsid w:val="00DC318C"/>
    <w:rsid w:val="00DC4BF8"/>
    <w:rsid w:val="00DD2E5E"/>
    <w:rsid w:val="00DD3D1A"/>
    <w:rsid w:val="00DD5920"/>
    <w:rsid w:val="00DD6CCF"/>
    <w:rsid w:val="00DD7A74"/>
    <w:rsid w:val="00DE0E58"/>
    <w:rsid w:val="00DE14B5"/>
    <w:rsid w:val="00DE1B11"/>
    <w:rsid w:val="00DE4572"/>
    <w:rsid w:val="00DE49B0"/>
    <w:rsid w:val="00DE6A7D"/>
    <w:rsid w:val="00DF01B1"/>
    <w:rsid w:val="00DF6AA3"/>
    <w:rsid w:val="00E0178C"/>
    <w:rsid w:val="00E03705"/>
    <w:rsid w:val="00E04043"/>
    <w:rsid w:val="00E04CE6"/>
    <w:rsid w:val="00E064AD"/>
    <w:rsid w:val="00E066B1"/>
    <w:rsid w:val="00E140AF"/>
    <w:rsid w:val="00E14BE7"/>
    <w:rsid w:val="00E15F7D"/>
    <w:rsid w:val="00E162BD"/>
    <w:rsid w:val="00E34F2D"/>
    <w:rsid w:val="00E379DB"/>
    <w:rsid w:val="00E44B8B"/>
    <w:rsid w:val="00E4513B"/>
    <w:rsid w:val="00E463BB"/>
    <w:rsid w:val="00E50554"/>
    <w:rsid w:val="00E506A3"/>
    <w:rsid w:val="00E52D5F"/>
    <w:rsid w:val="00E559A1"/>
    <w:rsid w:val="00E579DA"/>
    <w:rsid w:val="00E6314C"/>
    <w:rsid w:val="00E663AB"/>
    <w:rsid w:val="00E66E4A"/>
    <w:rsid w:val="00E701A8"/>
    <w:rsid w:val="00E70569"/>
    <w:rsid w:val="00E73AA3"/>
    <w:rsid w:val="00E74D65"/>
    <w:rsid w:val="00E75E0E"/>
    <w:rsid w:val="00E76095"/>
    <w:rsid w:val="00E76843"/>
    <w:rsid w:val="00E826CA"/>
    <w:rsid w:val="00E879F8"/>
    <w:rsid w:val="00E87F9F"/>
    <w:rsid w:val="00E936E7"/>
    <w:rsid w:val="00E957ED"/>
    <w:rsid w:val="00EA2A85"/>
    <w:rsid w:val="00EA2F95"/>
    <w:rsid w:val="00EA35A3"/>
    <w:rsid w:val="00EA5001"/>
    <w:rsid w:val="00EA5105"/>
    <w:rsid w:val="00EA5FE0"/>
    <w:rsid w:val="00EB0D44"/>
    <w:rsid w:val="00EB4D3C"/>
    <w:rsid w:val="00EB5CB0"/>
    <w:rsid w:val="00EB663B"/>
    <w:rsid w:val="00EC14EF"/>
    <w:rsid w:val="00EC2552"/>
    <w:rsid w:val="00EC3A5C"/>
    <w:rsid w:val="00EC46FC"/>
    <w:rsid w:val="00EC6815"/>
    <w:rsid w:val="00EC794A"/>
    <w:rsid w:val="00EC7980"/>
    <w:rsid w:val="00ED078F"/>
    <w:rsid w:val="00ED0E5B"/>
    <w:rsid w:val="00ED2845"/>
    <w:rsid w:val="00ED434C"/>
    <w:rsid w:val="00ED5021"/>
    <w:rsid w:val="00ED5824"/>
    <w:rsid w:val="00ED6B14"/>
    <w:rsid w:val="00ED75FA"/>
    <w:rsid w:val="00EE0EA6"/>
    <w:rsid w:val="00EE54D5"/>
    <w:rsid w:val="00EE5FAA"/>
    <w:rsid w:val="00EE615F"/>
    <w:rsid w:val="00EE6EEC"/>
    <w:rsid w:val="00EE75D6"/>
    <w:rsid w:val="00EF2680"/>
    <w:rsid w:val="00EF4777"/>
    <w:rsid w:val="00EF4FF7"/>
    <w:rsid w:val="00EF52BC"/>
    <w:rsid w:val="00EF5D7C"/>
    <w:rsid w:val="00EF6A6B"/>
    <w:rsid w:val="00F03217"/>
    <w:rsid w:val="00F0499C"/>
    <w:rsid w:val="00F073CF"/>
    <w:rsid w:val="00F1035D"/>
    <w:rsid w:val="00F1227A"/>
    <w:rsid w:val="00F124CB"/>
    <w:rsid w:val="00F135C8"/>
    <w:rsid w:val="00F13CF6"/>
    <w:rsid w:val="00F13D04"/>
    <w:rsid w:val="00F14F30"/>
    <w:rsid w:val="00F25A3E"/>
    <w:rsid w:val="00F25DCE"/>
    <w:rsid w:val="00F27193"/>
    <w:rsid w:val="00F30CE4"/>
    <w:rsid w:val="00F314DD"/>
    <w:rsid w:val="00F31DF0"/>
    <w:rsid w:val="00F3525D"/>
    <w:rsid w:val="00F35926"/>
    <w:rsid w:val="00F35DFF"/>
    <w:rsid w:val="00F3776F"/>
    <w:rsid w:val="00F40C42"/>
    <w:rsid w:val="00F41ACC"/>
    <w:rsid w:val="00F50B34"/>
    <w:rsid w:val="00F54270"/>
    <w:rsid w:val="00F56A43"/>
    <w:rsid w:val="00F57E8C"/>
    <w:rsid w:val="00F62024"/>
    <w:rsid w:val="00F646FF"/>
    <w:rsid w:val="00F64923"/>
    <w:rsid w:val="00F66D4F"/>
    <w:rsid w:val="00F673F6"/>
    <w:rsid w:val="00F67B53"/>
    <w:rsid w:val="00F71A3C"/>
    <w:rsid w:val="00F754D3"/>
    <w:rsid w:val="00F76C5E"/>
    <w:rsid w:val="00F77CA1"/>
    <w:rsid w:val="00F77EF7"/>
    <w:rsid w:val="00F77FCA"/>
    <w:rsid w:val="00F847FA"/>
    <w:rsid w:val="00F85679"/>
    <w:rsid w:val="00F90844"/>
    <w:rsid w:val="00F92880"/>
    <w:rsid w:val="00F93350"/>
    <w:rsid w:val="00F9474C"/>
    <w:rsid w:val="00F94C34"/>
    <w:rsid w:val="00F95919"/>
    <w:rsid w:val="00F96706"/>
    <w:rsid w:val="00FA0E79"/>
    <w:rsid w:val="00FA25D5"/>
    <w:rsid w:val="00FA288F"/>
    <w:rsid w:val="00FA3D0C"/>
    <w:rsid w:val="00FA4D0A"/>
    <w:rsid w:val="00FA5310"/>
    <w:rsid w:val="00FA70FD"/>
    <w:rsid w:val="00FB101F"/>
    <w:rsid w:val="00FB1634"/>
    <w:rsid w:val="00FB3719"/>
    <w:rsid w:val="00FB6CD7"/>
    <w:rsid w:val="00FB7B13"/>
    <w:rsid w:val="00FB7CC6"/>
    <w:rsid w:val="00FB7F2C"/>
    <w:rsid w:val="00FB7F86"/>
    <w:rsid w:val="00FC1995"/>
    <w:rsid w:val="00FC439D"/>
    <w:rsid w:val="00FC5673"/>
    <w:rsid w:val="00FC5754"/>
    <w:rsid w:val="00FC6C0A"/>
    <w:rsid w:val="00FD2410"/>
    <w:rsid w:val="00FD2536"/>
    <w:rsid w:val="00FD2641"/>
    <w:rsid w:val="00FD5DE1"/>
    <w:rsid w:val="00FE31FD"/>
    <w:rsid w:val="00FE6D85"/>
    <w:rsid w:val="00FF0D86"/>
    <w:rsid w:val="00FF0F3D"/>
    <w:rsid w:val="00FF4321"/>
    <w:rsid w:val="00FF4738"/>
    <w:rsid w:val="00FF50E8"/>
    <w:rsid w:val="00FF53F2"/>
    <w:rsid w:val="00FF6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2629"/>
    <w:pPr>
      <w:spacing w:line="290" w:lineRule="atLeast"/>
    </w:pPr>
    <w:rPr>
      <w:sz w:val="24"/>
      <w:szCs w:val="24"/>
      <w:lang w:val="en-GB" w:eastAsia="en-US"/>
    </w:rPr>
  </w:style>
  <w:style w:type="paragraph" w:styleId="Heading1">
    <w:name w:val="heading 1"/>
    <w:aliases w:val="Section Heading"/>
    <w:basedOn w:val="Normal"/>
    <w:next w:val="Heading2"/>
    <w:qFormat/>
    <w:rsid w:val="00882629"/>
    <w:pPr>
      <w:keepNext/>
      <w:keepLines/>
      <w:pageBreakBefore/>
      <w:numPr>
        <w:numId w:val="5"/>
      </w:numPr>
      <w:spacing w:after="242" w:line="410" w:lineRule="atLeast"/>
      <w:outlineLvl w:val="0"/>
    </w:pPr>
    <w:rPr>
      <w:b/>
      <w:bCs/>
      <w:kern w:val="28"/>
      <w:sz w:val="36"/>
      <w:szCs w:val="36"/>
    </w:rPr>
  </w:style>
  <w:style w:type="paragraph" w:styleId="Heading2">
    <w:name w:val="heading 2"/>
    <w:aliases w:val="Reset numbering"/>
    <w:basedOn w:val="Normal"/>
    <w:next w:val="Heading3"/>
    <w:qFormat/>
    <w:rsid w:val="00882629"/>
    <w:pPr>
      <w:numPr>
        <w:ilvl w:val="1"/>
        <w:numId w:val="6"/>
      </w:numPr>
      <w:outlineLvl w:val="1"/>
    </w:pPr>
  </w:style>
  <w:style w:type="paragraph" w:styleId="Heading3">
    <w:name w:val="heading 3"/>
    <w:aliases w:val="Level 1 - 1"/>
    <w:basedOn w:val="Normal"/>
    <w:qFormat/>
    <w:rsid w:val="00882629"/>
    <w:pPr>
      <w:numPr>
        <w:ilvl w:val="2"/>
        <w:numId w:val="7"/>
      </w:numPr>
      <w:outlineLvl w:val="2"/>
    </w:pPr>
  </w:style>
  <w:style w:type="paragraph" w:styleId="Heading4">
    <w:name w:val="heading 4"/>
    <w:aliases w:val="Level 2 - a"/>
    <w:basedOn w:val="Normal"/>
    <w:qFormat/>
    <w:rsid w:val="00882629"/>
    <w:pPr>
      <w:numPr>
        <w:ilvl w:val="3"/>
        <w:numId w:val="8"/>
      </w:numPr>
      <w:outlineLvl w:val="3"/>
    </w:pPr>
  </w:style>
  <w:style w:type="paragraph" w:styleId="Heading5">
    <w:name w:val="heading 5"/>
    <w:aliases w:val="Level 3 - i"/>
    <w:basedOn w:val="Normal"/>
    <w:qFormat/>
    <w:rsid w:val="00882629"/>
    <w:pPr>
      <w:numPr>
        <w:ilvl w:val="4"/>
        <w:numId w:val="9"/>
      </w:numPr>
      <w:tabs>
        <w:tab w:val="left" w:pos="2160"/>
      </w:tabs>
      <w:outlineLvl w:val="4"/>
    </w:pPr>
  </w:style>
  <w:style w:type="paragraph" w:styleId="Heading6">
    <w:name w:val="heading 6"/>
    <w:aliases w:val="Legal Level 1."/>
    <w:basedOn w:val="Normal"/>
    <w:qFormat/>
    <w:rsid w:val="00882629"/>
    <w:pPr>
      <w:numPr>
        <w:ilvl w:val="5"/>
        <w:numId w:val="10"/>
      </w:numPr>
      <w:outlineLvl w:val="5"/>
    </w:pPr>
  </w:style>
  <w:style w:type="paragraph" w:styleId="Heading7">
    <w:name w:val="heading 7"/>
    <w:aliases w:val="Legal Level 1.1."/>
    <w:basedOn w:val="Normal"/>
    <w:qFormat/>
    <w:rsid w:val="00882629"/>
    <w:pPr>
      <w:numPr>
        <w:ilvl w:val="6"/>
        <w:numId w:val="11"/>
      </w:numPr>
      <w:outlineLvl w:val="6"/>
    </w:pPr>
  </w:style>
  <w:style w:type="paragraph" w:styleId="Heading8">
    <w:name w:val="heading 8"/>
    <w:aliases w:val="Legal Level 1.1.1."/>
    <w:basedOn w:val="Normal"/>
    <w:qFormat/>
    <w:rsid w:val="00882629"/>
    <w:pPr>
      <w:numPr>
        <w:ilvl w:val="7"/>
        <w:numId w:val="12"/>
      </w:numPr>
      <w:outlineLvl w:val="7"/>
    </w:pPr>
  </w:style>
  <w:style w:type="paragraph" w:styleId="Heading9">
    <w:name w:val="heading 9"/>
    <w:aliases w:val="Legal Level 1.1.1.1."/>
    <w:basedOn w:val="Normal"/>
    <w:qFormat/>
    <w:rsid w:val="00882629"/>
    <w:pPr>
      <w:numPr>
        <w:ilvl w:val="8"/>
        <w:numId w:val="13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882629"/>
    <w:pPr>
      <w:pBdr>
        <w:left w:val="single" w:sz="4" w:space="6" w:color="auto"/>
      </w:pBdr>
      <w:spacing w:line="200" w:lineRule="exact"/>
    </w:pPr>
    <w:rPr>
      <w:sz w:val="16"/>
      <w:szCs w:val="16"/>
    </w:rPr>
  </w:style>
  <w:style w:type="paragraph" w:customStyle="1" w:styleId="Bullet1">
    <w:name w:val="Bullet 1"/>
    <w:basedOn w:val="Normal"/>
    <w:rsid w:val="00882629"/>
    <w:pPr>
      <w:numPr>
        <w:numId w:val="1"/>
      </w:numPr>
    </w:pPr>
  </w:style>
  <w:style w:type="paragraph" w:customStyle="1" w:styleId="Bullet2">
    <w:name w:val="Bullet 2"/>
    <w:basedOn w:val="Normal"/>
    <w:rsid w:val="00882629"/>
    <w:pPr>
      <w:numPr>
        <w:ilvl w:val="1"/>
        <w:numId w:val="2"/>
      </w:numPr>
    </w:pPr>
  </w:style>
  <w:style w:type="paragraph" w:customStyle="1" w:styleId="Bullet3">
    <w:name w:val="Bullet 3"/>
    <w:basedOn w:val="Normal"/>
    <w:rsid w:val="00882629"/>
    <w:pPr>
      <w:numPr>
        <w:ilvl w:val="2"/>
        <w:numId w:val="3"/>
      </w:numPr>
    </w:pPr>
  </w:style>
  <w:style w:type="paragraph" w:customStyle="1" w:styleId="Bullet4">
    <w:name w:val="Bullet 4"/>
    <w:basedOn w:val="Normal"/>
    <w:rsid w:val="00882629"/>
    <w:pPr>
      <w:numPr>
        <w:ilvl w:val="3"/>
        <w:numId w:val="4"/>
      </w:numPr>
    </w:pPr>
  </w:style>
  <w:style w:type="paragraph" w:customStyle="1" w:styleId="Disclaimer">
    <w:name w:val="Disclaimer"/>
    <w:basedOn w:val="Normal"/>
    <w:rsid w:val="00882629"/>
    <w:pPr>
      <w:spacing w:line="200" w:lineRule="exact"/>
    </w:pPr>
    <w:rPr>
      <w:sz w:val="16"/>
      <w:szCs w:val="16"/>
    </w:rPr>
  </w:style>
  <w:style w:type="paragraph" w:styleId="Footer">
    <w:name w:val="footer"/>
    <w:basedOn w:val="Normal"/>
    <w:rsid w:val="00882629"/>
  </w:style>
  <w:style w:type="character" w:styleId="FootnoteReference">
    <w:name w:val="footnote reference"/>
    <w:semiHidden/>
    <w:rsid w:val="00882629"/>
    <w:rPr>
      <w:noProof w:val="0"/>
      <w:vertAlign w:val="superscript"/>
      <w:lang w:val="en-GB"/>
    </w:rPr>
  </w:style>
  <w:style w:type="paragraph" w:styleId="FootnoteText">
    <w:name w:val="footnote text"/>
    <w:basedOn w:val="Normal"/>
    <w:semiHidden/>
    <w:rsid w:val="00882629"/>
    <w:pPr>
      <w:spacing w:line="200" w:lineRule="exact"/>
    </w:pPr>
  </w:style>
  <w:style w:type="paragraph" w:customStyle="1" w:styleId="FormLabel">
    <w:name w:val="Form Label"/>
    <w:basedOn w:val="Normal"/>
    <w:rsid w:val="00882629"/>
    <w:pPr>
      <w:spacing w:line="280" w:lineRule="exac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rsid w:val="00882629"/>
    <w:pPr>
      <w:tabs>
        <w:tab w:val="center" w:pos="4320"/>
        <w:tab w:val="right" w:pos="8640"/>
      </w:tabs>
      <w:spacing w:line="240" w:lineRule="auto"/>
    </w:pPr>
    <w:rPr>
      <w:rFonts w:ascii="Arial" w:hAnsi="Arial"/>
      <w:b/>
      <w:bCs/>
      <w:color w:val="FF0000"/>
      <w:sz w:val="22"/>
      <w:szCs w:val="22"/>
      <w:lang w:val="en-AU"/>
    </w:rPr>
  </w:style>
  <w:style w:type="paragraph" w:customStyle="1" w:styleId="Indent1">
    <w:name w:val="Indent 1"/>
    <w:basedOn w:val="Normal"/>
    <w:rsid w:val="00882629"/>
    <w:pPr>
      <w:ind w:left="720"/>
    </w:pPr>
  </w:style>
  <w:style w:type="paragraph" w:customStyle="1" w:styleId="Indent2">
    <w:name w:val="Indent 2"/>
    <w:basedOn w:val="Normal"/>
    <w:rsid w:val="00882629"/>
    <w:pPr>
      <w:ind w:left="1440"/>
    </w:pPr>
  </w:style>
  <w:style w:type="paragraph" w:customStyle="1" w:styleId="Indent3">
    <w:name w:val="Indent 3"/>
    <w:basedOn w:val="Normal"/>
    <w:rsid w:val="00882629"/>
    <w:pPr>
      <w:ind w:left="2160"/>
    </w:pPr>
  </w:style>
  <w:style w:type="paragraph" w:customStyle="1" w:styleId="Indent4">
    <w:name w:val="Indent 4"/>
    <w:basedOn w:val="Normal"/>
    <w:rsid w:val="00882629"/>
    <w:pPr>
      <w:ind w:left="2880"/>
    </w:pPr>
  </w:style>
  <w:style w:type="paragraph" w:customStyle="1" w:styleId="Line">
    <w:name w:val="Line"/>
    <w:basedOn w:val="Normal"/>
    <w:rsid w:val="00882629"/>
    <w:pPr>
      <w:pBdr>
        <w:top w:val="single" w:sz="4" w:space="1" w:color="auto"/>
      </w:pBdr>
      <w:spacing w:before="120" w:after="60"/>
      <w:ind w:right="-1701"/>
    </w:pPr>
    <w:rPr>
      <w:sz w:val="2"/>
      <w:szCs w:val="2"/>
    </w:rPr>
  </w:style>
  <w:style w:type="paragraph" w:customStyle="1" w:styleId="MajorHead">
    <w:name w:val="Major Head"/>
    <w:basedOn w:val="Normal"/>
    <w:next w:val="Normal"/>
    <w:rsid w:val="00882629"/>
    <w:pPr>
      <w:keepNext/>
      <w:keepLines/>
      <w:spacing w:before="240" w:after="120" w:line="330" w:lineRule="atLeast"/>
    </w:pPr>
    <w:rPr>
      <w:b/>
      <w:bCs/>
      <w:sz w:val="28"/>
      <w:szCs w:val="28"/>
    </w:rPr>
  </w:style>
  <w:style w:type="paragraph" w:customStyle="1" w:styleId="MinorHead">
    <w:name w:val="Minor Head"/>
    <w:basedOn w:val="Normal"/>
    <w:next w:val="Normal"/>
    <w:rsid w:val="00882629"/>
    <w:pPr>
      <w:keepNext/>
      <w:keepLines/>
      <w:spacing w:before="120"/>
    </w:pPr>
    <w:rPr>
      <w:b/>
      <w:bCs/>
    </w:rPr>
  </w:style>
  <w:style w:type="paragraph" w:customStyle="1" w:styleId="Subject">
    <w:name w:val="Subject"/>
    <w:basedOn w:val="Normal"/>
    <w:rsid w:val="00882629"/>
    <w:pPr>
      <w:keepNext/>
      <w:keepLines/>
    </w:pPr>
    <w:rPr>
      <w:b/>
      <w:bCs/>
    </w:rPr>
  </w:style>
  <w:style w:type="paragraph" w:customStyle="1" w:styleId="TableBullet1">
    <w:name w:val="Table Bullet 1"/>
    <w:basedOn w:val="Bullet1"/>
    <w:rsid w:val="00882629"/>
    <w:pPr>
      <w:numPr>
        <w:numId w:val="14"/>
      </w:numPr>
    </w:pPr>
  </w:style>
  <w:style w:type="paragraph" w:customStyle="1" w:styleId="TableBullet2">
    <w:name w:val="Table Bullet 2"/>
    <w:basedOn w:val="Bullet2"/>
    <w:rsid w:val="00882629"/>
    <w:pPr>
      <w:numPr>
        <w:numId w:val="15"/>
      </w:numPr>
    </w:pPr>
  </w:style>
  <w:style w:type="paragraph" w:customStyle="1" w:styleId="TableBullet3">
    <w:name w:val="Table Bullet 3"/>
    <w:basedOn w:val="Bullet3"/>
    <w:rsid w:val="00882629"/>
    <w:pPr>
      <w:numPr>
        <w:numId w:val="16"/>
      </w:numPr>
    </w:pPr>
  </w:style>
  <w:style w:type="paragraph" w:customStyle="1" w:styleId="TableBullet4">
    <w:name w:val="Table Bullet 4"/>
    <w:basedOn w:val="Normal"/>
    <w:rsid w:val="00882629"/>
    <w:pPr>
      <w:numPr>
        <w:ilvl w:val="3"/>
        <w:numId w:val="17"/>
      </w:numPr>
    </w:pPr>
  </w:style>
  <w:style w:type="paragraph" w:customStyle="1" w:styleId="TableIndent1">
    <w:name w:val="Table Indent 1"/>
    <w:basedOn w:val="Normal"/>
    <w:rsid w:val="00882629"/>
    <w:pPr>
      <w:ind w:left="357"/>
    </w:pPr>
  </w:style>
  <w:style w:type="paragraph" w:customStyle="1" w:styleId="TableIndent2">
    <w:name w:val="Table Indent 2"/>
    <w:basedOn w:val="Indent2"/>
    <w:rsid w:val="00882629"/>
    <w:pPr>
      <w:ind w:left="720"/>
    </w:pPr>
  </w:style>
  <w:style w:type="paragraph" w:customStyle="1" w:styleId="TableIndent3">
    <w:name w:val="Table Indent 3"/>
    <w:basedOn w:val="Indent3"/>
    <w:rsid w:val="00882629"/>
    <w:pPr>
      <w:ind w:left="1077"/>
    </w:pPr>
  </w:style>
  <w:style w:type="paragraph" w:customStyle="1" w:styleId="TableIndent4">
    <w:name w:val="Table Indent 4"/>
    <w:basedOn w:val="Normal"/>
    <w:rsid w:val="00882629"/>
    <w:pPr>
      <w:ind w:left="1440"/>
    </w:pPr>
  </w:style>
  <w:style w:type="paragraph" w:customStyle="1" w:styleId="BulletedList1">
    <w:name w:val="Bulleted List 1"/>
    <w:basedOn w:val="Normal"/>
    <w:rsid w:val="00882629"/>
    <w:pPr>
      <w:numPr>
        <w:numId w:val="18"/>
      </w:numPr>
    </w:pPr>
  </w:style>
  <w:style w:type="character" w:styleId="PageNumber">
    <w:name w:val="page number"/>
    <w:basedOn w:val="DefaultParagraphFont"/>
    <w:rsid w:val="00882629"/>
  </w:style>
  <w:style w:type="paragraph" w:styleId="DocumentMap">
    <w:name w:val="Document Map"/>
    <w:basedOn w:val="Normal"/>
    <w:semiHidden/>
    <w:rsid w:val="00882629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223446"/>
    <w:pPr>
      <w:spacing w:line="29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lea">
    <w:name w:val="clea"/>
    <w:basedOn w:val="Heading1"/>
    <w:rsid w:val="00225141"/>
    <w:pPr>
      <w:numPr>
        <w:numId w:val="0"/>
      </w:numPr>
    </w:pPr>
    <w:rPr>
      <w:rFonts w:ascii="Arial" w:eastAsia="MS UI Gothic" w:hAnsi="Arial" w:cs="Arial"/>
      <w:snapToGrid w:val="0"/>
      <w:color w:val="000000"/>
      <w:sz w:val="20"/>
      <w:szCs w:val="20"/>
      <w:lang w:val="en-US"/>
    </w:rPr>
  </w:style>
  <w:style w:type="character" w:styleId="Hyperlink">
    <w:name w:val="Hyperlink"/>
    <w:rsid w:val="002B638A"/>
    <w:rPr>
      <w:noProof w:val="0"/>
      <w:color w:val="0000FF"/>
      <w:u w:val="single"/>
      <w:lang w:val="en-GB"/>
    </w:rPr>
  </w:style>
  <w:style w:type="paragraph" w:styleId="ListParagraph">
    <w:name w:val="List Paragraph"/>
    <w:basedOn w:val="Normal"/>
    <w:uiPriority w:val="34"/>
    <w:qFormat/>
    <w:rsid w:val="00300878"/>
    <w:pPr>
      <w:ind w:left="720"/>
    </w:pPr>
  </w:style>
  <w:style w:type="paragraph" w:styleId="NormalWeb">
    <w:name w:val="Normal (Web)"/>
    <w:basedOn w:val="Normal"/>
    <w:uiPriority w:val="99"/>
    <w:unhideWhenUsed/>
    <w:rsid w:val="005E0273"/>
    <w:pPr>
      <w:spacing w:before="100" w:beforeAutospacing="1" w:after="100" w:afterAutospacing="1" w:line="240" w:lineRule="auto"/>
    </w:pPr>
    <w:rPr>
      <w:lang w:val="en-US"/>
    </w:rPr>
  </w:style>
  <w:style w:type="character" w:styleId="CommentReference">
    <w:name w:val="annotation reference"/>
    <w:rsid w:val="00791EF3"/>
    <w:rPr>
      <w:noProof w:val="0"/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rsid w:val="00791EF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91EF3"/>
  </w:style>
  <w:style w:type="paragraph" w:styleId="CommentSubject">
    <w:name w:val="annotation subject"/>
    <w:basedOn w:val="CommentText"/>
    <w:next w:val="CommentText"/>
    <w:link w:val="CommentSubjectChar"/>
    <w:rsid w:val="00791EF3"/>
    <w:rPr>
      <w:b/>
      <w:bCs/>
    </w:rPr>
  </w:style>
  <w:style w:type="character" w:customStyle="1" w:styleId="CommentSubjectChar">
    <w:name w:val="Comment Subject Char"/>
    <w:link w:val="CommentSubject"/>
    <w:rsid w:val="00791EF3"/>
    <w:rPr>
      <w:b/>
      <w:bCs/>
      <w:noProof w:val="0"/>
      <w:lang w:val="en-GB"/>
    </w:rPr>
  </w:style>
  <w:style w:type="paragraph" w:styleId="BalloonText">
    <w:name w:val="Balloon Text"/>
    <w:basedOn w:val="Normal"/>
    <w:link w:val="BalloonTextChar"/>
    <w:rsid w:val="00791EF3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791EF3"/>
    <w:rPr>
      <w:rFonts w:ascii="Tahoma" w:hAnsi="Tahoma" w:cs="Tahoma"/>
      <w:noProof w:val="0"/>
      <w:sz w:val="16"/>
      <w:szCs w:val="16"/>
      <w:lang w:val="en-GB"/>
    </w:rPr>
  </w:style>
  <w:style w:type="character" w:customStyle="1" w:styleId="HeaderChar">
    <w:name w:val="Header Char"/>
    <w:link w:val="Header"/>
    <w:uiPriority w:val="99"/>
    <w:rsid w:val="00D53273"/>
    <w:rPr>
      <w:rFonts w:ascii="Arial" w:hAnsi="Arial" w:cs="Arial"/>
      <w:b/>
      <w:bCs/>
      <w:noProof w:val="0"/>
      <w:color w:val="FF0000"/>
      <w:sz w:val="22"/>
      <w:szCs w:val="22"/>
      <w:lang w:val="en-AU"/>
    </w:rPr>
  </w:style>
  <w:style w:type="paragraph" w:customStyle="1" w:styleId="TableHeading">
    <w:name w:val="Table Heading"/>
    <w:basedOn w:val="Normal"/>
    <w:rsid w:val="00880976"/>
    <w:pPr>
      <w:spacing w:before="60" w:after="60" w:line="240" w:lineRule="auto"/>
    </w:pPr>
    <w:rPr>
      <w:rFonts w:ascii="Arial" w:eastAsia="MS Mincho" w:hAnsi="Arial" w:cs="Arial"/>
      <w:b/>
      <w:sz w:val="20"/>
      <w:szCs w:val="20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90" w:lineRule="atLeast"/>
    </w:pPr>
    <w:rPr>
      <w:sz w:val="24"/>
      <w:szCs w:val="24"/>
      <w:lang w:val="en-GB" w:eastAsia="en-US"/>
    </w:rPr>
  </w:style>
  <w:style w:type="paragraph" w:styleId="Heading1">
    <w:name w:val="heading 1"/>
    <w:aliases w:val="Section Heading"/>
    <w:basedOn w:val="Normal"/>
    <w:next w:val="Heading2"/>
    <w:qFormat/>
    <w:pPr>
      <w:keepNext/>
      <w:keepLines/>
      <w:pageBreakBefore/>
      <w:numPr>
        <w:numId w:val="5"/>
      </w:numPr>
      <w:spacing w:after="242" w:line="410" w:lineRule="atLeast"/>
      <w:outlineLvl w:val="0"/>
    </w:pPr>
    <w:rPr>
      <w:b/>
      <w:bCs/>
      <w:kern w:val="28"/>
      <w:sz w:val="36"/>
      <w:szCs w:val="36"/>
    </w:rPr>
  </w:style>
  <w:style w:type="paragraph" w:styleId="Heading2">
    <w:name w:val="heading 2"/>
    <w:aliases w:val="Reset numbering"/>
    <w:basedOn w:val="Normal"/>
    <w:next w:val="Heading3"/>
    <w:qFormat/>
    <w:pPr>
      <w:numPr>
        <w:ilvl w:val="1"/>
        <w:numId w:val="6"/>
      </w:numPr>
      <w:outlineLvl w:val="1"/>
    </w:pPr>
  </w:style>
  <w:style w:type="paragraph" w:styleId="Heading3">
    <w:name w:val="heading 3"/>
    <w:aliases w:val="Level 1 - 1"/>
    <w:basedOn w:val="Normal"/>
    <w:qFormat/>
    <w:pPr>
      <w:numPr>
        <w:ilvl w:val="2"/>
        <w:numId w:val="7"/>
      </w:numPr>
      <w:outlineLvl w:val="2"/>
    </w:pPr>
  </w:style>
  <w:style w:type="paragraph" w:styleId="Heading4">
    <w:name w:val="heading 4"/>
    <w:aliases w:val="Level 2 - a"/>
    <w:basedOn w:val="Normal"/>
    <w:qFormat/>
    <w:pPr>
      <w:numPr>
        <w:ilvl w:val="3"/>
        <w:numId w:val="8"/>
      </w:numPr>
      <w:outlineLvl w:val="3"/>
    </w:pPr>
  </w:style>
  <w:style w:type="paragraph" w:styleId="Heading5">
    <w:name w:val="heading 5"/>
    <w:aliases w:val="Level 3 - i"/>
    <w:basedOn w:val="Normal"/>
    <w:qFormat/>
    <w:pPr>
      <w:numPr>
        <w:ilvl w:val="4"/>
        <w:numId w:val="9"/>
      </w:numPr>
      <w:tabs>
        <w:tab w:val="left" w:pos="2160"/>
      </w:tabs>
      <w:outlineLvl w:val="4"/>
    </w:pPr>
  </w:style>
  <w:style w:type="paragraph" w:styleId="Heading6">
    <w:name w:val="heading 6"/>
    <w:aliases w:val="Legal Level 1."/>
    <w:basedOn w:val="Normal"/>
    <w:qFormat/>
    <w:pPr>
      <w:numPr>
        <w:ilvl w:val="5"/>
        <w:numId w:val="10"/>
      </w:numPr>
      <w:outlineLvl w:val="5"/>
    </w:pPr>
  </w:style>
  <w:style w:type="paragraph" w:styleId="Heading7">
    <w:name w:val="heading 7"/>
    <w:aliases w:val="Legal Level 1.1."/>
    <w:basedOn w:val="Normal"/>
    <w:qFormat/>
    <w:pPr>
      <w:numPr>
        <w:ilvl w:val="6"/>
        <w:numId w:val="11"/>
      </w:numPr>
      <w:outlineLvl w:val="6"/>
    </w:pPr>
  </w:style>
  <w:style w:type="paragraph" w:styleId="Heading8">
    <w:name w:val="heading 8"/>
    <w:aliases w:val="Legal Level 1.1.1."/>
    <w:basedOn w:val="Normal"/>
    <w:qFormat/>
    <w:pPr>
      <w:numPr>
        <w:ilvl w:val="7"/>
        <w:numId w:val="12"/>
      </w:numPr>
      <w:outlineLvl w:val="7"/>
    </w:pPr>
  </w:style>
  <w:style w:type="paragraph" w:styleId="Heading9">
    <w:name w:val="heading 9"/>
    <w:aliases w:val="Legal Level 1.1.1.1."/>
    <w:basedOn w:val="Normal"/>
    <w:qFormat/>
    <w:pPr>
      <w:numPr>
        <w:ilvl w:val="8"/>
        <w:numId w:val="13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pPr>
      <w:pBdr>
        <w:left w:val="single" w:sz="4" w:space="6" w:color="auto"/>
      </w:pBdr>
      <w:spacing w:line="200" w:lineRule="exact"/>
    </w:pPr>
    <w:rPr>
      <w:sz w:val="16"/>
      <w:szCs w:val="16"/>
    </w:rPr>
  </w:style>
  <w:style w:type="paragraph" w:customStyle="1" w:styleId="Bullet1">
    <w:name w:val="Bullet 1"/>
    <w:basedOn w:val="Normal"/>
    <w:pPr>
      <w:numPr>
        <w:numId w:val="1"/>
      </w:numPr>
    </w:pPr>
  </w:style>
  <w:style w:type="paragraph" w:customStyle="1" w:styleId="Bullet2">
    <w:name w:val="Bullet 2"/>
    <w:basedOn w:val="Normal"/>
    <w:pPr>
      <w:numPr>
        <w:ilvl w:val="1"/>
        <w:numId w:val="2"/>
      </w:numPr>
    </w:pPr>
  </w:style>
  <w:style w:type="paragraph" w:customStyle="1" w:styleId="Bullet3">
    <w:name w:val="Bullet 3"/>
    <w:basedOn w:val="Normal"/>
    <w:pPr>
      <w:numPr>
        <w:ilvl w:val="2"/>
        <w:numId w:val="3"/>
      </w:numPr>
    </w:pPr>
  </w:style>
  <w:style w:type="paragraph" w:customStyle="1" w:styleId="Bullet4">
    <w:name w:val="Bullet 4"/>
    <w:basedOn w:val="Normal"/>
    <w:pPr>
      <w:numPr>
        <w:ilvl w:val="3"/>
        <w:numId w:val="4"/>
      </w:numPr>
    </w:pPr>
  </w:style>
  <w:style w:type="paragraph" w:customStyle="1" w:styleId="Disclaimer">
    <w:name w:val="Disclaimer"/>
    <w:basedOn w:val="Normal"/>
    <w:pPr>
      <w:spacing w:line="200" w:lineRule="exact"/>
    </w:pPr>
    <w:rPr>
      <w:sz w:val="16"/>
      <w:szCs w:val="16"/>
    </w:rPr>
  </w:style>
  <w:style w:type="paragraph" w:styleId="Footer">
    <w:name w:val="footer"/>
    <w:basedOn w:val="Normal"/>
  </w:style>
  <w:style w:type="character" w:styleId="FootnoteReference">
    <w:name w:val="footnote reference"/>
    <w:semiHidden/>
    <w:rPr>
      <w:noProof w:val="0"/>
      <w:vertAlign w:val="superscript"/>
      <w:lang w:val="en-GB"/>
    </w:rPr>
  </w:style>
  <w:style w:type="paragraph" w:styleId="FootnoteText">
    <w:name w:val="footnote text"/>
    <w:basedOn w:val="Normal"/>
    <w:semiHidden/>
    <w:pPr>
      <w:spacing w:line="200" w:lineRule="exact"/>
    </w:pPr>
  </w:style>
  <w:style w:type="paragraph" w:customStyle="1" w:styleId="FormLabel">
    <w:name w:val="Form Label"/>
    <w:basedOn w:val="Normal"/>
    <w:pPr>
      <w:spacing w:line="280" w:lineRule="exac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spacing w:line="240" w:lineRule="auto"/>
    </w:pPr>
    <w:rPr>
      <w:rFonts w:ascii="Arial" w:hAnsi="Arial"/>
      <w:b/>
      <w:bCs/>
      <w:color w:val="FF0000"/>
      <w:sz w:val="22"/>
      <w:szCs w:val="22"/>
      <w:lang w:val="en-AU"/>
    </w:rPr>
  </w:style>
  <w:style w:type="paragraph" w:customStyle="1" w:styleId="Indent1">
    <w:name w:val="Indent 1"/>
    <w:basedOn w:val="Normal"/>
    <w:pPr>
      <w:ind w:left="720"/>
    </w:pPr>
  </w:style>
  <w:style w:type="paragraph" w:customStyle="1" w:styleId="Indent2">
    <w:name w:val="Indent 2"/>
    <w:basedOn w:val="Normal"/>
    <w:pPr>
      <w:ind w:left="1440"/>
    </w:pPr>
  </w:style>
  <w:style w:type="paragraph" w:customStyle="1" w:styleId="Indent3">
    <w:name w:val="Indent 3"/>
    <w:basedOn w:val="Normal"/>
    <w:pPr>
      <w:ind w:left="2160"/>
    </w:pPr>
  </w:style>
  <w:style w:type="paragraph" w:customStyle="1" w:styleId="Indent4">
    <w:name w:val="Indent 4"/>
    <w:basedOn w:val="Normal"/>
    <w:pPr>
      <w:ind w:left="2880"/>
    </w:pPr>
  </w:style>
  <w:style w:type="paragraph" w:customStyle="1" w:styleId="Line">
    <w:name w:val="Line"/>
    <w:basedOn w:val="Normal"/>
    <w:pPr>
      <w:pBdr>
        <w:top w:val="single" w:sz="4" w:space="1" w:color="auto"/>
      </w:pBdr>
      <w:spacing w:before="120" w:after="60"/>
      <w:ind w:right="-1701"/>
    </w:pPr>
    <w:rPr>
      <w:sz w:val="2"/>
      <w:szCs w:val="2"/>
    </w:rPr>
  </w:style>
  <w:style w:type="paragraph" w:customStyle="1" w:styleId="MajorHead">
    <w:name w:val="Major Head"/>
    <w:basedOn w:val="Normal"/>
    <w:next w:val="Normal"/>
    <w:pPr>
      <w:keepNext/>
      <w:keepLines/>
      <w:spacing w:before="240" w:after="120" w:line="330" w:lineRule="atLeast"/>
    </w:pPr>
    <w:rPr>
      <w:b/>
      <w:bCs/>
      <w:sz w:val="28"/>
      <w:szCs w:val="28"/>
    </w:rPr>
  </w:style>
  <w:style w:type="paragraph" w:customStyle="1" w:styleId="MinorHead">
    <w:name w:val="Minor Head"/>
    <w:basedOn w:val="Normal"/>
    <w:next w:val="Normal"/>
    <w:pPr>
      <w:keepNext/>
      <w:keepLines/>
      <w:spacing w:before="120"/>
    </w:pPr>
    <w:rPr>
      <w:b/>
      <w:bCs/>
    </w:rPr>
  </w:style>
  <w:style w:type="paragraph" w:customStyle="1" w:styleId="Subject">
    <w:name w:val="Subject"/>
    <w:basedOn w:val="Normal"/>
    <w:pPr>
      <w:keepNext/>
      <w:keepLines/>
    </w:pPr>
    <w:rPr>
      <w:b/>
      <w:bCs/>
    </w:rPr>
  </w:style>
  <w:style w:type="paragraph" w:customStyle="1" w:styleId="TableBullet1">
    <w:name w:val="Table Bullet 1"/>
    <w:basedOn w:val="Bullet1"/>
    <w:pPr>
      <w:numPr>
        <w:numId w:val="14"/>
      </w:numPr>
    </w:pPr>
  </w:style>
  <w:style w:type="paragraph" w:customStyle="1" w:styleId="TableBullet2">
    <w:name w:val="Table Bullet 2"/>
    <w:basedOn w:val="Bullet2"/>
    <w:pPr>
      <w:numPr>
        <w:numId w:val="15"/>
      </w:numPr>
    </w:pPr>
  </w:style>
  <w:style w:type="paragraph" w:customStyle="1" w:styleId="TableBullet3">
    <w:name w:val="Table Bullet 3"/>
    <w:basedOn w:val="Bullet3"/>
    <w:pPr>
      <w:numPr>
        <w:numId w:val="16"/>
      </w:numPr>
    </w:pPr>
  </w:style>
  <w:style w:type="paragraph" w:customStyle="1" w:styleId="TableBullet4">
    <w:name w:val="Table Bullet 4"/>
    <w:basedOn w:val="Normal"/>
    <w:pPr>
      <w:numPr>
        <w:ilvl w:val="3"/>
        <w:numId w:val="17"/>
      </w:numPr>
    </w:pPr>
  </w:style>
  <w:style w:type="paragraph" w:customStyle="1" w:styleId="TableIndent1">
    <w:name w:val="Table Indent 1"/>
    <w:basedOn w:val="Normal"/>
    <w:pPr>
      <w:ind w:left="357"/>
    </w:pPr>
  </w:style>
  <w:style w:type="paragraph" w:customStyle="1" w:styleId="TableIndent2">
    <w:name w:val="Table Indent 2"/>
    <w:basedOn w:val="Indent2"/>
    <w:pPr>
      <w:ind w:left="720"/>
    </w:pPr>
  </w:style>
  <w:style w:type="paragraph" w:customStyle="1" w:styleId="TableIndent3">
    <w:name w:val="Table Indent 3"/>
    <w:basedOn w:val="Indent3"/>
    <w:pPr>
      <w:ind w:left="1077"/>
    </w:pPr>
  </w:style>
  <w:style w:type="paragraph" w:customStyle="1" w:styleId="TableIndent4">
    <w:name w:val="Table Indent 4"/>
    <w:basedOn w:val="Normal"/>
    <w:pPr>
      <w:ind w:left="1440"/>
    </w:pPr>
  </w:style>
  <w:style w:type="paragraph" w:customStyle="1" w:styleId="BulletedList1">
    <w:name w:val="Bulleted List 1"/>
    <w:basedOn w:val="Normal"/>
    <w:pPr>
      <w:numPr>
        <w:numId w:val="18"/>
      </w:numPr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223446"/>
    <w:pPr>
      <w:spacing w:line="29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lea">
    <w:name w:val="clea"/>
    <w:basedOn w:val="Heading1"/>
    <w:rsid w:val="00225141"/>
    <w:pPr>
      <w:numPr>
        <w:numId w:val="0"/>
      </w:numPr>
    </w:pPr>
    <w:rPr>
      <w:rFonts w:ascii="Arial" w:eastAsia="MS UI Gothic" w:hAnsi="Arial" w:cs="Arial"/>
      <w:snapToGrid w:val="0"/>
      <w:color w:val="000000"/>
      <w:sz w:val="20"/>
      <w:szCs w:val="20"/>
      <w:lang w:val="en-US"/>
    </w:rPr>
  </w:style>
  <w:style w:type="character" w:styleId="Hyperlink">
    <w:name w:val="Hyperlink"/>
    <w:rsid w:val="002B638A"/>
    <w:rPr>
      <w:noProof w:val="0"/>
      <w:color w:val="0000FF"/>
      <w:u w:val="single"/>
      <w:lang w:val="en-GB"/>
    </w:rPr>
  </w:style>
  <w:style w:type="paragraph" w:styleId="ListParagraph">
    <w:name w:val="List Paragraph"/>
    <w:basedOn w:val="Normal"/>
    <w:uiPriority w:val="34"/>
    <w:qFormat/>
    <w:rsid w:val="00300878"/>
    <w:pPr>
      <w:ind w:left="720"/>
    </w:pPr>
  </w:style>
  <w:style w:type="paragraph" w:styleId="NormalWeb">
    <w:name w:val="Normal (Web)"/>
    <w:basedOn w:val="Normal"/>
    <w:uiPriority w:val="99"/>
    <w:unhideWhenUsed/>
    <w:rsid w:val="005E0273"/>
    <w:pPr>
      <w:spacing w:before="100" w:beforeAutospacing="1" w:after="100" w:afterAutospacing="1" w:line="240" w:lineRule="auto"/>
    </w:pPr>
    <w:rPr>
      <w:lang w:val="en-US"/>
    </w:rPr>
  </w:style>
  <w:style w:type="character" w:styleId="CommentReference">
    <w:name w:val="annotation reference"/>
    <w:rsid w:val="00791EF3"/>
    <w:rPr>
      <w:noProof w:val="0"/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rsid w:val="00791EF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91EF3"/>
  </w:style>
  <w:style w:type="paragraph" w:styleId="CommentSubject">
    <w:name w:val="annotation subject"/>
    <w:basedOn w:val="CommentText"/>
    <w:next w:val="CommentText"/>
    <w:link w:val="CommentSubjectChar"/>
    <w:rsid w:val="00791EF3"/>
    <w:rPr>
      <w:b/>
      <w:bCs/>
    </w:rPr>
  </w:style>
  <w:style w:type="character" w:customStyle="1" w:styleId="CommentSubjectChar">
    <w:name w:val="Comment Subject Char"/>
    <w:link w:val="CommentSubject"/>
    <w:rsid w:val="00791EF3"/>
    <w:rPr>
      <w:b/>
      <w:bCs/>
      <w:noProof w:val="0"/>
      <w:lang w:val="en-GB"/>
    </w:rPr>
  </w:style>
  <w:style w:type="paragraph" w:styleId="BalloonText">
    <w:name w:val="Balloon Text"/>
    <w:basedOn w:val="Normal"/>
    <w:link w:val="BalloonTextChar"/>
    <w:rsid w:val="00791EF3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791EF3"/>
    <w:rPr>
      <w:rFonts w:ascii="Tahoma" w:hAnsi="Tahoma" w:cs="Tahoma"/>
      <w:noProof w:val="0"/>
      <w:sz w:val="16"/>
      <w:szCs w:val="16"/>
      <w:lang w:val="en-GB"/>
    </w:rPr>
  </w:style>
  <w:style w:type="character" w:customStyle="1" w:styleId="HeaderChar">
    <w:name w:val="Header Char"/>
    <w:link w:val="Header"/>
    <w:uiPriority w:val="99"/>
    <w:rsid w:val="00D53273"/>
    <w:rPr>
      <w:rFonts w:ascii="Arial" w:hAnsi="Arial" w:cs="Arial"/>
      <w:b/>
      <w:bCs/>
      <w:noProof w:val="0"/>
      <w:color w:val="FF0000"/>
      <w:sz w:val="22"/>
      <w:szCs w:val="22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9765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0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3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44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02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94938">
                                      <w:marLeft w:val="6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805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86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134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989094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579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hase2%20-%20Business%20Blueprint\ChM\Admin\CMMinutes_13Nov2001.doc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1F307E-619E-4BB0-854F-9EE5D0AD1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CMMinutes_13Nov2001.doc</Template>
  <TotalTime>21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CLIENT NAME: PT</vt:lpstr>
      <vt:lpstr>CLIENT NAME: PT</vt:lpstr>
    </vt:vector>
  </TitlesOfParts>
  <Company/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NAME: PT</dc:title>
  <dc:creator>User</dc:creator>
  <cp:lastModifiedBy>bsi00304</cp:lastModifiedBy>
  <cp:revision>13</cp:revision>
  <cp:lastPrinted>2015-06-17T08:32:00Z</cp:lastPrinted>
  <dcterms:created xsi:type="dcterms:W3CDTF">2015-05-08T09:16:00Z</dcterms:created>
  <dcterms:modified xsi:type="dcterms:W3CDTF">2015-06-17T08:32:00Z</dcterms:modified>
</cp:coreProperties>
</file>