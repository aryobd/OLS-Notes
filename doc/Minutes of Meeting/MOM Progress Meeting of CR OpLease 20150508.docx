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1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520"/>
        <w:gridCol w:w="1440"/>
        <w:gridCol w:w="2250"/>
        <w:gridCol w:w="2160"/>
        <w:gridCol w:w="2430"/>
      </w:tblGrid>
      <w:tr w:rsidR="00F073CF" w:rsidRPr="00763323" w:rsidTr="00C1321B">
        <w:trPr>
          <w:cantSplit/>
          <w:trHeight w:val="318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669CF" w:rsidRPr="00763323" w:rsidRDefault="00F073CF" w:rsidP="00B9386F">
            <w:pPr>
              <w:spacing w:before="120" w:after="120"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CLIENT NAME:</w:t>
            </w:r>
            <w:r w:rsidR="00905D6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 </w:t>
            </w:r>
            <w:r w:rsidR="004E568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PT. </w:t>
            </w:r>
            <w:r w:rsidR="00B9386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Dipo Star Finance (DSF)</w:t>
            </w:r>
          </w:p>
        </w:tc>
      </w:tr>
      <w:tr w:rsidR="00F92880" w:rsidRPr="00763323" w:rsidTr="00C1321B">
        <w:trPr>
          <w:cantSplit/>
          <w:trHeight w:val="448"/>
        </w:trPr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MEETING SUBJECT:</w:t>
            </w:r>
          </w:p>
          <w:p w:rsidR="00E826CA" w:rsidRDefault="004536FF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Calibri" w:hAnsi="Calibri"/>
                <w:color w:val="000000"/>
              </w:rPr>
              <w:t>Progress Meeting of CR Operating Lease (OLSS)</w:t>
            </w:r>
          </w:p>
          <w:p w:rsidR="007D0C55" w:rsidRPr="00763323" w:rsidRDefault="007D0C55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CONDUCTED</w:t>
            </w:r>
            <w:r w:rsidR="00085B8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BY :</w:t>
            </w:r>
          </w:p>
          <w:p w:rsidR="00085B8F" w:rsidRPr="00763323" w:rsidRDefault="00E826CA" w:rsidP="00B540F7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</w:t>
            </w:r>
            <w:r w:rsidR="0044064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r</w:t>
            </w:r>
            <w:r w:rsidR="00977B5F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Devilosa</w:t>
            </w:r>
            <w:proofErr w:type="spellEnd"/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Indra</w:t>
            </w:r>
            <w:proofErr w:type="spellEnd"/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K.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</w:t>
            </w:r>
            <w:r w:rsidR="007C5029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REATED BY</w:t>
            </w: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: </w:t>
            </w:r>
          </w:p>
          <w:p w:rsidR="00F073CF" w:rsidRPr="00763323" w:rsidRDefault="00440643" w:rsidP="006F17FB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 xml:space="preserve">Mr. </w:t>
            </w:r>
            <w:proofErr w:type="spellStart"/>
            <w:r w:rsidR="004536FF">
              <w:rPr>
                <w:rFonts w:ascii="Arial" w:eastAsia="MS UI Gothic" w:hAnsi="Arial" w:cs="Arial"/>
                <w:sz w:val="20"/>
                <w:szCs w:val="20"/>
              </w:rPr>
              <w:t>Setiyono</w:t>
            </w:r>
            <w:proofErr w:type="spellEnd"/>
          </w:p>
        </w:tc>
      </w:tr>
      <w:tr w:rsidR="00F92880" w:rsidRPr="00763323" w:rsidTr="00C1321B">
        <w:trPr>
          <w:cantSplit/>
          <w:trHeight w:val="297"/>
        </w:trPr>
        <w:tc>
          <w:tcPr>
            <w:tcW w:w="25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E4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DATE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536FF" w:rsidP="004536FF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8</w:t>
            </w:r>
            <w:r w:rsidR="00A5270C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0D785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Ma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y</w:t>
            </w:r>
            <w:r w:rsidR="00A5270C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 201</w:t>
            </w:r>
            <w:r w:rsidR="000D785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START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536FF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01</w:t>
            </w:r>
            <w:r w:rsidR="00E826CA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>
              <w:rPr>
                <w:rFonts w:ascii="Arial" w:eastAsia="MS UI Gothic" w:hAnsi="Arial" w:cs="Arial"/>
                <w:sz w:val="20"/>
                <w:szCs w:val="20"/>
              </w:rPr>
              <w:t>45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MS UI Gothic" w:hAnsi="Arial" w:cs="Arial"/>
                <w:sz w:val="20"/>
                <w:szCs w:val="20"/>
              </w:rPr>
              <w:t>P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FINISH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536FF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03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 w:rsidR="00716253"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MS UI Gothic" w:hAnsi="Arial" w:cs="Arial"/>
                <w:sz w:val="20"/>
                <w:szCs w:val="20"/>
              </w:rPr>
              <w:t>P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45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VENUE (LOCATION):</w:t>
            </w:r>
          </w:p>
          <w:p w:rsidR="00F92880" w:rsidRPr="00763323" w:rsidRDefault="00E826CA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>DSF</w:t>
            </w:r>
            <w:r w:rsidR="006432A2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 xml:space="preserve"> </w:t>
            </w:r>
            <w:r w:rsidR="004536FF">
              <w:rPr>
                <w:rFonts w:ascii="Calibri" w:hAnsi="Calibri"/>
                <w:color w:val="000000"/>
              </w:rPr>
              <w:t>Meeting Room 3</w:t>
            </w:r>
          </w:p>
        </w:tc>
      </w:tr>
      <w:tr w:rsidR="00F92880" w:rsidRPr="00763323" w:rsidTr="00C1321B">
        <w:trPr>
          <w:cantSplit/>
          <w:trHeight w:val="445"/>
        </w:trPr>
        <w:tc>
          <w:tcPr>
            <w:tcW w:w="25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  <w:tr w:rsidR="00F073CF" w:rsidRPr="00763323" w:rsidTr="00716253">
        <w:trPr>
          <w:cantSplit/>
          <w:trHeight w:val="2109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41C" w:rsidRPr="00763323" w:rsidRDefault="00882629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882629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margin-left:186.1pt;margin-top:12.25pt;width:180.1pt;height:13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" filled="f" stroked="f">
                  <v:textbox>
                    <w:txbxContent>
                      <w:p w:rsidR="00B540F7" w:rsidRPr="00E826CA" w:rsidRDefault="00B540F7" w:rsidP="00577A50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E826CA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BSI:</w:t>
                        </w:r>
                      </w:p>
                      <w:p w:rsidR="00B540F7" w:rsidRDefault="00B540F7" w:rsidP="002A573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Asra</w:t>
                        </w:r>
                      </w:p>
                      <w:p w:rsidR="000D052B" w:rsidRDefault="00B540F7" w:rsidP="00977B5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 w:rsidR="000D052B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De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vilosa</w:t>
                        </w:r>
                        <w:proofErr w:type="spellEnd"/>
                      </w:p>
                      <w:p w:rsidR="000D052B" w:rsidRDefault="000D052B" w:rsidP="00977B5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Achmad</w:t>
                        </w:r>
                        <w:proofErr w:type="spellEnd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Fardani</w:t>
                        </w:r>
                        <w:proofErr w:type="spellEnd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R</w:t>
                        </w:r>
                      </w:p>
                      <w:p w:rsidR="00B540F7" w:rsidRDefault="000D052B" w:rsidP="004536F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Seti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ono</w:t>
                        </w:r>
                        <w:proofErr w:type="spellEnd"/>
                        <w:r w:rsidR="00B540F7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B540F7" w:rsidRPr="00E826CA" w:rsidRDefault="00B540F7" w:rsidP="005665E8">
                        <w:pPr>
                          <w:ind w:left="45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40F7" w:rsidRPr="006F439A" w:rsidRDefault="00B540F7" w:rsidP="00577A50">
                        <w:pPr>
                          <w:ind w:right="-45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6F439A" w:rsidRDefault="00B540F7" w:rsidP="00577A50">
                        <w:pPr>
                          <w:tabs>
                            <w:tab w:val="num" w:pos="180"/>
                          </w:tabs>
                          <w:ind w:right="-45" w:hanging="10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Pr="00882629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 id="Text Box 4" o:spid="_x0000_s1027" type="#_x0000_t202" style="position:absolute;margin-left:34.6pt;margin-top:12.55pt;width:302.35pt;height:110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CKugIAAME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" filled="f" stroked="f">
                  <v:textbox>
                    <w:txbxContent>
                      <w:p w:rsidR="00B540F7" w:rsidRDefault="00B540F7" w:rsidP="00E04043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DSF:</w:t>
                        </w:r>
                      </w:p>
                      <w:p w:rsidR="00B540F7" w:rsidRDefault="00B540F7" w:rsidP="00AA2AD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Roby </w:t>
                        </w:r>
                        <w:proofErr w:type="spellStart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Wijaya</w:t>
                        </w:r>
                        <w:proofErr w:type="spellEnd"/>
                      </w:p>
                      <w:p w:rsidR="004536FF" w:rsidRDefault="000D052B" w:rsidP="000D052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Mukhlis</w:t>
                        </w:r>
                        <w:proofErr w:type="spellEnd"/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Ibrahim</w:t>
                        </w:r>
                      </w:p>
                      <w:p w:rsidR="00B540F7" w:rsidRDefault="004536FF" w:rsidP="000D052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Deni</w:t>
                        </w:r>
                        <w:proofErr w:type="spellEnd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Kusumah</w:t>
                        </w:r>
                        <w:proofErr w:type="spellEnd"/>
                        <w:r w:rsidR="000D052B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Default="00B540F7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Pr="00E826CA" w:rsidRDefault="000D052B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F073C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ATTENDEES:                                                                                </w:t>
            </w: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D9602C" w:rsidRPr="00763323" w:rsidRDefault="00225141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MEETING AGENDA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1321B">
        <w:trPr>
          <w:trHeight w:val="350"/>
        </w:trPr>
        <w:tc>
          <w:tcPr>
            <w:tcW w:w="10800" w:type="dxa"/>
            <w:vAlign w:val="center"/>
          </w:tcPr>
          <w:p w:rsidR="005A6A10" w:rsidRDefault="00440643" w:rsidP="00977B5F">
            <w:pPr>
              <w:pStyle w:val="BulletedList1"/>
              <w:numPr>
                <w:ilvl w:val="0"/>
                <w:numId w:val="0"/>
              </w:numPr>
              <w:spacing w:line="276" w:lineRule="auto"/>
              <w:ind w:left="720" w:right="475" w:hanging="72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Discussion for Operating Lease Support system:</w:t>
            </w:r>
          </w:p>
          <w:p w:rsidR="004D1D54" w:rsidRPr="004536FF" w:rsidRDefault="004536FF" w:rsidP="004D1D54">
            <w:pPr>
              <w:pStyle w:val="BulletedList1"/>
              <w:numPr>
                <w:ilvl w:val="0"/>
                <w:numId w:val="43"/>
              </w:numPr>
              <w:spacing w:line="276" w:lineRule="auto"/>
              <w:ind w:right="475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Progress report 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of </w:t>
            </w: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CR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 Operating Lease</w:t>
            </w:r>
            <w:r w:rsidR="004D1D54"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 </w:t>
            </w:r>
          </w:p>
          <w:p w:rsidR="004536FF" w:rsidRPr="004D1D54" w:rsidRDefault="004D1D54" w:rsidP="004536FF">
            <w:pPr>
              <w:pStyle w:val="BulletedList1"/>
              <w:numPr>
                <w:ilvl w:val="0"/>
                <w:numId w:val="43"/>
              </w:numPr>
              <w:spacing w:line="276" w:lineRule="auto"/>
              <w:ind w:right="475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r w:rsidRPr="004D1D54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An explanation of the design "User Role Management" </w:t>
            </w:r>
          </w:p>
          <w:p w:rsidR="00763323" w:rsidRPr="00763323" w:rsidRDefault="004536FF" w:rsidP="004D1D54">
            <w:pPr>
              <w:pStyle w:val="BulletedList1"/>
              <w:numPr>
                <w:ilvl w:val="0"/>
                <w:numId w:val="43"/>
              </w:numPr>
              <w:spacing w:line="276" w:lineRule="auto"/>
              <w:ind w:right="475"/>
              <w:rPr>
                <w:rFonts w:ascii="Arial" w:hAnsi="Arial" w:cs="Arial"/>
                <w:sz w:val="20"/>
                <w:szCs w:val="20"/>
              </w:rPr>
            </w:pP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Explanation on the question of Mr. </w:t>
            </w:r>
            <w:proofErr w:type="spellStart"/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Deni</w:t>
            </w:r>
            <w:proofErr w:type="spellEnd"/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Kusumah</w:t>
            </w:r>
            <w:proofErr w:type="spellEnd"/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 xml:space="preserve"> about the review document Functional Specification Histor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ical Data</w:t>
            </w: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F4FF7" w:rsidRPr="00763323" w:rsidRDefault="00B9386F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DISCUSSION POINT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F7988">
        <w:trPr>
          <w:trHeight w:val="1378"/>
        </w:trPr>
        <w:tc>
          <w:tcPr>
            <w:tcW w:w="10800" w:type="dxa"/>
          </w:tcPr>
          <w:p w:rsidR="00440643" w:rsidRPr="00763323" w:rsidRDefault="00977B5F" w:rsidP="00BF608D">
            <w:pPr>
              <w:spacing w:line="360" w:lineRule="auto"/>
              <w:rPr>
                <w:sz w:val="22"/>
              </w:rPr>
            </w:pPr>
            <w:r w:rsidRPr="00763323">
              <w:rPr>
                <w:sz w:val="22"/>
              </w:rPr>
              <w:t xml:space="preserve"> </w:t>
            </w:r>
          </w:p>
          <w:p w:rsidR="004D1D54" w:rsidRDefault="00CA17D1" w:rsidP="004D1D54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BSI</w:t>
            </w:r>
            <w:r w:rsidR="00B92753">
              <w:rPr>
                <w:rFonts w:ascii="Arial" w:hAnsi="Arial" w:cs="Arial"/>
                <w:sz w:val="20"/>
              </w:rPr>
              <w:t xml:space="preserve"> Team </w:t>
            </w:r>
            <w:r w:rsidR="00E701A8" w:rsidRPr="004D1D54">
              <w:rPr>
                <w:rFonts w:ascii="Arial" w:hAnsi="Arial" w:cs="Arial"/>
                <w:sz w:val="20"/>
              </w:rPr>
              <w:t>explain</w:t>
            </w:r>
            <w:r w:rsidR="002B3788" w:rsidRPr="004D1D54">
              <w:rPr>
                <w:rFonts w:ascii="Arial" w:hAnsi="Arial" w:cs="Arial" w:hint="eastAsia"/>
                <w:sz w:val="20"/>
                <w:lang w:eastAsia="ja-JP"/>
              </w:rPr>
              <w:t>ed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 w:rsidR="002B3788" w:rsidRPr="004D1D54">
              <w:rPr>
                <w:rFonts w:ascii="Arial" w:hAnsi="Arial" w:cs="Arial" w:hint="eastAsia"/>
                <w:sz w:val="20"/>
                <w:lang w:eastAsia="ja-JP"/>
              </w:rPr>
              <w:t>about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 w:rsidR="004D1D54" w:rsidRPr="004D1D54">
              <w:rPr>
                <w:rFonts w:ascii="Arial" w:hAnsi="Arial" w:cs="Arial"/>
                <w:sz w:val="20"/>
                <w:szCs w:val="20"/>
              </w:rPr>
              <w:t>status of progress CR development</w:t>
            </w:r>
            <w:r w:rsidR="004D1D54" w:rsidRPr="004D1D54">
              <w:rPr>
                <w:rFonts w:ascii="Arial" w:hAnsi="Arial" w:cs="Arial"/>
                <w:sz w:val="20"/>
              </w:rPr>
              <w:t xml:space="preserve"> and next </w:t>
            </w:r>
            <w:r w:rsidR="004D1D54">
              <w:rPr>
                <w:rFonts w:ascii="Arial" w:hAnsi="Arial" w:cs="Arial"/>
                <w:sz w:val="20"/>
              </w:rPr>
              <w:t>activities</w:t>
            </w:r>
          </w:p>
          <w:p w:rsidR="004D1D54" w:rsidRDefault="004D1D54" w:rsidP="004D1D54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BSI</w:t>
            </w:r>
            <w:r w:rsidR="00B92753">
              <w:rPr>
                <w:rFonts w:ascii="Arial" w:hAnsi="Arial" w:cs="Arial"/>
                <w:sz w:val="20"/>
              </w:rPr>
              <w:t xml:space="preserve"> Team</w:t>
            </w:r>
            <w:r w:rsidRPr="004D1D54">
              <w:rPr>
                <w:rFonts w:ascii="Arial" w:hAnsi="Arial" w:cs="Arial"/>
                <w:sz w:val="20"/>
              </w:rPr>
              <w:t xml:space="preserve"> explained the design will be used on the</w:t>
            </w:r>
            <w:r w:rsidR="00B92753">
              <w:rPr>
                <w:rFonts w:ascii="Arial" w:hAnsi="Arial" w:cs="Arial"/>
                <w:sz w:val="20"/>
              </w:rPr>
              <w:t xml:space="preserve"> screen of 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"User Role Management "</w:t>
            </w:r>
          </w:p>
          <w:p w:rsidR="00B92753" w:rsidRPr="004D1D54" w:rsidRDefault="00B92753" w:rsidP="004D1D54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BSI Team explained the answer of the question from Mr. </w:t>
            </w:r>
            <w:proofErr w:type="spellStart"/>
            <w:r>
              <w:rPr>
                <w:rFonts w:ascii="Arial" w:hAnsi="Arial" w:cs="Arial"/>
                <w:sz w:val="20"/>
              </w:rPr>
              <w:t>Deni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Kusumah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about </w:t>
            </w:r>
            <w:r w:rsidRP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the review document Functional Specification Histor</w:t>
            </w: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  <w:t>ical Data</w:t>
            </w:r>
          </w:p>
          <w:p w:rsidR="000D052B" w:rsidRDefault="000D052B" w:rsidP="00F77F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</w:rPr>
            </w:pPr>
          </w:p>
          <w:p w:rsidR="00F77FCA" w:rsidRPr="002D452B" w:rsidRDefault="00F77FCA" w:rsidP="00F77F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2D452B">
              <w:rPr>
                <w:rFonts w:ascii="Arial" w:hAnsi="Arial" w:cs="Arial"/>
                <w:b/>
                <w:sz w:val="20"/>
              </w:rPr>
              <w:t>Concern of meeting:</w:t>
            </w:r>
          </w:p>
          <w:p w:rsidR="00B92753" w:rsidRDefault="004D1D54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UAT</w:t>
            </w:r>
            <w:r w:rsidR="00B92753">
              <w:rPr>
                <w:rFonts w:ascii="Arial" w:hAnsi="Arial" w:cs="Arial"/>
                <w:sz w:val="20"/>
              </w:rPr>
              <w:t xml:space="preserve"> Historical Data</w:t>
            </w:r>
            <w:r w:rsidRPr="004D1D54">
              <w:rPr>
                <w:rFonts w:ascii="Arial" w:hAnsi="Arial" w:cs="Arial"/>
                <w:sz w:val="20"/>
              </w:rPr>
              <w:t xml:space="preserve"> will be conduct</w:t>
            </w:r>
            <w:r w:rsidR="00B92753">
              <w:rPr>
                <w:rFonts w:ascii="Arial" w:hAnsi="Arial" w:cs="Arial"/>
                <w:sz w:val="20"/>
              </w:rPr>
              <w:t>ed</w:t>
            </w:r>
            <w:r w:rsidRPr="004D1D54">
              <w:rPr>
                <w:rFonts w:ascii="Arial" w:hAnsi="Arial" w:cs="Arial"/>
                <w:sz w:val="20"/>
              </w:rPr>
              <w:t xml:space="preserve"> on </w:t>
            </w:r>
          </w:p>
          <w:p w:rsidR="004D1D54" w:rsidRPr="004D1D54" w:rsidRDefault="004D1D54" w:rsidP="00B9275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Monday, 11 May 2015 10:00 - 12:00 &amp; 13:00 - 15:00</w:t>
            </w:r>
          </w:p>
          <w:p w:rsidR="004D1D54" w:rsidRPr="004D1D54" w:rsidRDefault="004D1D54" w:rsidP="00B9275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Tuesday, 12 May 2015 10:00 - 12:00 &amp; 13:00 - 15:00</w:t>
            </w:r>
          </w:p>
          <w:p w:rsidR="004D1D54" w:rsidRPr="004D1D54" w:rsidRDefault="004D1D54" w:rsidP="004D1D5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 xml:space="preserve">BSI Team will invite </w:t>
            </w:r>
            <w:r w:rsidR="00B92753">
              <w:rPr>
                <w:rFonts w:ascii="Arial" w:hAnsi="Arial" w:cs="Arial"/>
                <w:sz w:val="20"/>
              </w:rPr>
              <w:t xml:space="preserve">DSF ITD </w:t>
            </w:r>
            <w:r w:rsidRPr="004D1D54">
              <w:rPr>
                <w:rFonts w:ascii="Arial" w:hAnsi="Arial" w:cs="Arial"/>
                <w:sz w:val="20"/>
              </w:rPr>
              <w:t>T</w:t>
            </w:r>
            <w:r w:rsidR="00B92753">
              <w:rPr>
                <w:rFonts w:ascii="Arial" w:hAnsi="Arial" w:cs="Arial"/>
                <w:sz w:val="20"/>
              </w:rPr>
              <w:t>eam</w:t>
            </w:r>
            <w:r w:rsidRPr="004D1D54">
              <w:rPr>
                <w:rFonts w:ascii="Arial" w:hAnsi="Arial" w:cs="Arial"/>
                <w:sz w:val="20"/>
              </w:rPr>
              <w:t xml:space="preserve"> (</w:t>
            </w:r>
            <w:r w:rsidR="00B92753">
              <w:rPr>
                <w:rFonts w:ascii="Arial" w:hAnsi="Arial" w:cs="Arial"/>
                <w:sz w:val="20"/>
              </w:rPr>
              <w:t xml:space="preserve">Mr. </w:t>
            </w:r>
            <w:proofErr w:type="spellStart"/>
            <w:r w:rsidRPr="004D1D54">
              <w:rPr>
                <w:rFonts w:ascii="Arial" w:hAnsi="Arial" w:cs="Arial"/>
                <w:sz w:val="20"/>
              </w:rPr>
              <w:t>Den</w:t>
            </w:r>
            <w:r w:rsidR="00B92753">
              <w:rPr>
                <w:rFonts w:ascii="Arial" w:hAnsi="Arial" w:cs="Arial"/>
                <w:sz w:val="20"/>
              </w:rPr>
              <w:t>i</w:t>
            </w:r>
            <w:proofErr w:type="spellEnd"/>
            <w:r w:rsidR="00B9275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92753">
              <w:rPr>
                <w:rFonts w:ascii="Arial" w:hAnsi="Arial" w:cs="Arial"/>
                <w:sz w:val="20"/>
              </w:rPr>
              <w:t>Kusumah</w:t>
            </w:r>
            <w:proofErr w:type="spellEnd"/>
            <w:r w:rsidR="00B92753">
              <w:rPr>
                <w:rFonts w:ascii="Arial" w:hAnsi="Arial" w:cs="Arial"/>
                <w:sz w:val="20"/>
              </w:rPr>
              <w:t xml:space="preserve">, Mr. </w:t>
            </w:r>
            <w:proofErr w:type="spellStart"/>
            <w:r w:rsidR="00B92753">
              <w:rPr>
                <w:rFonts w:ascii="Arial" w:hAnsi="Arial" w:cs="Arial"/>
                <w:sz w:val="20"/>
              </w:rPr>
              <w:t>Mukhlis</w:t>
            </w:r>
            <w:proofErr w:type="spellEnd"/>
            <w:r w:rsidR="00B92753">
              <w:rPr>
                <w:rFonts w:ascii="Arial" w:hAnsi="Arial" w:cs="Arial"/>
                <w:sz w:val="20"/>
              </w:rPr>
              <w:t xml:space="preserve"> Ibrahim,</w:t>
            </w:r>
            <w:r w:rsidRPr="004D1D54">
              <w:rPr>
                <w:rFonts w:ascii="Arial" w:hAnsi="Arial" w:cs="Arial"/>
                <w:sz w:val="20"/>
              </w:rPr>
              <w:t xml:space="preserve"> &amp; </w:t>
            </w:r>
            <w:r w:rsidR="00B92753">
              <w:rPr>
                <w:rFonts w:ascii="Arial" w:hAnsi="Arial" w:cs="Arial"/>
                <w:sz w:val="20"/>
              </w:rPr>
              <w:t xml:space="preserve">Mr. </w:t>
            </w:r>
            <w:proofErr w:type="spellStart"/>
            <w:r w:rsidRPr="004D1D54">
              <w:rPr>
                <w:rFonts w:ascii="Arial" w:hAnsi="Arial" w:cs="Arial"/>
                <w:sz w:val="20"/>
              </w:rPr>
              <w:t>Hendi</w:t>
            </w:r>
            <w:proofErr w:type="spellEnd"/>
            <w:r w:rsidRPr="004D1D54">
              <w:rPr>
                <w:rFonts w:ascii="Arial" w:hAnsi="Arial" w:cs="Arial"/>
                <w:sz w:val="20"/>
              </w:rPr>
              <w:t>)</w:t>
            </w:r>
            <w:r w:rsidR="00B92753">
              <w:rPr>
                <w:rFonts w:ascii="Arial" w:hAnsi="Arial" w:cs="Arial"/>
                <w:sz w:val="20"/>
              </w:rPr>
              <w:t xml:space="preserve"> to conduct UAT Historical Data</w:t>
            </w:r>
          </w:p>
          <w:p w:rsidR="00AE6D34" w:rsidRPr="000D7853" w:rsidRDefault="00B92753" w:rsidP="00AE6D3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Regarding design of "User Role Management", screen</w:t>
            </w:r>
            <w:r w:rsidR="00AE6D34">
              <w:rPr>
                <w:rFonts w:ascii="Arial" w:hAnsi="Arial" w:cs="Arial"/>
                <w:sz w:val="20"/>
              </w:rPr>
              <w:t xml:space="preserve"> of</w:t>
            </w:r>
            <w:r>
              <w:rPr>
                <w:rFonts w:ascii="Arial" w:hAnsi="Arial" w:cs="Arial"/>
                <w:sz w:val="20"/>
              </w:rPr>
              <w:t xml:space="preserve"> "</w:t>
            </w:r>
            <w:r w:rsidRPr="004D1D54">
              <w:rPr>
                <w:rFonts w:ascii="Arial" w:hAnsi="Arial" w:cs="Arial"/>
                <w:sz w:val="20"/>
              </w:rPr>
              <w:t>Assign Role-Permission</w:t>
            </w:r>
            <w:r>
              <w:rPr>
                <w:rFonts w:ascii="Arial" w:hAnsi="Arial" w:cs="Arial"/>
                <w:sz w:val="20"/>
              </w:rPr>
              <w:t xml:space="preserve"> " will display data</w:t>
            </w:r>
            <w:r w:rsidR="00AE6D34">
              <w:rPr>
                <w:rFonts w:ascii="Arial" w:hAnsi="Arial" w:cs="Arial"/>
                <w:sz w:val="20"/>
              </w:rPr>
              <w:t xml:space="preserve"> in grid view include search and order feature</w:t>
            </w:r>
          </w:p>
        </w:tc>
      </w:tr>
    </w:tbl>
    <w:p w:rsidR="00AE6D34" w:rsidRDefault="00AE6D34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559A1" w:rsidRPr="00763323" w:rsidRDefault="004E568C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NEXT FOLLOW U</w:t>
      </w:r>
      <w:r w:rsidR="00826FFD"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P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870"/>
        <w:gridCol w:w="1800"/>
        <w:gridCol w:w="2070"/>
        <w:gridCol w:w="2430"/>
      </w:tblGrid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No.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z w:val="20"/>
                <w:szCs w:val="20"/>
              </w:rPr>
              <w:t>Item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PIC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716253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Due</w:t>
            </w:r>
            <w:r w:rsidR="00A42D09"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Status/Remarks</w:t>
            </w:r>
          </w:p>
        </w:tc>
      </w:tr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6E4587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23" w:rsidRPr="00763323" w:rsidRDefault="00AE6D34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BSI Team invite DSF ITD Team to conduct UAT Historical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AE6D34" w:rsidRDefault="00AE6D34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BSI-Mr.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>Devilosa</w:t>
            </w:r>
            <w:proofErr w:type="spellEnd"/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E6D34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8 May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E6D34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  <w:tr w:rsidR="00057C72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7B565E" w:rsidP="007B565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AE6D34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BSI Team and DSF ITD Team conduct UAT Historical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AE6D34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BSI</w:t>
            </w:r>
            <w:r w:rsidR="00057C72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-Mr. </w:t>
            </w:r>
            <w:proofErr w:type="spellStart"/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Setiyono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7B565E" w:rsidP="00AE6D34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</w:t>
            </w: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May</w:t>
            </w: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7B565E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</w:tbl>
    <w:p w:rsidR="00B257BC" w:rsidRPr="00763323" w:rsidRDefault="00B257BC" w:rsidP="00AE6D34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bookmarkStart w:id="0" w:name="_GoBack"/>
      <w:bookmarkEnd w:id="0"/>
    </w:p>
    <w:sectPr w:rsidR="00B257BC" w:rsidRPr="00763323" w:rsidSect="00EC46FC">
      <w:headerReference w:type="even" r:id="rId8"/>
      <w:headerReference w:type="default" r:id="rId9"/>
      <w:footerReference w:type="default" r:id="rId10"/>
      <w:pgSz w:w="11907" w:h="16840" w:code="9"/>
      <w:pgMar w:top="1080" w:right="1411" w:bottom="810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D15" w:rsidRDefault="00867D15">
      <w:r>
        <w:separator/>
      </w:r>
    </w:p>
  </w:endnote>
  <w:endnote w:type="continuationSeparator" w:id="0">
    <w:p w:rsidR="00867D15" w:rsidRDefault="00867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35" w:type="dxa"/>
      <w:tblInd w:w="-432" w:type="dxa"/>
      <w:tblBorders>
        <w:top w:val="single" w:sz="4" w:space="0" w:color="auto"/>
      </w:tblBorders>
      <w:tblLook w:val="0000"/>
    </w:tblPr>
    <w:tblGrid>
      <w:gridCol w:w="4680"/>
      <w:gridCol w:w="2422"/>
      <w:gridCol w:w="3733"/>
    </w:tblGrid>
    <w:tr w:rsidR="007A3FD6" w:rsidRPr="00225141" w:rsidTr="00F9474C">
      <w:trPr>
        <w:trHeight w:val="292"/>
      </w:trPr>
      <w:tc>
        <w:tcPr>
          <w:tcW w:w="4680" w:type="dxa"/>
          <w:vAlign w:val="bottom"/>
        </w:tcPr>
        <w:p w:rsidR="007A3FD6" w:rsidRPr="00F9474C" w:rsidRDefault="007A3FD6">
          <w:pPr>
            <w:pStyle w:val="Footer"/>
            <w:spacing w:before="5"/>
            <w:ind w:left="-108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422" w:type="dxa"/>
          <w:vAlign w:val="bottom"/>
        </w:tcPr>
        <w:p w:rsidR="007A3FD6" w:rsidRPr="00F9474C" w:rsidRDefault="007A3FD6">
          <w:pPr>
            <w:pStyle w:val="Footer"/>
            <w:spacing w:before="5"/>
            <w:jc w:val="center"/>
            <w:rPr>
              <w:rFonts w:ascii="Book Antiqua" w:hAnsi="Book Antiqua" w:cs="Calibri"/>
              <w:i/>
              <w:sz w:val="16"/>
              <w:szCs w:val="16"/>
            </w:rPr>
          </w:pPr>
          <w:r w:rsidRPr="00F9474C">
            <w:rPr>
              <w:rFonts w:ascii="Book Antiqua" w:hAnsi="Book Antiqua" w:cs="Calibri"/>
              <w:i/>
              <w:sz w:val="20"/>
              <w:szCs w:val="16"/>
            </w:rPr>
            <w:t>confidential</w:t>
          </w:r>
        </w:p>
      </w:tc>
      <w:tc>
        <w:tcPr>
          <w:tcW w:w="3733" w:type="dxa"/>
          <w:vAlign w:val="bottom"/>
        </w:tcPr>
        <w:p w:rsidR="007A3FD6" w:rsidRPr="00225141" w:rsidRDefault="007A3FD6">
          <w:pPr>
            <w:pStyle w:val="Footer"/>
            <w:spacing w:before="5"/>
            <w:jc w:val="right"/>
            <w:rPr>
              <w:rFonts w:ascii="Arial" w:hAnsi="Arial" w:cs="Arial"/>
              <w:sz w:val="16"/>
              <w:szCs w:val="16"/>
            </w:rPr>
          </w:pPr>
          <w:r w:rsidRPr="00F9474C">
            <w:rPr>
              <w:rFonts w:ascii="Calibri" w:hAnsi="Calibri" w:cs="Calibri"/>
              <w:sz w:val="18"/>
              <w:szCs w:val="16"/>
            </w:rPr>
            <w:t xml:space="preserve">Page </w:t>
          </w:r>
          <w:r w:rsidR="00882629" w:rsidRPr="00F9474C">
            <w:rPr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Fonts w:ascii="Calibri" w:hAnsi="Calibri" w:cs="Calibri"/>
              <w:sz w:val="18"/>
              <w:szCs w:val="16"/>
            </w:rPr>
            <w:instrText xml:space="preserve"> PAGE </w:instrText>
          </w:r>
          <w:r w:rsidR="00882629" w:rsidRPr="00F9474C">
            <w:rPr>
              <w:rFonts w:ascii="Calibri" w:hAnsi="Calibri" w:cs="Calibri"/>
              <w:sz w:val="18"/>
              <w:szCs w:val="16"/>
            </w:rPr>
            <w:fldChar w:fldCharType="separate"/>
          </w:r>
          <w:r w:rsidR="00AE6D34">
            <w:rPr>
              <w:rFonts w:ascii="Calibri" w:hAnsi="Calibri" w:cs="Calibri"/>
              <w:noProof/>
              <w:sz w:val="18"/>
              <w:szCs w:val="16"/>
            </w:rPr>
            <w:t>1</w:t>
          </w:r>
          <w:r w:rsidR="00882629" w:rsidRPr="00F9474C">
            <w:rPr>
              <w:rFonts w:ascii="Calibri" w:hAnsi="Calibri" w:cs="Calibri"/>
              <w:sz w:val="18"/>
              <w:szCs w:val="16"/>
            </w:rPr>
            <w:fldChar w:fldCharType="end"/>
          </w:r>
          <w:r w:rsidRPr="00F9474C">
            <w:rPr>
              <w:rFonts w:ascii="Calibri" w:hAnsi="Calibri" w:cs="Calibri"/>
              <w:sz w:val="18"/>
              <w:szCs w:val="16"/>
            </w:rPr>
            <w:t xml:space="preserve"> Of </w:t>
          </w:r>
          <w:r w:rsidR="0088262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Style w:val="PageNumber"/>
              <w:rFonts w:ascii="Calibri" w:hAnsi="Calibri" w:cs="Calibri"/>
              <w:sz w:val="18"/>
              <w:szCs w:val="16"/>
            </w:rPr>
            <w:instrText xml:space="preserve"> NUMPAGES </w:instrText>
          </w:r>
          <w:r w:rsidR="0088262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separate"/>
          </w:r>
          <w:r w:rsidR="00AE6D34">
            <w:rPr>
              <w:rStyle w:val="PageNumber"/>
              <w:rFonts w:ascii="Calibri" w:hAnsi="Calibri" w:cs="Calibri"/>
              <w:noProof/>
              <w:sz w:val="18"/>
              <w:szCs w:val="16"/>
            </w:rPr>
            <w:t>1</w:t>
          </w:r>
          <w:r w:rsidR="00882629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end"/>
          </w:r>
        </w:p>
      </w:tc>
    </w:tr>
  </w:tbl>
  <w:p w:rsidR="007A3FD6" w:rsidRPr="00225141" w:rsidRDefault="007A3FD6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D15" w:rsidRDefault="00867D15">
      <w:r>
        <w:separator/>
      </w:r>
    </w:p>
  </w:footnote>
  <w:footnote w:type="continuationSeparator" w:id="0">
    <w:p w:rsidR="00867D15" w:rsidRDefault="00867D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Default="007A3FD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Pr="00BE05DD" w:rsidRDefault="00882629" w:rsidP="00F9474C">
    <w:pPr>
      <w:pStyle w:val="Header"/>
      <w:tabs>
        <w:tab w:val="clear" w:pos="4320"/>
        <w:tab w:val="clear" w:pos="8640"/>
        <w:tab w:val="left" w:pos="5310"/>
      </w:tabs>
      <w:rPr>
        <w:color w:val="002060"/>
      </w:rPr>
    </w:pPr>
    <w:r w:rsidRPr="00882629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7.25pt;margin-top:6.4pt;width:399.65pt;height:41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i3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" filled="f" stroked="f">
          <v:textbox>
            <w:txbxContent>
              <w:p w:rsidR="00B540F7" w:rsidRPr="00F9474C" w:rsidRDefault="00B540F7" w:rsidP="00F9474C">
                <w:pPr>
                  <w:jc w:val="center"/>
                  <w:rPr>
                    <w:rFonts w:ascii="Calibri" w:hAnsi="Calibri"/>
                    <w:b/>
                    <w:sz w:val="36"/>
                    <w:szCs w:val="36"/>
                  </w:rPr>
                </w:pPr>
                <w:r w:rsidRPr="00F9474C">
                  <w:rPr>
                    <w:rFonts w:ascii="Calibri" w:hAnsi="Calibri"/>
                    <w:b/>
                    <w:sz w:val="36"/>
                    <w:szCs w:val="36"/>
                  </w:rPr>
                  <w:t>MINUTES OF MEETING</w:t>
                </w:r>
              </w:p>
            </w:txbxContent>
          </v:textbox>
          <w10:wrap type="topAndBottom"/>
        </v:shape>
      </w:pict>
    </w:r>
    <w:r w:rsidR="007A3FD6"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81280</wp:posOffset>
          </wp:positionV>
          <wp:extent cx="1447800" cy="591820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91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3FD6" w:rsidRDefault="007A3FD6" w:rsidP="00F9474C">
    <w:pPr>
      <w:pStyle w:val="Header"/>
      <w:pBdr>
        <w:bottom w:val="thickThinSmallGap" w:sz="24" w:space="0" w:color="622423"/>
      </w:pBdr>
      <w:spacing w:after="120"/>
      <w:ind w:left="-540" w:right="-902"/>
    </w:pPr>
    <w:r>
      <w:rPr>
        <w:noProof/>
        <w:lang w:val="en-US" w:eastAsia="ja-JP"/>
      </w:rPr>
      <w:drawing>
        <wp:inline distT="0" distB="0" distL="0" distR="0">
          <wp:extent cx="585470" cy="513715"/>
          <wp:effectExtent l="19050" t="0" r="5080" b="0"/>
          <wp:docPr id="1" name="図 1" descr="Skala_logo_BSI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ala_logo_BSI_A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513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63227">
      <w:rPr>
        <w:rFonts w:ascii="Times New Roman" w:hAnsi="Times New Roman"/>
        <w:b w:val="0"/>
        <w:bCs w:val="0"/>
        <w:noProof/>
        <w:color w:val="auto"/>
        <w:sz w:val="24"/>
        <w:szCs w:val="24"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D8E93EA"/>
    <w:lvl w:ilvl="0">
      <w:numFmt w:val="bullet"/>
      <w:lvlText w:val="*"/>
      <w:lvlJc w:val="left"/>
    </w:lvl>
  </w:abstractNum>
  <w:abstractNum w:abstractNumId="1">
    <w:nsid w:val="04AD0D6B"/>
    <w:multiLevelType w:val="multilevel"/>
    <w:tmpl w:val="5A26B59A"/>
    <w:lvl w:ilvl="0">
      <w:start w:val="1"/>
      <w:numFmt w:val="upperRoman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pStyle w:val="Heading2"/>
      <w:suff w:val="nothing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</w:lvl>
    <w:lvl w:ilvl="5">
      <w:start w:val="1"/>
      <w:numFmt w:val="decimal"/>
      <w:pStyle w:val="Heading6"/>
      <w:isLgl/>
      <w:lvlText w:val="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Heading7"/>
      <w:isLgl/>
      <w:lvlText w:val="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Heading8"/>
      <w:isLgl/>
      <w:lvlText w:val="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isLgl/>
      <w:lvlText w:val="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9C323DF"/>
    <w:multiLevelType w:val="hybridMultilevel"/>
    <w:tmpl w:val="37BEC51A"/>
    <w:lvl w:ilvl="0" w:tplc="22DEEE9A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47CB0"/>
    <w:multiLevelType w:val="hybridMultilevel"/>
    <w:tmpl w:val="A280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1329CF"/>
    <w:multiLevelType w:val="hybridMultilevel"/>
    <w:tmpl w:val="A154A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20297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93DB2"/>
    <w:multiLevelType w:val="hybridMultilevel"/>
    <w:tmpl w:val="BFDAA4A6"/>
    <w:lvl w:ilvl="0" w:tplc="EEE696E2">
      <w:numFmt w:val="bullet"/>
      <w:lvlText w:val="-"/>
      <w:lvlJc w:val="left"/>
      <w:pPr>
        <w:ind w:left="45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08B2EE6"/>
    <w:multiLevelType w:val="hybridMultilevel"/>
    <w:tmpl w:val="23E69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602126"/>
    <w:multiLevelType w:val="multilevel"/>
    <w:tmpl w:val="62D60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59506CF"/>
    <w:multiLevelType w:val="hybridMultilevel"/>
    <w:tmpl w:val="0EE4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66B0822"/>
    <w:multiLevelType w:val="hybridMultilevel"/>
    <w:tmpl w:val="6EAA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4F28"/>
    <w:multiLevelType w:val="hybridMultilevel"/>
    <w:tmpl w:val="2F02E70E"/>
    <w:lvl w:ilvl="0" w:tplc="81201A1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71A7B"/>
    <w:multiLevelType w:val="hybridMultilevel"/>
    <w:tmpl w:val="4E381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E04D67"/>
    <w:multiLevelType w:val="hybridMultilevel"/>
    <w:tmpl w:val="61EA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C36A55"/>
    <w:multiLevelType w:val="hybridMultilevel"/>
    <w:tmpl w:val="61021CB2"/>
    <w:lvl w:ilvl="0" w:tplc="21BEF18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466D18"/>
    <w:multiLevelType w:val="hybridMultilevel"/>
    <w:tmpl w:val="AF946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9F2CD6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49061EB0"/>
    <w:multiLevelType w:val="hybridMultilevel"/>
    <w:tmpl w:val="13B6A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C15216"/>
    <w:multiLevelType w:val="multilevel"/>
    <w:tmpl w:val="6392460E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TableBullet2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TableBullet3"/>
      <w:lvlText w:val="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TableBullet4"/>
      <w:lvlText w:val="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  <w:b w:val="0"/>
        <w:i w:val="0"/>
        <w:sz w:val="12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9">
    <w:nsid w:val="50A6405A"/>
    <w:multiLevelType w:val="multilevel"/>
    <w:tmpl w:val="124C303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Bulle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Bullet3"/>
      <w:lvlText w:val="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Bullet4"/>
      <w:lvlText w:val="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0">
    <w:nsid w:val="57F10EC8"/>
    <w:multiLevelType w:val="hybridMultilevel"/>
    <w:tmpl w:val="A46C5660"/>
    <w:lvl w:ilvl="0" w:tplc="6B9CBF6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8F9145E"/>
    <w:multiLevelType w:val="hybridMultilevel"/>
    <w:tmpl w:val="4978E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1F49A3"/>
    <w:multiLevelType w:val="hybridMultilevel"/>
    <w:tmpl w:val="C1380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727D5"/>
    <w:multiLevelType w:val="hybridMultilevel"/>
    <w:tmpl w:val="FAB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F42974"/>
    <w:multiLevelType w:val="hybridMultilevel"/>
    <w:tmpl w:val="E4263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89507E"/>
    <w:multiLevelType w:val="hybridMultilevel"/>
    <w:tmpl w:val="9252C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C77707"/>
    <w:multiLevelType w:val="hybridMultilevel"/>
    <w:tmpl w:val="9746065C"/>
    <w:lvl w:ilvl="0" w:tplc="52005516">
      <w:numFmt w:val="bullet"/>
      <w:lvlText w:val="-"/>
      <w:lvlJc w:val="left"/>
      <w:pPr>
        <w:ind w:left="72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50D46"/>
    <w:multiLevelType w:val="hybridMultilevel"/>
    <w:tmpl w:val="E4DA4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AE0273"/>
    <w:multiLevelType w:val="hybridMultilevel"/>
    <w:tmpl w:val="ED9E8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820723"/>
    <w:multiLevelType w:val="singleLevel"/>
    <w:tmpl w:val="91E0AA10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30">
    <w:nsid w:val="7F3B4D8E"/>
    <w:multiLevelType w:val="multilevel"/>
    <w:tmpl w:val="1764B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29"/>
  </w:num>
  <w:num w:numId="19">
    <w:abstractNumId w:val="20"/>
  </w:num>
  <w:num w:numId="20">
    <w:abstractNumId w:val="6"/>
  </w:num>
  <w:num w:numId="21">
    <w:abstractNumId w:val="21"/>
  </w:num>
  <w:num w:numId="22">
    <w:abstractNumId w:val="9"/>
  </w:num>
  <w:num w:numId="23">
    <w:abstractNumId w:val="28"/>
  </w:num>
  <w:num w:numId="24">
    <w:abstractNumId w:val="16"/>
  </w:num>
  <w:num w:numId="25">
    <w:abstractNumId w:val="8"/>
  </w:num>
  <w:num w:numId="26">
    <w:abstractNumId w:val="30"/>
  </w:num>
  <w:num w:numId="27">
    <w:abstractNumId w:val="27"/>
  </w:num>
  <w:num w:numId="28">
    <w:abstractNumId w:val="24"/>
  </w:num>
  <w:num w:numId="29">
    <w:abstractNumId w:val="3"/>
  </w:num>
  <w:num w:numId="30">
    <w:abstractNumId w:val="15"/>
  </w:num>
  <w:num w:numId="31">
    <w:abstractNumId w:val="5"/>
  </w:num>
  <w:num w:numId="32">
    <w:abstractNumId w:val="17"/>
  </w:num>
  <w:num w:numId="33">
    <w:abstractNumId w:val="7"/>
  </w:num>
  <w:num w:numId="34">
    <w:abstractNumId w:val="12"/>
  </w:num>
  <w:num w:numId="35">
    <w:abstractNumId w:val="11"/>
  </w:num>
  <w:num w:numId="36">
    <w:abstractNumId w:val="4"/>
  </w:num>
  <w:num w:numId="37">
    <w:abstractNumId w:val="13"/>
  </w:num>
  <w:num w:numId="38">
    <w:abstractNumId w:val="25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43">
    <w:abstractNumId w:val="26"/>
  </w:num>
  <w:num w:numId="44">
    <w:abstractNumId w:val="14"/>
  </w:num>
  <w:num w:numId="45">
    <w:abstractNumId w:val="10"/>
  </w:num>
  <w:num w:numId="46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activeWritingStyle w:appName="MSWord" w:lang="en-GB" w:vendorID="8" w:dllVersion="513" w:checkStyle="1"/>
  <w:activeWritingStyle w:appName="MSWord" w:lang="en-US" w:vendorID="8" w:dllVersion="513" w:checkStyle="1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v:textbox inset="5.85pt,.7pt,5.85pt,.7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1DBB"/>
    <w:rsid w:val="00000AC9"/>
    <w:rsid w:val="00001776"/>
    <w:rsid w:val="000030B7"/>
    <w:rsid w:val="0000426F"/>
    <w:rsid w:val="00005F1A"/>
    <w:rsid w:val="00006167"/>
    <w:rsid w:val="000145DA"/>
    <w:rsid w:val="0001663A"/>
    <w:rsid w:val="0002269A"/>
    <w:rsid w:val="00024345"/>
    <w:rsid w:val="00024F5D"/>
    <w:rsid w:val="0002548F"/>
    <w:rsid w:val="00027A19"/>
    <w:rsid w:val="00030D5B"/>
    <w:rsid w:val="000311E1"/>
    <w:rsid w:val="00032332"/>
    <w:rsid w:val="000326BD"/>
    <w:rsid w:val="00041C47"/>
    <w:rsid w:val="00047278"/>
    <w:rsid w:val="00050C39"/>
    <w:rsid w:val="000525F9"/>
    <w:rsid w:val="000552BF"/>
    <w:rsid w:val="000574AF"/>
    <w:rsid w:val="000575DB"/>
    <w:rsid w:val="00057C72"/>
    <w:rsid w:val="00061C3E"/>
    <w:rsid w:val="000627CF"/>
    <w:rsid w:val="000635D7"/>
    <w:rsid w:val="00065DF1"/>
    <w:rsid w:val="000669CF"/>
    <w:rsid w:val="0006757F"/>
    <w:rsid w:val="00067A0D"/>
    <w:rsid w:val="00070082"/>
    <w:rsid w:val="00070159"/>
    <w:rsid w:val="000701A5"/>
    <w:rsid w:val="0007283A"/>
    <w:rsid w:val="00072F91"/>
    <w:rsid w:val="000754A2"/>
    <w:rsid w:val="000754A7"/>
    <w:rsid w:val="00080404"/>
    <w:rsid w:val="00080A19"/>
    <w:rsid w:val="0008364D"/>
    <w:rsid w:val="0008371B"/>
    <w:rsid w:val="000850F1"/>
    <w:rsid w:val="00085B8F"/>
    <w:rsid w:val="00085D63"/>
    <w:rsid w:val="00086EC7"/>
    <w:rsid w:val="0008765B"/>
    <w:rsid w:val="00090ADB"/>
    <w:rsid w:val="00091EAC"/>
    <w:rsid w:val="00094F41"/>
    <w:rsid w:val="00097102"/>
    <w:rsid w:val="00097192"/>
    <w:rsid w:val="000A0C1C"/>
    <w:rsid w:val="000A2A60"/>
    <w:rsid w:val="000A4524"/>
    <w:rsid w:val="000A55D5"/>
    <w:rsid w:val="000A56CD"/>
    <w:rsid w:val="000B0368"/>
    <w:rsid w:val="000B05B4"/>
    <w:rsid w:val="000B28ED"/>
    <w:rsid w:val="000B4D9E"/>
    <w:rsid w:val="000C19D7"/>
    <w:rsid w:val="000C2771"/>
    <w:rsid w:val="000C3726"/>
    <w:rsid w:val="000C38DE"/>
    <w:rsid w:val="000C5DE4"/>
    <w:rsid w:val="000C61B5"/>
    <w:rsid w:val="000C70B0"/>
    <w:rsid w:val="000D052B"/>
    <w:rsid w:val="000D059B"/>
    <w:rsid w:val="000D072B"/>
    <w:rsid w:val="000D18F9"/>
    <w:rsid w:val="000D3C14"/>
    <w:rsid w:val="000D4428"/>
    <w:rsid w:val="000D4DCC"/>
    <w:rsid w:val="000D7110"/>
    <w:rsid w:val="000D7853"/>
    <w:rsid w:val="000E059B"/>
    <w:rsid w:val="000E083D"/>
    <w:rsid w:val="000E11D0"/>
    <w:rsid w:val="000E1726"/>
    <w:rsid w:val="000E215D"/>
    <w:rsid w:val="000E36AB"/>
    <w:rsid w:val="000F0822"/>
    <w:rsid w:val="000F21CC"/>
    <w:rsid w:val="00100D56"/>
    <w:rsid w:val="00100EFA"/>
    <w:rsid w:val="00102DFB"/>
    <w:rsid w:val="00105D58"/>
    <w:rsid w:val="001106FC"/>
    <w:rsid w:val="00111EFB"/>
    <w:rsid w:val="0011370E"/>
    <w:rsid w:val="00115B2D"/>
    <w:rsid w:val="00115FB8"/>
    <w:rsid w:val="00116A2E"/>
    <w:rsid w:val="00116BAA"/>
    <w:rsid w:val="00120886"/>
    <w:rsid w:val="0012397A"/>
    <w:rsid w:val="00126303"/>
    <w:rsid w:val="001318CB"/>
    <w:rsid w:val="00131DE1"/>
    <w:rsid w:val="00141458"/>
    <w:rsid w:val="00141805"/>
    <w:rsid w:val="00143F6E"/>
    <w:rsid w:val="00150519"/>
    <w:rsid w:val="00152048"/>
    <w:rsid w:val="001539AD"/>
    <w:rsid w:val="00154664"/>
    <w:rsid w:val="00161068"/>
    <w:rsid w:val="001624BE"/>
    <w:rsid w:val="00163616"/>
    <w:rsid w:val="00171A22"/>
    <w:rsid w:val="00171F56"/>
    <w:rsid w:val="00172BAC"/>
    <w:rsid w:val="0017304D"/>
    <w:rsid w:val="00174F03"/>
    <w:rsid w:val="00175897"/>
    <w:rsid w:val="00175D08"/>
    <w:rsid w:val="001761DC"/>
    <w:rsid w:val="001767B4"/>
    <w:rsid w:val="001776A4"/>
    <w:rsid w:val="00177EFB"/>
    <w:rsid w:val="001800F8"/>
    <w:rsid w:val="0018340A"/>
    <w:rsid w:val="00184B96"/>
    <w:rsid w:val="0018620C"/>
    <w:rsid w:val="0019115E"/>
    <w:rsid w:val="00195D2F"/>
    <w:rsid w:val="001A042B"/>
    <w:rsid w:val="001A0685"/>
    <w:rsid w:val="001A06F3"/>
    <w:rsid w:val="001A25C5"/>
    <w:rsid w:val="001A363D"/>
    <w:rsid w:val="001A3AF3"/>
    <w:rsid w:val="001A5360"/>
    <w:rsid w:val="001A58E6"/>
    <w:rsid w:val="001A786A"/>
    <w:rsid w:val="001B3AE7"/>
    <w:rsid w:val="001B4883"/>
    <w:rsid w:val="001B5615"/>
    <w:rsid w:val="001B5E07"/>
    <w:rsid w:val="001B7618"/>
    <w:rsid w:val="001B7920"/>
    <w:rsid w:val="001C070A"/>
    <w:rsid w:val="001C1E0E"/>
    <w:rsid w:val="001C3B95"/>
    <w:rsid w:val="001C6DC7"/>
    <w:rsid w:val="001C72EB"/>
    <w:rsid w:val="001D0C28"/>
    <w:rsid w:val="001D1BAB"/>
    <w:rsid w:val="001D34B6"/>
    <w:rsid w:val="001D3E12"/>
    <w:rsid w:val="001D4F11"/>
    <w:rsid w:val="001D7F59"/>
    <w:rsid w:val="001E09C9"/>
    <w:rsid w:val="001E3321"/>
    <w:rsid w:val="001E4FD8"/>
    <w:rsid w:val="001E79D5"/>
    <w:rsid w:val="001F46C0"/>
    <w:rsid w:val="001F61A0"/>
    <w:rsid w:val="001F7963"/>
    <w:rsid w:val="002002FB"/>
    <w:rsid w:val="002015E6"/>
    <w:rsid w:val="002018A5"/>
    <w:rsid w:val="0020219E"/>
    <w:rsid w:val="00203D4A"/>
    <w:rsid w:val="00204DA3"/>
    <w:rsid w:val="002051A6"/>
    <w:rsid w:val="0021480F"/>
    <w:rsid w:val="00214EF6"/>
    <w:rsid w:val="00215DAC"/>
    <w:rsid w:val="00220C10"/>
    <w:rsid w:val="002211A1"/>
    <w:rsid w:val="00221C8D"/>
    <w:rsid w:val="002227C1"/>
    <w:rsid w:val="00223446"/>
    <w:rsid w:val="00223F9E"/>
    <w:rsid w:val="00225141"/>
    <w:rsid w:val="00225160"/>
    <w:rsid w:val="00226331"/>
    <w:rsid w:val="002268B4"/>
    <w:rsid w:val="0023133E"/>
    <w:rsid w:val="00231B10"/>
    <w:rsid w:val="002332BD"/>
    <w:rsid w:val="0023378B"/>
    <w:rsid w:val="002405E2"/>
    <w:rsid w:val="00241994"/>
    <w:rsid w:val="002454E2"/>
    <w:rsid w:val="00247AF7"/>
    <w:rsid w:val="00250E90"/>
    <w:rsid w:val="002535F6"/>
    <w:rsid w:val="002557E5"/>
    <w:rsid w:val="00260E7C"/>
    <w:rsid w:val="002710E4"/>
    <w:rsid w:val="002722F6"/>
    <w:rsid w:val="00272BEF"/>
    <w:rsid w:val="00274953"/>
    <w:rsid w:val="00275BA2"/>
    <w:rsid w:val="0027753E"/>
    <w:rsid w:val="00281432"/>
    <w:rsid w:val="00281D19"/>
    <w:rsid w:val="00282420"/>
    <w:rsid w:val="0028306C"/>
    <w:rsid w:val="0028449D"/>
    <w:rsid w:val="00284CC8"/>
    <w:rsid w:val="00291464"/>
    <w:rsid w:val="00291F83"/>
    <w:rsid w:val="00292E62"/>
    <w:rsid w:val="00294D1D"/>
    <w:rsid w:val="00294F7D"/>
    <w:rsid w:val="00294FD0"/>
    <w:rsid w:val="00297DA6"/>
    <w:rsid w:val="002A3CEC"/>
    <w:rsid w:val="002A498B"/>
    <w:rsid w:val="002A49F7"/>
    <w:rsid w:val="002A5412"/>
    <w:rsid w:val="002A573F"/>
    <w:rsid w:val="002A5E80"/>
    <w:rsid w:val="002A6E58"/>
    <w:rsid w:val="002A7ADF"/>
    <w:rsid w:val="002B3634"/>
    <w:rsid w:val="002B3788"/>
    <w:rsid w:val="002B4989"/>
    <w:rsid w:val="002B5FAD"/>
    <w:rsid w:val="002B638A"/>
    <w:rsid w:val="002B779E"/>
    <w:rsid w:val="002B79D9"/>
    <w:rsid w:val="002C02A0"/>
    <w:rsid w:val="002C142A"/>
    <w:rsid w:val="002C188A"/>
    <w:rsid w:val="002C1CB4"/>
    <w:rsid w:val="002C20B8"/>
    <w:rsid w:val="002C45C0"/>
    <w:rsid w:val="002C4D10"/>
    <w:rsid w:val="002C6871"/>
    <w:rsid w:val="002C7915"/>
    <w:rsid w:val="002D0AF5"/>
    <w:rsid w:val="002D308B"/>
    <w:rsid w:val="002D3902"/>
    <w:rsid w:val="002D4251"/>
    <w:rsid w:val="002D452B"/>
    <w:rsid w:val="002D5586"/>
    <w:rsid w:val="002D56C5"/>
    <w:rsid w:val="002D5A58"/>
    <w:rsid w:val="002D6D82"/>
    <w:rsid w:val="002E31DA"/>
    <w:rsid w:val="002E506C"/>
    <w:rsid w:val="002F0E82"/>
    <w:rsid w:val="002F5ED2"/>
    <w:rsid w:val="002F7725"/>
    <w:rsid w:val="00300878"/>
    <w:rsid w:val="003020BA"/>
    <w:rsid w:val="00303DE7"/>
    <w:rsid w:val="00306199"/>
    <w:rsid w:val="003065E0"/>
    <w:rsid w:val="00311DBB"/>
    <w:rsid w:val="003146BB"/>
    <w:rsid w:val="00315CF3"/>
    <w:rsid w:val="00316212"/>
    <w:rsid w:val="003171BE"/>
    <w:rsid w:val="00322EF1"/>
    <w:rsid w:val="00327412"/>
    <w:rsid w:val="00327EF6"/>
    <w:rsid w:val="00330E46"/>
    <w:rsid w:val="00331DFF"/>
    <w:rsid w:val="00331FFD"/>
    <w:rsid w:val="00332034"/>
    <w:rsid w:val="00332574"/>
    <w:rsid w:val="0033533B"/>
    <w:rsid w:val="00336577"/>
    <w:rsid w:val="003369C2"/>
    <w:rsid w:val="00343259"/>
    <w:rsid w:val="003437CB"/>
    <w:rsid w:val="003479B1"/>
    <w:rsid w:val="00350238"/>
    <w:rsid w:val="0035188A"/>
    <w:rsid w:val="00354275"/>
    <w:rsid w:val="00355FD8"/>
    <w:rsid w:val="00357A23"/>
    <w:rsid w:val="00360AF7"/>
    <w:rsid w:val="00362AB5"/>
    <w:rsid w:val="003642CD"/>
    <w:rsid w:val="0036590A"/>
    <w:rsid w:val="00366F8B"/>
    <w:rsid w:val="003702EC"/>
    <w:rsid w:val="00372DDF"/>
    <w:rsid w:val="00374016"/>
    <w:rsid w:val="003757AE"/>
    <w:rsid w:val="003772A5"/>
    <w:rsid w:val="00377A91"/>
    <w:rsid w:val="00377C32"/>
    <w:rsid w:val="00381759"/>
    <w:rsid w:val="0038212C"/>
    <w:rsid w:val="003828F0"/>
    <w:rsid w:val="00383140"/>
    <w:rsid w:val="0038314C"/>
    <w:rsid w:val="00383445"/>
    <w:rsid w:val="003840B2"/>
    <w:rsid w:val="0038755C"/>
    <w:rsid w:val="00391C09"/>
    <w:rsid w:val="00396002"/>
    <w:rsid w:val="0039684C"/>
    <w:rsid w:val="003968BE"/>
    <w:rsid w:val="003A1B12"/>
    <w:rsid w:val="003A1E23"/>
    <w:rsid w:val="003A2F54"/>
    <w:rsid w:val="003A4B11"/>
    <w:rsid w:val="003B149C"/>
    <w:rsid w:val="003B348D"/>
    <w:rsid w:val="003B56B1"/>
    <w:rsid w:val="003B578B"/>
    <w:rsid w:val="003B7CF6"/>
    <w:rsid w:val="003D3B74"/>
    <w:rsid w:val="003E02AD"/>
    <w:rsid w:val="003E0A0A"/>
    <w:rsid w:val="003E137B"/>
    <w:rsid w:val="003E1686"/>
    <w:rsid w:val="003E18A1"/>
    <w:rsid w:val="003E1C3B"/>
    <w:rsid w:val="003E3946"/>
    <w:rsid w:val="003E3D96"/>
    <w:rsid w:val="003E499A"/>
    <w:rsid w:val="003F0B4D"/>
    <w:rsid w:val="003F32EA"/>
    <w:rsid w:val="003F3755"/>
    <w:rsid w:val="003F7C53"/>
    <w:rsid w:val="00400DA7"/>
    <w:rsid w:val="00401E27"/>
    <w:rsid w:val="00404AA8"/>
    <w:rsid w:val="00404DB9"/>
    <w:rsid w:val="00407997"/>
    <w:rsid w:val="00412867"/>
    <w:rsid w:val="00415710"/>
    <w:rsid w:val="0041712D"/>
    <w:rsid w:val="00420261"/>
    <w:rsid w:val="00420781"/>
    <w:rsid w:val="00420AC0"/>
    <w:rsid w:val="00425387"/>
    <w:rsid w:val="00427F6F"/>
    <w:rsid w:val="00431CD2"/>
    <w:rsid w:val="00433150"/>
    <w:rsid w:val="00440643"/>
    <w:rsid w:val="00443DC3"/>
    <w:rsid w:val="00447232"/>
    <w:rsid w:val="00447512"/>
    <w:rsid w:val="004536FF"/>
    <w:rsid w:val="004537CF"/>
    <w:rsid w:val="00454789"/>
    <w:rsid w:val="00456E84"/>
    <w:rsid w:val="0046088C"/>
    <w:rsid w:val="004614AF"/>
    <w:rsid w:val="00462537"/>
    <w:rsid w:val="00464CA4"/>
    <w:rsid w:val="00465F21"/>
    <w:rsid w:val="00466D1E"/>
    <w:rsid w:val="00471A9F"/>
    <w:rsid w:val="0047509B"/>
    <w:rsid w:val="00475F7C"/>
    <w:rsid w:val="00477094"/>
    <w:rsid w:val="00477767"/>
    <w:rsid w:val="00481409"/>
    <w:rsid w:val="00482B26"/>
    <w:rsid w:val="00486E19"/>
    <w:rsid w:val="00491EC1"/>
    <w:rsid w:val="00492541"/>
    <w:rsid w:val="00496867"/>
    <w:rsid w:val="00496943"/>
    <w:rsid w:val="004969D3"/>
    <w:rsid w:val="004A238E"/>
    <w:rsid w:val="004A424E"/>
    <w:rsid w:val="004A4904"/>
    <w:rsid w:val="004A569F"/>
    <w:rsid w:val="004B0573"/>
    <w:rsid w:val="004B178B"/>
    <w:rsid w:val="004B7979"/>
    <w:rsid w:val="004C09A5"/>
    <w:rsid w:val="004C0B34"/>
    <w:rsid w:val="004C0F61"/>
    <w:rsid w:val="004C1FC4"/>
    <w:rsid w:val="004C2ED5"/>
    <w:rsid w:val="004C3308"/>
    <w:rsid w:val="004C3490"/>
    <w:rsid w:val="004C46ED"/>
    <w:rsid w:val="004C4C3B"/>
    <w:rsid w:val="004C50F0"/>
    <w:rsid w:val="004D1D54"/>
    <w:rsid w:val="004D2EC9"/>
    <w:rsid w:val="004E0477"/>
    <w:rsid w:val="004E0D2B"/>
    <w:rsid w:val="004E47A4"/>
    <w:rsid w:val="004E4B46"/>
    <w:rsid w:val="004E51B0"/>
    <w:rsid w:val="004E568C"/>
    <w:rsid w:val="004E6967"/>
    <w:rsid w:val="004E7131"/>
    <w:rsid w:val="004F07D0"/>
    <w:rsid w:val="004F683B"/>
    <w:rsid w:val="004F6C63"/>
    <w:rsid w:val="004F742E"/>
    <w:rsid w:val="0050132D"/>
    <w:rsid w:val="00507507"/>
    <w:rsid w:val="00510622"/>
    <w:rsid w:val="00510976"/>
    <w:rsid w:val="00510FCC"/>
    <w:rsid w:val="00511B43"/>
    <w:rsid w:val="00512345"/>
    <w:rsid w:val="00512BF0"/>
    <w:rsid w:val="00513107"/>
    <w:rsid w:val="00514B02"/>
    <w:rsid w:val="005157A7"/>
    <w:rsid w:val="00522875"/>
    <w:rsid w:val="00523CE5"/>
    <w:rsid w:val="00524F8B"/>
    <w:rsid w:val="0052592F"/>
    <w:rsid w:val="00532113"/>
    <w:rsid w:val="00533525"/>
    <w:rsid w:val="00535CFB"/>
    <w:rsid w:val="005369E2"/>
    <w:rsid w:val="00537D4E"/>
    <w:rsid w:val="005407E8"/>
    <w:rsid w:val="00541C12"/>
    <w:rsid w:val="005444BB"/>
    <w:rsid w:val="00544516"/>
    <w:rsid w:val="00545657"/>
    <w:rsid w:val="005460E1"/>
    <w:rsid w:val="0055058E"/>
    <w:rsid w:val="00552855"/>
    <w:rsid w:val="00552C69"/>
    <w:rsid w:val="00553DD1"/>
    <w:rsid w:val="00555D12"/>
    <w:rsid w:val="00556A8B"/>
    <w:rsid w:val="0056055A"/>
    <w:rsid w:val="005651B8"/>
    <w:rsid w:val="005665E8"/>
    <w:rsid w:val="0057147E"/>
    <w:rsid w:val="0057277C"/>
    <w:rsid w:val="005744FF"/>
    <w:rsid w:val="00576F65"/>
    <w:rsid w:val="00577A50"/>
    <w:rsid w:val="0058068E"/>
    <w:rsid w:val="005843AB"/>
    <w:rsid w:val="00584FC7"/>
    <w:rsid w:val="005863BA"/>
    <w:rsid w:val="00590027"/>
    <w:rsid w:val="00591551"/>
    <w:rsid w:val="00592F2B"/>
    <w:rsid w:val="005937EE"/>
    <w:rsid w:val="00594C92"/>
    <w:rsid w:val="005972D6"/>
    <w:rsid w:val="005A2431"/>
    <w:rsid w:val="005A28B8"/>
    <w:rsid w:val="005A28CD"/>
    <w:rsid w:val="005A6A10"/>
    <w:rsid w:val="005B0F8B"/>
    <w:rsid w:val="005B44B1"/>
    <w:rsid w:val="005B4A05"/>
    <w:rsid w:val="005B6374"/>
    <w:rsid w:val="005B709F"/>
    <w:rsid w:val="005C1CE4"/>
    <w:rsid w:val="005C584A"/>
    <w:rsid w:val="005C7447"/>
    <w:rsid w:val="005D1ED7"/>
    <w:rsid w:val="005D2639"/>
    <w:rsid w:val="005D2686"/>
    <w:rsid w:val="005D2889"/>
    <w:rsid w:val="005D29A1"/>
    <w:rsid w:val="005D45CB"/>
    <w:rsid w:val="005D4CC5"/>
    <w:rsid w:val="005D55F5"/>
    <w:rsid w:val="005D56A5"/>
    <w:rsid w:val="005D5E19"/>
    <w:rsid w:val="005E0273"/>
    <w:rsid w:val="005E0407"/>
    <w:rsid w:val="005E15CF"/>
    <w:rsid w:val="005E524C"/>
    <w:rsid w:val="005E5A01"/>
    <w:rsid w:val="005E6F67"/>
    <w:rsid w:val="005F24B6"/>
    <w:rsid w:val="006039D2"/>
    <w:rsid w:val="00604658"/>
    <w:rsid w:val="00605B09"/>
    <w:rsid w:val="00607B94"/>
    <w:rsid w:val="00611B2D"/>
    <w:rsid w:val="00611F70"/>
    <w:rsid w:val="006134C2"/>
    <w:rsid w:val="00616B9C"/>
    <w:rsid w:val="006200F3"/>
    <w:rsid w:val="006201D2"/>
    <w:rsid w:val="00626908"/>
    <w:rsid w:val="00626D1E"/>
    <w:rsid w:val="00630EFE"/>
    <w:rsid w:val="00633A12"/>
    <w:rsid w:val="00635030"/>
    <w:rsid w:val="006375B4"/>
    <w:rsid w:val="00637EAF"/>
    <w:rsid w:val="006432A2"/>
    <w:rsid w:val="006453A2"/>
    <w:rsid w:val="00645494"/>
    <w:rsid w:val="006508CC"/>
    <w:rsid w:val="00653CE7"/>
    <w:rsid w:val="00654194"/>
    <w:rsid w:val="00655EB5"/>
    <w:rsid w:val="00657A0E"/>
    <w:rsid w:val="00667B39"/>
    <w:rsid w:val="0067017B"/>
    <w:rsid w:val="00671128"/>
    <w:rsid w:val="00671EAE"/>
    <w:rsid w:val="00672749"/>
    <w:rsid w:val="00672CF2"/>
    <w:rsid w:val="006730D9"/>
    <w:rsid w:val="00677C58"/>
    <w:rsid w:val="00685368"/>
    <w:rsid w:val="00685DCB"/>
    <w:rsid w:val="0068679D"/>
    <w:rsid w:val="0069089D"/>
    <w:rsid w:val="00691047"/>
    <w:rsid w:val="00691CA9"/>
    <w:rsid w:val="006A0132"/>
    <w:rsid w:val="006A0B72"/>
    <w:rsid w:val="006A6944"/>
    <w:rsid w:val="006B04A0"/>
    <w:rsid w:val="006B137E"/>
    <w:rsid w:val="006B2680"/>
    <w:rsid w:val="006B4A25"/>
    <w:rsid w:val="006B5312"/>
    <w:rsid w:val="006B75D5"/>
    <w:rsid w:val="006B7C83"/>
    <w:rsid w:val="006C1416"/>
    <w:rsid w:val="006C18DA"/>
    <w:rsid w:val="006C1F46"/>
    <w:rsid w:val="006C3812"/>
    <w:rsid w:val="006C54BC"/>
    <w:rsid w:val="006D1174"/>
    <w:rsid w:val="006D1ACA"/>
    <w:rsid w:val="006D28B5"/>
    <w:rsid w:val="006D29F8"/>
    <w:rsid w:val="006D3BDA"/>
    <w:rsid w:val="006D57ED"/>
    <w:rsid w:val="006D6DD4"/>
    <w:rsid w:val="006E106A"/>
    <w:rsid w:val="006E393D"/>
    <w:rsid w:val="006E3C94"/>
    <w:rsid w:val="006E4587"/>
    <w:rsid w:val="006E4948"/>
    <w:rsid w:val="006E72C0"/>
    <w:rsid w:val="006E7E0A"/>
    <w:rsid w:val="006F03A5"/>
    <w:rsid w:val="006F17FB"/>
    <w:rsid w:val="006F232A"/>
    <w:rsid w:val="006F439A"/>
    <w:rsid w:val="006F5C5A"/>
    <w:rsid w:val="006F6363"/>
    <w:rsid w:val="006F685A"/>
    <w:rsid w:val="006F7047"/>
    <w:rsid w:val="006F7201"/>
    <w:rsid w:val="00701951"/>
    <w:rsid w:val="00703B89"/>
    <w:rsid w:val="0070408E"/>
    <w:rsid w:val="0070561D"/>
    <w:rsid w:val="00706DA7"/>
    <w:rsid w:val="007074A0"/>
    <w:rsid w:val="0071165F"/>
    <w:rsid w:val="00712087"/>
    <w:rsid w:val="007152A2"/>
    <w:rsid w:val="00715DEE"/>
    <w:rsid w:val="00716253"/>
    <w:rsid w:val="00716AD7"/>
    <w:rsid w:val="0071727D"/>
    <w:rsid w:val="007206B6"/>
    <w:rsid w:val="00724815"/>
    <w:rsid w:val="00725406"/>
    <w:rsid w:val="00737432"/>
    <w:rsid w:val="0074114C"/>
    <w:rsid w:val="00741878"/>
    <w:rsid w:val="00746EEE"/>
    <w:rsid w:val="00750898"/>
    <w:rsid w:val="007524B0"/>
    <w:rsid w:val="0075561D"/>
    <w:rsid w:val="0075639E"/>
    <w:rsid w:val="007569ED"/>
    <w:rsid w:val="00761A61"/>
    <w:rsid w:val="00763323"/>
    <w:rsid w:val="00764A51"/>
    <w:rsid w:val="00764CFA"/>
    <w:rsid w:val="007650DF"/>
    <w:rsid w:val="00771A93"/>
    <w:rsid w:val="00773F7A"/>
    <w:rsid w:val="007755F9"/>
    <w:rsid w:val="00775B4A"/>
    <w:rsid w:val="00776E46"/>
    <w:rsid w:val="00777E15"/>
    <w:rsid w:val="00780EC2"/>
    <w:rsid w:val="00781053"/>
    <w:rsid w:val="007811B6"/>
    <w:rsid w:val="00781872"/>
    <w:rsid w:val="00782444"/>
    <w:rsid w:val="00782797"/>
    <w:rsid w:val="007836AF"/>
    <w:rsid w:val="00784DA4"/>
    <w:rsid w:val="00786CF9"/>
    <w:rsid w:val="0079077C"/>
    <w:rsid w:val="00791EF3"/>
    <w:rsid w:val="00793118"/>
    <w:rsid w:val="007943B4"/>
    <w:rsid w:val="007963F1"/>
    <w:rsid w:val="007A3FD6"/>
    <w:rsid w:val="007B565E"/>
    <w:rsid w:val="007B6395"/>
    <w:rsid w:val="007C4E7D"/>
    <w:rsid w:val="007C5029"/>
    <w:rsid w:val="007C563B"/>
    <w:rsid w:val="007D0C55"/>
    <w:rsid w:val="007D1991"/>
    <w:rsid w:val="007D53BD"/>
    <w:rsid w:val="007D55CE"/>
    <w:rsid w:val="007D6F44"/>
    <w:rsid w:val="007E3145"/>
    <w:rsid w:val="007E50F5"/>
    <w:rsid w:val="007F2FCC"/>
    <w:rsid w:val="00803BD6"/>
    <w:rsid w:val="0080526E"/>
    <w:rsid w:val="00806956"/>
    <w:rsid w:val="00807A7D"/>
    <w:rsid w:val="00807DB3"/>
    <w:rsid w:val="00812562"/>
    <w:rsid w:val="00814A66"/>
    <w:rsid w:val="00815CD8"/>
    <w:rsid w:val="00816B54"/>
    <w:rsid w:val="0082472B"/>
    <w:rsid w:val="00826A45"/>
    <w:rsid w:val="00826FFD"/>
    <w:rsid w:val="00833449"/>
    <w:rsid w:val="0083624A"/>
    <w:rsid w:val="0084076C"/>
    <w:rsid w:val="00842444"/>
    <w:rsid w:val="008436D9"/>
    <w:rsid w:val="008442CC"/>
    <w:rsid w:val="00844B3C"/>
    <w:rsid w:val="008456AE"/>
    <w:rsid w:val="008526A8"/>
    <w:rsid w:val="00853619"/>
    <w:rsid w:val="00856446"/>
    <w:rsid w:val="0086041A"/>
    <w:rsid w:val="0086047B"/>
    <w:rsid w:val="00861D4F"/>
    <w:rsid w:val="008626E9"/>
    <w:rsid w:val="00863651"/>
    <w:rsid w:val="00865F9E"/>
    <w:rsid w:val="00867A58"/>
    <w:rsid w:val="00867D15"/>
    <w:rsid w:val="00871359"/>
    <w:rsid w:val="00873477"/>
    <w:rsid w:val="008735EC"/>
    <w:rsid w:val="00875B9C"/>
    <w:rsid w:val="00880AC1"/>
    <w:rsid w:val="00882629"/>
    <w:rsid w:val="00883435"/>
    <w:rsid w:val="00883FE2"/>
    <w:rsid w:val="00885BE9"/>
    <w:rsid w:val="0088739E"/>
    <w:rsid w:val="0089348B"/>
    <w:rsid w:val="0089407B"/>
    <w:rsid w:val="00894ACC"/>
    <w:rsid w:val="0089680D"/>
    <w:rsid w:val="008A0C39"/>
    <w:rsid w:val="008A49B9"/>
    <w:rsid w:val="008A600B"/>
    <w:rsid w:val="008A7F95"/>
    <w:rsid w:val="008B0700"/>
    <w:rsid w:val="008B26B2"/>
    <w:rsid w:val="008B71A5"/>
    <w:rsid w:val="008B74C0"/>
    <w:rsid w:val="008B76E4"/>
    <w:rsid w:val="008C00D5"/>
    <w:rsid w:val="008C2A8D"/>
    <w:rsid w:val="008C314B"/>
    <w:rsid w:val="008C45FA"/>
    <w:rsid w:val="008C5E76"/>
    <w:rsid w:val="008D1C88"/>
    <w:rsid w:val="008D700F"/>
    <w:rsid w:val="008E038C"/>
    <w:rsid w:val="008E3807"/>
    <w:rsid w:val="008E4D28"/>
    <w:rsid w:val="008E612B"/>
    <w:rsid w:val="008E64E0"/>
    <w:rsid w:val="008E717E"/>
    <w:rsid w:val="008E72E3"/>
    <w:rsid w:val="008F016A"/>
    <w:rsid w:val="008F27A1"/>
    <w:rsid w:val="008F297D"/>
    <w:rsid w:val="008F34E0"/>
    <w:rsid w:val="008F7BE8"/>
    <w:rsid w:val="009016F1"/>
    <w:rsid w:val="00901B58"/>
    <w:rsid w:val="009031D1"/>
    <w:rsid w:val="009038CA"/>
    <w:rsid w:val="00905D6C"/>
    <w:rsid w:val="00912F6F"/>
    <w:rsid w:val="009137F1"/>
    <w:rsid w:val="00914AF9"/>
    <w:rsid w:val="00914F7E"/>
    <w:rsid w:val="00920FF6"/>
    <w:rsid w:val="009228E7"/>
    <w:rsid w:val="00922F7F"/>
    <w:rsid w:val="00923092"/>
    <w:rsid w:val="00923779"/>
    <w:rsid w:val="00925116"/>
    <w:rsid w:val="009265F6"/>
    <w:rsid w:val="0092754F"/>
    <w:rsid w:val="00930648"/>
    <w:rsid w:val="0093237F"/>
    <w:rsid w:val="00933B6D"/>
    <w:rsid w:val="00933F10"/>
    <w:rsid w:val="00935C65"/>
    <w:rsid w:val="009378DA"/>
    <w:rsid w:val="00937DE8"/>
    <w:rsid w:val="00941060"/>
    <w:rsid w:val="00943370"/>
    <w:rsid w:val="00943EA5"/>
    <w:rsid w:val="00946C6E"/>
    <w:rsid w:val="00950CB0"/>
    <w:rsid w:val="0096200E"/>
    <w:rsid w:val="00965D73"/>
    <w:rsid w:val="009679FD"/>
    <w:rsid w:val="00967B50"/>
    <w:rsid w:val="009701C3"/>
    <w:rsid w:val="00972C0A"/>
    <w:rsid w:val="009733F5"/>
    <w:rsid w:val="009743BA"/>
    <w:rsid w:val="009777CA"/>
    <w:rsid w:val="00977B5F"/>
    <w:rsid w:val="00980B85"/>
    <w:rsid w:val="00982C49"/>
    <w:rsid w:val="00984E9B"/>
    <w:rsid w:val="009856AB"/>
    <w:rsid w:val="00987EA2"/>
    <w:rsid w:val="009902B0"/>
    <w:rsid w:val="0099271D"/>
    <w:rsid w:val="00992BB3"/>
    <w:rsid w:val="00993670"/>
    <w:rsid w:val="009947EF"/>
    <w:rsid w:val="009A542F"/>
    <w:rsid w:val="009B2B48"/>
    <w:rsid w:val="009B53A8"/>
    <w:rsid w:val="009B5508"/>
    <w:rsid w:val="009C11F1"/>
    <w:rsid w:val="009C52B8"/>
    <w:rsid w:val="009D157E"/>
    <w:rsid w:val="009D40E0"/>
    <w:rsid w:val="009D529B"/>
    <w:rsid w:val="009D69B9"/>
    <w:rsid w:val="009E1C09"/>
    <w:rsid w:val="009E32F1"/>
    <w:rsid w:val="009E38AC"/>
    <w:rsid w:val="009E416E"/>
    <w:rsid w:val="009E6EB7"/>
    <w:rsid w:val="009E7FC6"/>
    <w:rsid w:val="009F0570"/>
    <w:rsid w:val="009F1265"/>
    <w:rsid w:val="009F41B3"/>
    <w:rsid w:val="009F5693"/>
    <w:rsid w:val="009F645D"/>
    <w:rsid w:val="009F6D11"/>
    <w:rsid w:val="009F7296"/>
    <w:rsid w:val="009F7D1D"/>
    <w:rsid w:val="009F7E15"/>
    <w:rsid w:val="00A00250"/>
    <w:rsid w:val="00A02220"/>
    <w:rsid w:val="00A02ED7"/>
    <w:rsid w:val="00A05DBC"/>
    <w:rsid w:val="00A0749A"/>
    <w:rsid w:val="00A11279"/>
    <w:rsid w:val="00A1150B"/>
    <w:rsid w:val="00A162C5"/>
    <w:rsid w:val="00A166A1"/>
    <w:rsid w:val="00A2020D"/>
    <w:rsid w:val="00A206C7"/>
    <w:rsid w:val="00A311B7"/>
    <w:rsid w:val="00A31E92"/>
    <w:rsid w:val="00A320BF"/>
    <w:rsid w:val="00A338F3"/>
    <w:rsid w:val="00A35D85"/>
    <w:rsid w:val="00A366D0"/>
    <w:rsid w:val="00A36774"/>
    <w:rsid w:val="00A369F6"/>
    <w:rsid w:val="00A37926"/>
    <w:rsid w:val="00A37B69"/>
    <w:rsid w:val="00A42D09"/>
    <w:rsid w:val="00A44536"/>
    <w:rsid w:val="00A460BB"/>
    <w:rsid w:val="00A5270C"/>
    <w:rsid w:val="00A5281D"/>
    <w:rsid w:val="00A53664"/>
    <w:rsid w:val="00A53A91"/>
    <w:rsid w:val="00A555B1"/>
    <w:rsid w:val="00A61BF1"/>
    <w:rsid w:val="00A63227"/>
    <w:rsid w:val="00A63977"/>
    <w:rsid w:val="00A64C86"/>
    <w:rsid w:val="00A7249B"/>
    <w:rsid w:val="00A74B8F"/>
    <w:rsid w:val="00A755D7"/>
    <w:rsid w:val="00A849EE"/>
    <w:rsid w:val="00A84D5B"/>
    <w:rsid w:val="00A84E70"/>
    <w:rsid w:val="00A92049"/>
    <w:rsid w:val="00A92807"/>
    <w:rsid w:val="00AA107C"/>
    <w:rsid w:val="00AA1193"/>
    <w:rsid w:val="00AA19FB"/>
    <w:rsid w:val="00AA2ADB"/>
    <w:rsid w:val="00AA3009"/>
    <w:rsid w:val="00AB2DCA"/>
    <w:rsid w:val="00AB51FE"/>
    <w:rsid w:val="00AB5892"/>
    <w:rsid w:val="00AB75DC"/>
    <w:rsid w:val="00AB7EA9"/>
    <w:rsid w:val="00AC03FE"/>
    <w:rsid w:val="00AC0618"/>
    <w:rsid w:val="00AC0835"/>
    <w:rsid w:val="00AC1840"/>
    <w:rsid w:val="00AC72BC"/>
    <w:rsid w:val="00AD12D7"/>
    <w:rsid w:val="00AD324E"/>
    <w:rsid w:val="00AD7160"/>
    <w:rsid w:val="00AD76F3"/>
    <w:rsid w:val="00AE41AE"/>
    <w:rsid w:val="00AE5C34"/>
    <w:rsid w:val="00AE5E64"/>
    <w:rsid w:val="00AE6D34"/>
    <w:rsid w:val="00AF41E9"/>
    <w:rsid w:val="00AF65A4"/>
    <w:rsid w:val="00B00B5C"/>
    <w:rsid w:val="00B05371"/>
    <w:rsid w:val="00B06E0F"/>
    <w:rsid w:val="00B11962"/>
    <w:rsid w:val="00B128AC"/>
    <w:rsid w:val="00B17093"/>
    <w:rsid w:val="00B173B6"/>
    <w:rsid w:val="00B21EAD"/>
    <w:rsid w:val="00B2201E"/>
    <w:rsid w:val="00B22410"/>
    <w:rsid w:val="00B257BC"/>
    <w:rsid w:val="00B34335"/>
    <w:rsid w:val="00B34442"/>
    <w:rsid w:val="00B37235"/>
    <w:rsid w:val="00B4081A"/>
    <w:rsid w:val="00B415C9"/>
    <w:rsid w:val="00B41F13"/>
    <w:rsid w:val="00B428B4"/>
    <w:rsid w:val="00B4507F"/>
    <w:rsid w:val="00B450A5"/>
    <w:rsid w:val="00B479EF"/>
    <w:rsid w:val="00B50CDF"/>
    <w:rsid w:val="00B50E65"/>
    <w:rsid w:val="00B540F7"/>
    <w:rsid w:val="00B5684F"/>
    <w:rsid w:val="00B56A76"/>
    <w:rsid w:val="00B63E1D"/>
    <w:rsid w:val="00B667CA"/>
    <w:rsid w:val="00B720A4"/>
    <w:rsid w:val="00B7218E"/>
    <w:rsid w:val="00B80AE6"/>
    <w:rsid w:val="00B8147E"/>
    <w:rsid w:val="00B8270D"/>
    <w:rsid w:val="00B8285D"/>
    <w:rsid w:val="00B87D30"/>
    <w:rsid w:val="00B91D42"/>
    <w:rsid w:val="00B92456"/>
    <w:rsid w:val="00B9257F"/>
    <w:rsid w:val="00B92753"/>
    <w:rsid w:val="00B92F71"/>
    <w:rsid w:val="00B9386F"/>
    <w:rsid w:val="00B93CC3"/>
    <w:rsid w:val="00BA1DB6"/>
    <w:rsid w:val="00BA2B8A"/>
    <w:rsid w:val="00BA3876"/>
    <w:rsid w:val="00BA47A9"/>
    <w:rsid w:val="00BB241C"/>
    <w:rsid w:val="00BB2E86"/>
    <w:rsid w:val="00BB3685"/>
    <w:rsid w:val="00BB3802"/>
    <w:rsid w:val="00BB4439"/>
    <w:rsid w:val="00BB696D"/>
    <w:rsid w:val="00BB765B"/>
    <w:rsid w:val="00BC4033"/>
    <w:rsid w:val="00BC4397"/>
    <w:rsid w:val="00BC49B4"/>
    <w:rsid w:val="00BC5E73"/>
    <w:rsid w:val="00BC6491"/>
    <w:rsid w:val="00BC6824"/>
    <w:rsid w:val="00BC6F2E"/>
    <w:rsid w:val="00BD05F6"/>
    <w:rsid w:val="00BD0DA6"/>
    <w:rsid w:val="00BD27B4"/>
    <w:rsid w:val="00BD759D"/>
    <w:rsid w:val="00BE05DD"/>
    <w:rsid w:val="00BE103F"/>
    <w:rsid w:val="00BE1514"/>
    <w:rsid w:val="00BE7B3D"/>
    <w:rsid w:val="00BF08D8"/>
    <w:rsid w:val="00BF09EF"/>
    <w:rsid w:val="00BF0A39"/>
    <w:rsid w:val="00BF1A18"/>
    <w:rsid w:val="00BF2873"/>
    <w:rsid w:val="00BF2B0A"/>
    <w:rsid w:val="00BF3802"/>
    <w:rsid w:val="00BF3E40"/>
    <w:rsid w:val="00BF540B"/>
    <w:rsid w:val="00BF608D"/>
    <w:rsid w:val="00BF6343"/>
    <w:rsid w:val="00BF6973"/>
    <w:rsid w:val="00BF79E5"/>
    <w:rsid w:val="00C00F1F"/>
    <w:rsid w:val="00C04B3F"/>
    <w:rsid w:val="00C05A72"/>
    <w:rsid w:val="00C060C6"/>
    <w:rsid w:val="00C10EAD"/>
    <w:rsid w:val="00C124AC"/>
    <w:rsid w:val="00C1321B"/>
    <w:rsid w:val="00C13943"/>
    <w:rsid w:val="00C1467A"/>
    <w:rsid w:val="00C14EF7"/>
    <w:rsid w:val="00C158F5"/>
    <w:rsid w:val="00C17EF1"/>
    <w:rsid w:val="00C2255F"/>
    <w:rsid w:val="00C23679"/>
    <w:rsid w:val="00C23958"/>
    <w:rsid w:val="00C253ED"/>
    <w:rsid w:val="00C3017C"/>
    <w:rsid w:val="00C31642"/>
    <w:rsid w:val="00C31E9A"/>
    <w:rsid w:val="00C346BB"/>
    <w:rsid w:val="00C36335"/>
    <w:rsid w:val="00C442A5"/>
    <w:rsid w:val="00C445C5"/>
    <w:rsid w:val="00C44C0D"/>
    <w:rsid w:val="00C45849"/>
    <w:rsid w:val="00C45F06"/>
    <w:rsid w:val="00C46C9D"/>
    <w:rsid w:val="00C501EC"/>
    <w:rsid w:val="00C510ED"/>
    <w:rsid w:val="00C51D00"/>
    <w:rsid w:val="00C51F3B"/>
    <w:rsid w:val="00C52B1A"/>
    <w:rsid w:val="00C53F90"/>
    <w:rsid w:val="00C5658D"/>
    <w:rsid w:val="00C57347"/>
    <w:rsid w:val="00C60B8C"/>
    <w:rsid w:val="00C62156"/>
    <w:rsid w:val="00C65A74"/>
    <w:rsid w:val="00C66E9B"/>
    <w:rsid w:val="00C72B56"/>
    <w:rsid w:val="00C72D19"/>
    <w:rsid w:val="00C7427E"/>
    <w:rsid w:val="00C77C48"/>
    <w:rsid w:val="00C82460"/>
    <w:rsid w:val="00C84AD6"/>
    <w:rsid w:val="00C86B99"/>
    <w:rsid w:val="00C87167"/>
    <w:rsid w:val="00C87538"/>
    <w:rsid w:val="00C91661"/>
    <w:rsid w:val="00C91AF6"/>
    <w:rsid w:val="00C94489"/>
    <w:rsid w:val="00C96921"/>
    <w:rsid w:val="00CA16CF"/>
    <w:rsid w:val="00CA17D1"/>
    <w:rsid w:val="00CA1F9B"/>
    <w:rsid w:val="00CA2D3B"/>
    <w:rsid w:val="00CA4462"/>
    <w:rsid w:val="00CA466A"/>
    <w:rsid w:val="00CA4B90"/>
    <w:rsid w:val="00CA4E4F"/>
    <w:rsid w:val="00CA537F"/>
    <w:rsid w:val="00CA569F"/>
    <w:rsid w:val="00CA59F2"/>
    <w:rsid w:val="00CA71A9"/>
    <w:rsid w:val="00CB0CED"/>
    <w:rsid w:val="00CB2A07"/>
    <w:rsid w:val="00CB4EAC"/>
    <w:rsid w:val="00CB649C"/>
    <w:rsid w:val="00CC0169"/>
    <w:rsid w:val="00CC1622"/>
    <w:rsid w:val="00CC5167"/>
    <w:rsid w:val="00CC5FC1"/>
    <w:rsid w:val="00CC6540"/>
    <w:rsid w:val="00CD28FA"/>
    <w:rsid w:val="00CD408E"/>
    <w:rsid w:val="00CD6E93"/>
    <w:rsid w:val="00CE0517"/>
    <w:rsid w:val="00CE1BB6"/>
    <w:rsid w:val="00CE1C62"/>
    <w:rsid w:val="00CE23C7"/>
    <w:rsid w:val="00CE24E6"/>
    <w:rsid w:val="00CE2AFC"/>
    <w:rsid w:val="00CE38F2"/>
    <w:rsid w:val="00CE4E58"/>
    <w:rsid w:val="00CE738E"/>
    <w:rsid w:val="00CF3A08"/>
    <w:rsid w:val="00CF41D6"/>
    <w:rsid w:val="00CF5F62"/>
    <w:rsid w:val="00CF61B8"/>
    <w:rsid w:val="00CF7988"/>
    <w:rsid w:val="00D038EE"/>
    <w:rsid w:val="00D04040"/>
    <w:rsid w:val="00D0591E"/>
    <w:rsid w:val="00D06557"/>
    <w:rsid w:val="00D14DE6"/>
    <w:rsid w:val="00D15853"/>
    <w:rsid w:val="00D17003"/>
    <w:rsid w:val="00D17E76"/>
    <w:rsid w:val="00D20A48"/>
    <w:rsid w:val="00D22BCB"/>
    <w:rsid w:val="00D25E22"/>
    <w:rsid w:val="00D26081"/>
    <w:rsid w:val="00D3215B"/>
    <w:rsid w:val="00D32601"/>
    <w:rsid w:val="00D3329D"/>
    <w:rsid w:val="00D36684"/>
    <w:rsid w:val="00D372CE"/>
    <w:rsid w:val="00D37B9D"/>
    <w:rsid w:val="00D53273"/>
    <w:rsid w:val="00D535D8"/>
    <w:rsid w:val="00D536E9"/>
    <w:rsid w:val="00D54CA2"/>
    <w:rsid w:val="00D55232"/>
    <w:rsid w:val="00D571A8"/>
    <w:rsid w:val="00D630E9"/>
    <w:rsid w:val="00D67B67"/>
    <w:rsid w:val="00D67E32"/>
    <w:rsid w:val="00D711FB"/>
    <w:rsid w:val="00D71593"/>
    <w:rsid w:val="00D749A9"/>
    <w:rsid w:val="00D76921"/>
    <w:rsid w:val="00D81B14"/>
    <w:rsid w:val="00D828CA"/>
    <w:rsid w:val="00D839EE"/>
    <w:rsid w:val="00D84208"/>
    <w:rsid w:val="00D85387"/>
    <w:rsid w:val="00D85739"/>
    <w:rsid w:val="00D86EFD"/>
    <w:rsid w:val="00D87ACF"/>
    <w:rsid w:val="00D9119C"/>
    <w:rsid w:val="00D92E85"/>
    <w:rsid w:val="00D955C7"/>
    <w:rsid w:val="00D9602C"/>
    <w:rsid w:val="00D9713F"/>
    <w:rsid w:val="00DA213A"/>
    <w:rsid w:val="00DA409B"/>
    <w:rsid w:val="00DA5964"/>
    <w:rsid w:val="00DA5C7A"/>
    <w:rsid w:val="00DA5FD2"/>
    <w:rsid w:val="00DA7DDC"/>
    <w:rsid w:val="00DB350D"/>
    <w:rsid w:val="00DC21C8"/>
    <w:rsid w:val="00DC318C"/>
    <w:rsid w:val="00DC4BF8"/>
    <w:rsid w:val="00DD2E5E"/>
    <w:rsid w:val="00DD3D1A"/>
    <w:rsid w:val="00DD5920"/>
    <w:rsid w:val="00DD6CCF"/>
    <w:rsid w:val="00DD7A74"/>
    <w:rsid w:val="00DE0E58"/>
    <w:rsid w:val="00DE14B5"/>
    <w:rsid w:val="00DE1B11"/>
    <w:rsid w:val="00DE4572"/>
    <w:rsid w:val="00DE49B0"/>
    <w:rsid w:val="00DE6A7D"/>
    <w:rsid w:val="00DF01B1"/>
    <w:rsid w:val="00DF6AA3"/>
    <w:rsid w:val="00E0178C"/>
    <w:rsid w:val="00E03705"/>
    <w:rsid w:val="00E04043"/>
    <w:rsid w:val="00E04CE6"/>
    <w:rsid w:val="00E064AD"/>
    <w:rsid w:val="00E066B1"/>
    <w:rsid w:val="00E140AF"/>
    <w:rsid w:val="00E15F7D"/>
    <w:rsid w:val="00E162BD"/>
    <w:rsid w:val="00E34F2D"/>
    <w:rsid w:val="00E379DB"/>
    <w:rsid w:val="00E44B8B"/>
    <w:rsid w:val="00E4513B"/>
    <w:rsid w:val="00E463BB"/>
    <w:rsid w:val="00E50554"/>
    <w:rsid w:val="00E506A3"/>
    <w:rsid w:val="00E52D5F"/>
    <w:rsid w:val="00E559A1"/>
    <w:rsid w:val="00E579DA"/>
    <w:rsid w:val="00E6314C"/>
    <w:rsid w:val="00E663AB"/>
    <w:rsid w:val="00E66E4A"/>
    <w:rsid w:val="00E701A8"/>
    <w:rsid w:val="00E70569"/>
    <w:rsid w:val="00E73AA3"/>
    <w:rsid w:val="00E74D65"/>
    <w:rsid w:val="00E75E0E"/>
    <w:rsid w:val="00E76095"/>
    <w:rsid w:val="00E76843"/>
    <w:rsid w:val="00E826CA"/>
    <w:rsid w:val="00E879F8"/>
    <w:rsid w:val="00E87F9F"/>
    <w:rsid w:val="00E936E7"/>
    <w:rsid w:val="00E957ED"/>
    <w:rsid w:val="00EA2A85"/>
    <w:rsid w:val="00EA2F95"/>
    <w:rsid w:val="00EA35A3"/>
    <w:rsid w:val="00EA5001"/>
    <w:rsid w:val="00EA5105"/>
    <w:rsid w:val="00EA5FE0"/>
    <w:rsid w:val="00EB0D44"/>
    <w:rsid w:val="00EB4D3C"/>
    <w:rsid w:val="00EB5CB0"/>
    <w:rsid w:val="00EB663B"/>
    <w:rsid w:val="00EC14EF"/>
    <w:rsid w:val="00EC2552"/>
    <w:rsid w:val="00EC3A5C"/>
    <w:rsid w:val="00EC46FC"/>
    <w:rsid w:val="00EC6815"/>
    <w:rsid w:val="00EC794A"/>
    <w:rsid w:val="00EC7980"/>
    <w:rsid w:val="00ED078F"/>
    <w:rsid w:val="00ED0E5B"/>
    <w:rsid w:val="00ED2845"/>
    <w:rsid w:val="00ED434C"/>
    <w:rsid w:val="00ED5021"/>
    <w:rsid w:val="00ED5824"/>
    <w:rsid w:val="00ED6B14"/>
    <w:rsid w:val="00ED75FA"/>
    <w:rsid w:val="00EE0EA6"/>
    <w:rsid w:val="00EE54D5"/>
    <w:rsid w:val="00EE5FAA"/>
    <w:rsid w:val="00EE615F"/>
    <w:rsid w:val="00EE6EEC"/>
    <w:rsid w:val="00EE75D6"/>
    <w:rsid w:val="00EF2680"/>
    <w:rsid w:val="00EF4777"/>
    <w:rsid w:val="00EF4FF7"/>
    <w:rsid w:val="00EF52BC"/>
    <w:rsid w:val="00EF5D7C"/>
    <w:rsid w:val="00EF6A6B"/>
    <w:rsid w:val="00F03217"/>
    <w:rsid w:val="00F0499C"/>
    <w:rsid w:val="00F073CF"/>
    <w:rsid w:val="00F1035D"/>
    <w:rsid w:val="00F1227A"/>
    <w:rsid w:val="00F124CB"/>
    <w:rsid w:val="00F135C8"/>
    <w:rsid w:val="00F13CF6"/>
    <w:rsid w:val="00F13D04"/>
    <w:rsid w:val="00F14F30"/>
    <w:rsid w:val="00F25A3E"/>
    <w:rsid w:val="00F25DCE"/>
    <w:rsid w:val="00F27193"/>
    <w:rsid w:val="00F30CE4"/>
    <w:rsid w:val="00F314DD"/>
    <w:rsid w:val="00F31DF0"/>
    <w:rsid w:val="00F3525D"/>
    <w:rsid w:val="00F35926"/>
    <w:rsid w:val="00F35DFF"/>
    <w:rsid w:val="00F3776F"/>
    <w:rsid w:val="00F40C42"/>
    <w:rsid w:val="00F41ACC"/>
    <w:rsid w:val="00F50B34"/>
    <w:rsid w:val="00F54270"/>
    <w:rsid w:val="00F56A43"/>
    <w:rsid w:val="00F57E8C"/>
    <w:rsid w:val="00F62024"/>
    <w:rsid w:val="00F646FF"/>
    <w:rsid w:val="00F64923"/>
    <w:rsid w:val="00F66D4F"/>
    <w:rsid w:val="00F673F6"/>
    <w:rsid w:val="00F67B53"/>
    <w:rsid w:val="00F71A3C"/>
    <w:rsid w:val="00F754D3"/>
    <w:rsid w:val="00F76C5E"/>
    <w:rsid w:val="00F77CA1"/>
    <w:rsid w:val="00F77EF7"/>
    <w:rsid w:val="00F77FCA"/>
    <w:rsid w:val="00F847FA"/>
    <w:rsid w:val="00F85679"/>
    <w:rsid w:val="00F90844"/>
    <w:rsid w:val="00F92880"/>
    <w:rsid w:val="00F93350"/>
    <w:rsid w:val="00F9474C"/>
    <w:rsid w:val="00F94C34"/>
    <w:rsid w:val="00F95919"/>
    <w:rsid w:val="00F96706"/>
    <w:rsid w:val="00FA0E79"/>
    <w:rsid w:val="00FA25D5"/>
    <w:rsid w:val="00FA288F"/>
    <w:rsid w:val="00FA3D0C"/>
    <w:rsid w:val="00FA4D0A"/>
    <w:rsid w:val="00FA5310"/>
    <w:rsid w:val="00FA70FD"/>
    <w:rsid w:val="00FB101F"/>
    <w:rsid w:val="00FB1634"/>
    <w:rsid w:val="00FB6CD7"/>
    <w:rsid w:val="00FB7B13"/>
    <w:rsid w:val="00FB7CC6"/>
    <w:rsid w:val="00FB7F2C"/>
    <w:rsid w:val="00FB7F86"/>
    <w:rsid w:val="00FC1995"/>
    <w:rsid w:val="00FC439D"/>
    <w:rsid w:val="00FC5673"/>
    <w:rsid w:val="00FC5754"/>
    <w:rsid w:val="00FC6C0A"/>
    <w:rsid w:val="00FD2410"/>
    <w:rsid w:val="00FD2536"/>
    <w:rsid w:val="00FD2641"/>
    <w:rsid w:val="00FD5DE1"/>
    <w:rsid w:val="00FE31FD"/>
    <w:rsid w:val="00FE6D85"/>
    <w:rsid w:val="00FF0D86"/>
    <w:rsid w:val="00FF0F3D"/>
    <w:rsid w:val="00FF4321"/>
    <w:rsid w:val="00FF4738"/>
    <w:rsid w:val="00FF50E8"/>
    <w:rsid w:val="00FF53F2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2629"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rsid w:val="00882629"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rsid w:val="00882629"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rsid w:val="00882629"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rsid w:val="00882629"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rsid w:val="00882629"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rsid w:val="00882629"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rsid w:val="00882629"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rsid w:val="00882629"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rsid w:val="00882629"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882629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rsid w:val="00882629"/>
    <w:pPr>
      <w:numPr>
        <w:numId w:val="1"/>
      </w:numPr>
    </w:pPr>
  </w:style>
  <w:style w:type="paragraph" w:customStyle="1" w:styleId="Bullet2">
    <w:name w:val="Bullet 2"/>
    <w:basedOn w:val="Normal"/>
    <w:rsid w:val="00882629"/>
    <w:pPr>
      <w:numPr>
        <w:ilvl w:val="1"/>
        <w:numId w:val="2"/>
      </w:numPr>
    </w:pPr>
  </w:style>
  <w:style w:type="paragraph" w:customStyle="1" w:styleId="Bullet3">
    <w:name w:val="Bullet 3"/>
    <w:basedOn w:val="Normal"/>
    <w:rsid w:val="00882629"/>
    <w:pPr>
      <w:numPr>
        <w:ilvl w:val="2"/>
        <w:numId w:val="3"/>
      </w:numPr>
    </w:pPr>
  </w:style>
  <w:style w:type="paragraph" w:customStyle="1" w:styleId="Bullet4">
    <w:name w:val="Bullet 4"/>
    <w:basedOn w:val="Normal"/>
    <w:rsid w:val="00882629"/>
    <w:pPr>
      <w:numPr>
        <w:ilvl w:val="3"/>
        <w:numId w:val="4"/>
      </w:numPr>
    </w:pPr>
  </w:style>
  <w:style w:type="paragraph" w:customStyle="1" w:styleId="Disclaimer">
    <w:name w:val="Disclaimer"/>
    <w:basedOn w:val="Normal"/>
    <w:rsid w:val="00882629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  <w:rsid w:val="00882629"/>
  </w:style>
  <w:style w:type="character" w:styleId="FootnoteReference">
    <w:name w:val="footnote reference"/>
    <w:semiHidden/>
    <w:rsid w:val="00882629"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rsid w:val="00882629"/>
    <w:pPr>
      <w:spacing w:line="200" w:lineRule="exact"/>
    </w:pPr>
  </w:style>
  <w:style w:type="paragraph" w:customStyle="1" w:styleId="FormLabel">
    <w:name w:val="Form Label"/>
    <w:basedOn w:val="Normal"/>
    <w:rsid w:val="00882629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8262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rsid w:val="00882629"/>
    <w:pPr>
      <w:ind w:left="720"/>
    </w:pPr>
  </w:style>
  <w:style w:type="paragraph" w:customStyle="1" w:styleId="Indent2">
    <w:name w:val="Indent 2"/>
    <w:basedOn w:val="Normal"/>
    <w:rsid w:val="00882629"/>
    <w:pPr>
      <w:ind w:left="1440"/>
    </w:pPr>
  </w:style>
  <w:style w:type="paragraph" w:customStyle="1" w:styleId="Indent3">
    <w:name w:val="Indent 3"/>
    <w:basedOn w:val="Normal"/>
    <w:rsid w:val="00882629"/>
    <w:pPr>
      <w:ind w:left="2160"/>
    </w:pPr>
  </w:style>
  <w:style w:type="paragraph" w:customStyle="1" w:styleId="Indent4">
    <w:name w:val="Indent 4"/>
    <w:basedOn w:val="Normal"/>
    <w:rsid w:val="00882629"/>
    <w:pPr>
      <w:ind w:left="2880"/>
    </w:pPr>
  </w:style>
  <w:style w:type="paragraph" w:customStyle="1" w:styleId="Line">
    <w:name w:val="Line"/>
    <w:basedOn w:val="Normal"/>
    <w:rsid w:val="00882629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rsid w:val="00882629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rsid w:val="00882629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rsid w:val="00882629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rsid w:val="00882629"/>
    <w:pPr>
      <w:numPr>
        <w:numId w:val="14"/>
      </w:numPr>
    </w:pPr>
  </w:style>
  <w:style w:type="paragraph" w:customStyle="1" w:styleId="TableBullet2">
    <w:name w:val="Table Bullet 2"/>
    <w:basedOn w:val="Bullet2"/>
    <w:rsid w:val="00882629"/>
    <w:pPr>
      <w:numPr>
        <w:numId w:val="15"/>
      </w:numPr>
    </w:pPr>
  </w:style>
  <w:style w:type="paragraph" w:customStyle="1" w:styleId="TableBullet3">
    <w:name w:val="Table Bullet 3"/>
    <w:basedOn w:val="Bullet3"/>
    <w:rsid w:val="00882629"/>
    <w:pPr>
      <w:numPr>
        <w:numId w:val="16"/>
      </w:numPr>
    </w:pPr>
  </w:style>
  <w:style w:type="paragraph" w:customStyle="1" w:styleId="TableBullet4">
    <w:name w:val="Table Bullet 4"/>
    <w:basedOn w:val="Normal"/>
    <w:rsid w:val="00882629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rsid w:val="00882629"/>
    <w:pPr>
      <w:ind w:left="357"/>
    </w:pPr>
  </w:style>
  <w:style w:type="paragraph" w:customStyle="1" w:styleId="TableIndent2">
    <w:name w:val="Table Indent 2"/>
    <w:basedOn w:val="Indent2"/>
    <w:rsid w:val="00882629"/>
    <w:pPr>
      <w:ind w:left="720"/>
    </w:pPr>
  </w:style>
  <w:style w:type="paragraph" w:customStyle="1" w:styleId="TableIndent3">
    <w:name w:val="Table Indent 3"/>
    <w:basedOn w:val="Indent3"/>
    <w:rsid w:val="00882629"/>
    <w:pPr>
      <w:ind w:left="1077"/>
    </w:pPr>
  </w:style>
  <w:style w:type="paragraph" w:customStyle="1" w:styleId="TableIndent4">
    <w:name w:val="Table Indent 4"/>
    <w:basedOn w:val="Normal"/>
    <w:rsid w:val="00882629"/>
    <w:pPr>
      <w:ind w:left="1440"/>
    </w:pPr>
  </w:style>
  <w:style w:type="paragraph" w:customStyle="1" w:styleId="BulletedList1">
    <w:name w:val="Bulleted List 1"/>
    <w:basedOn w:val="Normal"/>
    <w:rsid w:val="00882629"/>
    <w:pPr>
      <w:numPr>
        <w:numId w:val="18"/>
      </w:numPr>
    </w:pPr>
  </w:style>
  <w:style w:type="character" w:styleId="PageNumber">
    <w:name w:val="page number"/>
    <w:basedOn w:val="DefaultParagraphFont"/>
    <w:rsid w:val="00882629"/>
  </w:style>
  <w:style w:type="paragraph" w:styleId="DocumentMap">
    <w:name w:val="Document Map"/>
    <w:basedOn w:val="Normal"/>
    <w:semiHidden/>
    <w:rsid w:val="0088262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pPr>
      <w:numPr>
        <w:numId w:val="1"/>
      </w:numPr>
    </w:pPr>
  </w:style>
  <w:style w:type="paragraph" w:customStyle="1" w:styleId="Bullet2">
    <w:name w:val="Bullet 2"/>
    <w:basedOn w:val="Normal"/>
    <w:pPr>
      <w:numPr>
        <w:ilvl w:val="1"/>
        <w:numId w:val="2"/>
      </w:numPr>
    </w:pPr>
  </w:style>
  <w:style w:type="paragraph" w:customStyle="1" w:styleId="Bullet3">
    <w:name w:val="Bullet 3"/>
    <w:basedOn w:val="Normal"/>
    <w:pPr>
      <w:numPr>
        <w:ilvl w:val="2"/>
        <w:numId w:val="3"/>
      </w:numPr>
    </w:pPr>
  </w:style>
  <w:style w:type="paragraph" w:customStyle="1" w:styleId="Bullet4">
    <w:name w:val="Bullet 4"/>
    <w:basedOn w:val="Normal"/>
    <w:pPr>
      <w:numPr>
        <w:ilvl w:val="3"/>
        <w:numId w:val="4"/>
      </w:numPr>
    </w:pPr>
  </w:style>
  <w:style w:type="paragraph" w:customStyle="1" w:styleId="Disclaimer">
    <w:name w:val="Disclaimer"/>
    <w:basedOn w:val="Normal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</w:style>
  <w:style w:type="character" w:styleId="FootnoteReference">
    <w:name w:val="footnote reference"/>
    <w:semiHidden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pPr>
      <w:spacing w:line="200" w:lineRule="exact"/>
    </w:pPr>
  </w:style>
  <w:style w:type="paragraph" w:customStyle="1" w:styleId="FormLabel">
    <w:name w:val="Form Label"/>
    <w:basedOn w:val="Normal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2">
    <w:name w:val="Indent 2"/>
    <w:basedOn w:val="Normal"/>
    <w:pPr>
      <w:ind w:left="1440"/>
    </w:pPr>
  </w:style>
  <w:style w:type="paragraph" w:customStyle="1" w:styleId="Indent3">
    <w:name w:val="Indent 3"/>
    <w:basedOn w:val="Normal"/>
    <w:pPr>
      <w:ind w:left="2160"/>
    </w:pPr>
  </w:style>
  <w:style w:type="paragraph" w:customStyle="1" w:styleId="Indent4">
    <w:name w:val="Indent 4"/>
    <w:basedOn w:val="Normal"/>
    <w:pPr>
      <w:ind w:left="2880"/>
    </w:pPr>
  </w:style>
  <w:style w:type="paragraph" w:customStyle="1" w:styleId="Line">
    <w:name w:val="Line"/>
    <w:basedOn w:val="Normal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pPr>
      <w:numPr>
        <w:numId w:val="14"/>
      </w:numPr>
    </w:pPr>
  </w:style>
  <w:style w:type="paragraph" w:customStyle="1" w:styleId="TableBullet2">
    <w:name w:val="Table Bullet 2"/>
    <w:basedOn w:val="Bullet2"/>
    <w:pPr>
      <w:numPr>
        <w:numId w:val="15"/>
      </w:numPr>
    </w:pPr>
  </w:style>
  <w:style w:type="paragraph" w:customStyle="1" w:styleId="TableBullet3">
    <w:name w:val="Table Bullet 3"/>
    <w:basedOn w:val="Bullet3"/>
    <w:pPr>
      <w:numPr>
        <w:numId w:val="16"/>
      </w:numPr>
    </w:pPr>
  </w:style>
  <w:style w:type="paragraph" w:customStyle="1" w:styleId="TableBullet4">
    <w:name w:val="Table Bullet 4"/>
    <w:basedOn w:val="Normal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pPr>
      <w:ind w:left="357"/>
    </w:pPr>
  </w:style>
  <w:style w:type="paragraph" w:customStyle="1" w:styleId="TableIndent2">
    <w:name w:val="Table Indent 2"/>
    <w:basedOn w:val="Indent2"/>
    <w:pPr>
      <w:ind w:left="720"/>
    </w:pPr>
  </w:style>
  <w:style w:type="paragraph" w:customStyle="1" w:styleId="TableIndent3">
    <w:name w:val="Table Indent 3"/>
    <w:basedOn w:val="Indent3"/>
    <w:pPr>
      <w:ind w:left="1077"/>
    </w:pPr>
  </w:style>
  <w:style w:type="paragraph" w:customStyle="1" w:styleId="TableIndent4">
    <w:name w:val="Table Indent 4"/>
    <w:basedOn w:val="Normal"/>
    <w:pPr>
      <w:ind w:left="1440"/>
    </w:pPr>
  </w:style>
  <w:style w:type="paragraph" w:customStyle="1" w:styleId="BulletedList1">
    <w:name w:val="Bulleted List 1"/>
    <w:basedOn w:val="Normal"/>
    <w:pPr>
      <w:numPr>
        <w:numId w:val="18"/>
      </w:numPr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76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4938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34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890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ase2%20-%20Business%20Blueprint\ChM\Admin\CMMinutes_13Nov2001.do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DBA7B-C2C1-4A56-B6B9-FC57A2DC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CMMinutes_13Nov2001.doc.dot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CLIENT NAME: PT</vt:lpstr>
      <vt:lpstr>CLIENT NAME: PT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NAME: PT</dc:title>
  <dc:creator>User</dc:creator>
  <cp:lastModifiedBy>UbluWin7</cp:lastModifiedBy>
  <cp:revision>2</cp:revision>
  <cp:lastPrinted>2014-12-09T03:32:00Z</cp:lastPrinted>
  <dcterms:created xsi:type="dcterms:W3CDTF">2015-05-08T09:16:00Z</dcterms:created>
  <dcterms:modified xsi:type="dcterms:W3CDTF">2015-05-08T09:16:00Z</dcterms:modified>
</cp:coreProperties>
</file>