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800" w:type="dxa"/>
        <w:tblInd w:w="-510" w:type="dxa"/>
        <w:tblLayout w:type="fixed"/>
        <w:tblCellMar>
          <w:left w:w="30" w:type="dxa"/>
          <w:right w:w="30" w:type="dxa"/>
        </w:tblCellMar>
        <w:tblLook w:val="0000"/>
      </w:tblPr>
      <w:tblGrid>
        <w:gridCol w:w="2520"/>
        <w:gridCol w:w="1440"/>
        <w:gridCol w:w="2250"/>
        <w:gridCol w:w="2160"/>
        <w:gridCol w:w="2430"/>
      </w:tblGrid>
      <w:tr w:rsidR="00F073CF" w:rsidRPr="00763323" w:rsidTr="00C1321B">
        <w:trPr>
          <w:cantSplit/>
          <w:trHeight w:val="318"/>
        </w:trPr>
        <w:tc>
          <w:tcPr>
            <w:tcW w:w="1080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0669CF" w:rsidRPr="00763323" w:rsidRDefault="00F073CF" w:rsidP="00B9386F">
            <w:pPr>
              <w:spacing w:before="120" w:after="120" w:line="240" w:lineRule="auto"/>
              <w:rPr>
                <w:rFonts w:ascii="Arial" w:eastAsia="MS UI Gothic" w:hAnsi="Arial" w:cs="Arial"/>
                <w:b/>
                <w:snapToGrid w:val="0"/>
                <w:sz w:val="20"/>
                <w:szCs w:val="20"/>
                <w:lang w:val="en-US" w:eastAsia="ja-JP"/>
              </w:rPr>
            </w:pPr>
            <w:r w:rsidRPr="00763323">
              <w:rPr>
                <w:rFonts w:ascii="Arial" w:eastAsia="MS UI Gothic" w:hAnsi="Arial" w:cs="Arial"/>
                <w:b/>
                <w:snapToGrid w:val="0"/>
                <w:sz w:val="20"/>
                <w:szCs w:val="20"/>
                <w:lang w:val="en-US" w:eastAsia="ja-JP"/>
              </w:rPr>
              <w:t>CLIENT NAME:</w:t>
            </w:r>
            <w:r w:rsidR="00905D6C" w:rsidRPr="00763323">
              <w:rPr>
                <w:rFonts w:ascii="Arial" w:eastAsia="MS UI Gothic" w:hAnsi="Arial" w:cs="Arial"/>
                <w:b/>
                <w:snapToGrid w:val="0"/>
                <w:sz w:val="20"/>
                <w:szCs w:val="20"/>
                <w:lang w:val="en-US" w:eastAsia="ja-JP"/>
              </w:rPr>
              <w:t xml:space="preserve"> </w:t>
            </w:r>
            <w:r w:rsidR="004E568C" w:rsidRPr="00763323">
              <w:rPr>
                <w:rFonts w:ascii="Arial" w:eastAsia="MS UI Gothic" w:hAnsi="Arial" w:cs="Arial"/>
                <w:b/>
                <w:snapToGrid w:val="0"/>
                <w:sz w:val="20"/>
                <w:szCs w:val="20"/>
                <w:lang w:val="en-US" w:eastAsia="ja-JP"/>
              </w:rPr>
              <w:t xml:space="preserve">PT. </w:t>
            </w:r>
            <w:r w:rsidR="00B9386F" w:rsidRPr="00763323">
              <w:rPr>
                <w:rFonts w:ascii="Arial" w:eastAsia="MS UI Gothic" w:hAnsi="Arial" w:cs="Arial"/>
                <w:b/>
                <w:snapToGrid w:val="0"/>
                <w:sz w:val="20"/>
                <w:szCs w:val="20"/>
                <w:lang w:val="en-US" w:eastAsia="ja-JP"/>
              </w:rPr>
              <w:t>Dipo Star Finance (DSF)</w:t>
            </w:r>
          </w:p>
        </w:tc>
      </w:tr>
      <w:tr w:rsidR="00F92880" w:rsidRPr="00763323" w:rsidTr="00C1321B">
        <w:trPr>
          <w:cantSplit/>
          <w:trHeight w:val="448"/>
        </w:trPr>
        <w:tc>
          <w:tcPr>
            <w:tcW w:w="62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3CF" w:rsidRPr="00763323" w:rsidRDefault="00F073CF" w:rsidP="006F17FB">
            <w:pPr>
              <w:spacing w:line="240" w:lineRule="auto"/>
              <w:rPr>
                <w:rFonts w:ascii="Arial" w:eastAsia="MS UI Gothic" w:hAnsi="Arial" w:cs="Arial"/>
                <w:b/>
                <w:snapToGrid w:val="0"/>
                <w:sz w:val="20"/>
                <w:szCs w:val="20"/>
                <w:lang w:val="en-US"/>
              </w:rPr>
            </w:pPr>
            <w:r w:rsidRPr="00763323">
              <w:rPr>
                <w:rFonts w:ascii="Arial" w:eastAsia="MS UI Gothic" w:hAnsi="Arial" w:cs="Arial"/>
                <w:b/>
                <w:snapToGrid w:val="0"/>
                <w:sz w:val="20"/>
                <w:szCs w:val="20"/>
                <w:lang w:val="en-US"/>
              </w:rPr>
              <w:t>MEETING SUBJECT:</w:t>
            </w:r>
          </w:p>
          <w:p w:rsidR="00E826CA" w:rsidRDefault="004536FF" w:rsidP="00977B5F">
            <w:pPr>
              <w:pStyle w:val="ListParagraph"/>
              <w:spacing w:line="240" w:lineRule="auto"/>
              <w:ind w:left="0"/>
              <w:rPr>
                <w:rFonts w:ascii="Arial" w:eastAsia="MS UI Gothic" w:hAnsi="Arial" w:cs="Arial"/>
                <w:snapToGrid w:val="0"/>
                <w:sz w:val="20"/>
                <w:szCs w:val="20"/>
                <w:lang w:val="en-US" w:eastAsia="ja-JP"/>
              </w:rPr>
            </w:pPr>
            <w:r>
              <w:rPr>
                <w:rFonts w:ascii="Calibri" w:hAnsi="Calibri"/>
                <w:color w:val="000000"/>
              </w:rPr>
              <w:t>Progress Meeting of CR Operating Lease (OLSS)</w:t>
            </w:r>
          </w:p>
          <w:p w:rsidR="007D0C55" w:rsidRPr="00763323" w:rsidRDefault="007D0C55" w:rsidP="00977B5F">
            <w:pPr>
              <w:pStyle w:val="ListParagraph"/>
              <w:spacing w:line="240" w:lineRule="auto"/>
              <w:ind w:left="0"/>
              <w:rPr>
                <w:rFonts w:ascii="Arial" w:eastAsia="MS UI Gothic" w:hAnsi="Arial" w:cs="Arial"/>
                <w:snapToGrid w:val="0"/>
                <w:sz w:val="20"/>
                <w:szCs w:val="20"/>
                <w:lang w:val="en-US" w:eastAsia="ja-JP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3CF" w:rsidRPr="00763323" w:rsidRDefault="00F073CF" w:rsidP="006F17FB">
            <w:pPr>
              <w:spacing w:line="240" w:lineRule="auto"/>
              <w:rPr>
                <w:rFonts w:ascii="Arial" w:eastAsia="MS UI Gothic" w:hAnsi="Arial" w:cs="Arial"/>
                <w:b/>
                <w:snapToGrid w:val="0"/>
                <w:sz w:val="20"/>
                <w:szCs w:val="20"/>
                <w:lang w:val="en-US"/>
              </w:rPr>
            </w:pPr>
            <w:r w:rsidRPr="00763323">
              <w:rPr>
                <w:rFonts w:ascii="Arial" w:eastAsia="MS UI Gothic" w:hAnsi="Arial" w:cs="Arial"/>
                <w:b/>
                <w:snapToGrid w:val="0"/>
                <w:sz w:val="20"/>
                <w:szCs w:val="20"/>
                <w:lang w:val="en-US"/>
              </w:rPr>
              <w:t>CONDUCTED</w:t>
            </w:r>
            <w:r w:rsidR="00085B8F" w:rsidRPr="00763323">
              <w:rPr>
                <w:rFonts w:ascii="Arial" w:eastAsia="MS UI Gothic" w:hAnsi="Arial" w:cs="Arial"/>
                <w:b/>
                <w:snapToGrid w:val="0"/>
                <w:sz w:val="20"/>
                <w:szCs w:val="20"/>
                <w:lang w:val="en-US"/>
              </w:rPr>
              <w:t xml:space="preserve"> BY :</w:t>
            </w:r>
          </w:p>
          <w:p w:rsidR="00085B8F" w:rsidRPr="00763323" w:rsidRDefault="00E826CA" w:rsidP="00D35CAE">
            <w:pPr>
              <w:spacing w:line="240" w:lineRule="auto"/>
              <w:rPr>
                <w:rFonts w:ascii="Arial" w:eastAsia="MS UI Gothic" w:hAnsi="Arial" w:cs="Arial"/>
                <w:snapToGrid w:val="0"/>
                <w:sz w:val="20"/>
                <w:szCs w:val="20"/>
                <w:lang w:val="en-US"/>
              </w:rPr>
            </w:pPr>
            <w:r w:rsidRPr="00763323">
              <w:rPr>
                <w:rFonts w:ascii="Arial" w:eastAsia="MS UI Gothic" w:hAnsi="Arial" w:cs="Arial"/>
                <w:snapToGrid w:val="0"/>
                <w:sz w:val="20"/>
                <w:szCs w:val="20"/>
                <w:lang w:val="en-US"/>
              </w:rPr>
              <w:t>M</w:t>
            </w:r>
            <w:r w:rsidR="00440643">
              <w:rPr>
                <w:rFonts w:ascii="Arial" w:eastAsia="MS UI Gothic" w:hAnsi="Arial" w:cs="Arial"/>
                <w:snapToGrid w:val="0"/>
                <w:sz w:val="20"/>
                <w:szCs w:val="20"/>
                <w:lang w:val="en-US"/>
              </w:rPr>
              <w:t>r</w:t>
            </w:r>
            <w:r w:rsidR="00977B5F" w:rsidRPr="00763323">
              <w:rPr>
                <w:rFonts w:ascii="Arial" w:eastAsia="MS UI Gothic" w:hAnsi="Arial" w:cs="Arial"/>
                <w:snapToGrid w:val="0"/>
                <w:sz w:val="20"/>
                <w:szCs w:val="20"/>
                <w:lang w:val="en-US"/>
              </w:rPr>
              <w:t xml:space="preserve">. </w:t>
            </w:r>
            <w:proofErr w:type="spellStart"/>
            <w:r w:rsidR="00D35CAE">
              <w:rPr>
                <w:rFonts w:ascii="Arial" w:eastAsia="MS UI Gothic" w:hAnsi="Arial" w:cs="Arial"/>
                <w:snapToGrid w:val="0"/>
                <w:sz w:val="20"/>
                <w:szCs w:val="20"/>
                <w:lang w:val="en-US"/>
              </w:rPr>
              <w:t>Setiyono</w:t>
            </w:r>
            <w:proofErr w:type="spellEnd"/>
            <w:r w:rsidR="004536FF">
              <w:rPr>
                <w:rFonts w:ascii="Arial" w:eastAsia="MS UI Gothic" w:hAnsi="Arial" w:cs="Arial"/>
                <w:snapToGrid w:val="0"/>
                <w:sz w:val="20"/>
                <w:szCs w:val="20"/>
                <w:lang w:val="en-US"/>
              </w:rPr>
              <w:t>.</w:t>
            </w:r>
          </w:p>
        </w:tc>
        <w:tc>
          <w:tcPr>
            <w:tcW w:w="2430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:rsidR="00F073CF" w:rsidRPr="00763323" w:rsidRDefault="00F073CF" w:rsidP="006F17FB">
            <w:pPr>
              <w:spacing w:line="240" w:lineRule="auto"/>
              <w:rPr>
                <w:rFonts w:ascii="Arial" w:eastAsia="MS UI Gothic" w:hAnsi="Arial" w:cs="Arial"/>
                <w:b/>
                <w:snapToGrid w:val="0"/>
                <w:sz w:val="20"/>
                <w:szCs w:val="20"/>
                <w:lang w:val="en-US"/>
              </w:rPr>
            </w:pPr>
            <w:r w:rsidRPr="00763323">
              <w:rPr>
                <w:rFonts w:ascii="Arial" w:eastAsia="MS UI Gothic" w:hAnsi="Arial" w:cs="Arial"/>
                <w:b/>
                <w:snapToGrid w:val="0"/>
                <w:sz w:val="20"/>
                <w:szCs w:val="20"/>
                <w:lang w:val="en-US"/>
              </w:rPr>
              <w:t>C</w:t>
            </w:r>
            <w:r w:rsidR="007C5029" w:rsidRPr="00763323">
              <w:rPr>
                <w:rFonts w:ascii="Arial" w:eastAsia="MS UI Gothic" w:hAnsi="Arial" w:cs="Arial"/>
                <w:b/>
                <w:snapToGrid w:val="0"/>
                <w:sz w:val="20"/>
                <w:szCs w:val="20"/>
                <w:lang w:val="en-US"/>
              </w:rPr>
              <w:t>REATED BY</w:t>
            </w:r>
            <w:r w:rsidRPr="00763323">
              <w:rPr>
                <w:rFonts w:ascii="Arial" w:eastAsia="MS UI Gothic" w:hAnsi="Arial" w:cs="Arial"/>
                <w:b/>
                <w:snapToGrid w:val="0"/>
                <w:sz w:val="20"/>
                <w:szCs w:val="20"/>
                <w:lang w:val="en-US"/>
              </w:rPr>
              <w:t xml:space="preserve"> : </w:t>
            </w:r>
          </w:p>
          <w:p w:rsidR="00F073CF" w:rsidRPr="00763323" w:rsidRDefault="00440643" w:rsidP="006F17FB">
            <w:pPr>
              <w:spacing w:line="240" w:lineRule="auto"/>
              <w:rPr>
                <w:rFonts w:ascii="Arial" w:eastAsia="MS UI Gothic" w:hAnsi="Arial" w:cs="Arial"/>
                <w:sz w:val="20"/>
                <w:szCs w:val="20"/>
              </w:rPr>
            </w:pPr>
            <w:r>
              <w:rPr>
                <w:rFonts w:ascii="Arial" w:eastAsia="MS UI Gothic" w:hAnsi="Arial" w:cs="Arial"/>
                <w:sz w:val="20"/>
                <w:szCs w:val="20"/>
              </w:rPr>
              <w:t xml:space="preserve">Mr. </w:t>
            </w:r>
            <w:proofErr w:type="spellStart"/>
            <w:r w:rsidR="004536FF">
              <w:rPr>
                <w:rFonts w:ascii="Arial" w:eastAsia="MS UI Gothic" w:hAnsi="Arial" w:cs="Arial"/>
                <w:sz w:val="20"/>
                <w:szCs w:val="20"/>
              </w:rPr>
              <w:t>Setiyono</w:t>
            </w:r>
            <w:proofErr w:type="spellEnd"/>
          </w:p>
        </w:tc>
      </w:tr>
      <w:tr w:rsidR="00F92880" w:rsidRPr="00763323" w:rsidTr="00C1321B">
        <w:trPr>
          <w:cantSplit/>
          <w:trHeight w:val="297"/>
        </w:trPr>
        <w:tc>
          <w:tcPr>
            <w:tcW w:w="25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4E4F" w:rsidRPr="00763323" w:rsidRDefault="00225141" w:rsidP="006F17FB">
            <w:pPr>
              <w:spacing w:line="240" w:lineRule="auto"/>
              <w:rPr>
                <w:rFonts w:ascii="Arial" w:eastAsia="MS UI Gothic" w:hAnsi="Arial" w:cs="Arial"/>
                <w:b/>
                <w:snapToGrid w:val="0"/>
                <w:sz w:val="20"/>
                <w:szCs w:val="20"/>
                <w:lang w:val="en-US"/>
              </w:rPr>
            </w:pPr>
            <w:r w:rsidRPr="00763323">
              <w:rPr>
                <w:rFonts w:ascii="Arial" w:eastAsia="MS UI Gothic" w:hAnsi="Arial" w:cs="Arial"/>
                <w:b/>
                <w:snapToGrid w:val="0"/>
                <w:sz w:val="20"/>
                <w:szCs w:val="20"/>
                <w:lang w:val="en-US"/>
              </w:rPr>
              <w:t>DATE</w:t>
            </w:r>
            <w:r w:rsidR="00F92880" w:rsidRPr="00763323">
              <w:rPr>
                <w:rFonts w:ascii="Arial" w:eastAsia="MS UI Gothic" w:hAnsi="Arial" w:cs="Arial"/>
                <w:b/>
                <w:snapToGrid w:val="0"/>
                <w:sz w:val="20"/>
                <w:szCs w:val="20"/>
                <w:lang w:val="en-US"/>
              </w:rPr>
              <w:t>:</w:t>
            </w:r>
          </w:p>
          <w:p w:rsidR="00F92880" w:rsidRPr="00763323" w:rsidRDefault="00D35CAE" w:rsidP="004536FF">
            <w:pPr>
              <w:spacing w:line="240" w:lineRule="auto"/>
              <w:rPr>
                <w:rFonts w:ascii="Arial" w:eastAsia="MS UI Gothic" w:hAnsi="Arial" w:cs="Arial"/>
                <w:snapToGrid w:val="0"/>
                <w:sz w:val="20"/>
                <w:szCs w:val="20"/>
                <w:lang w:val="en-US"/>
              </w:rPr>
            </w:pPr>
            <w:r>
              <w:rPr>
                <w:rFonts w:ascii="Arial" w:eastAsia="MS UI Gothic" w:hAnsi="Arial" w:cs="Arial"/>
                <w:snapToGrid w:val="0"/>
                <w:sz w:val="20"/>
                <w:szCs w:val="20"/>
                <w:lang w:val="en-US"/>
              </w:rPr>
              <w:t>25</w:t>
            </w:r>
            <w:r w:rsidR="00A5270C" w:rsidRPr="00763323">
              <w:rPr>
                <w:rFonts w:ascii="Arial" w:eastAsia="MS UI Gothic" w:hAnsi="Arial" w:cs="Arial"/>
                <w:snapToGrid w:val="0"/>
                <w:sz w:val="20"/>
                <w:szCs w:val="20"/>
                <w:lang w:val="en-US"/>
              </w:rPr>
              <w:t xml:space="preserve"> </w:t>
            </w:r>
            <w:r w:rsidR="000D7853">
              <w:rPr>
                <w:rFonts w:ascii="Arial" w:eastAsia="MS UI Gothic" w:hAnsi="Arial" w:cs="Arial"/>
                <w:snapToGrid w:val="0"/>
                <w:sz w:val="20"/>
                <w:szCs w:val="20"/>
                <w:lang w:val="en-US"/>
              </w:rPr>
              <w:t>Ma</w:t>
            </w:r>
            <w:r w:rsidR="004536FF">
              <w:rPr>
                <w:rFonts w:ascii="Arial" w:eastAsia="MS UI Gothic" w:hAnsi="Arial" w:cs="Arial"/>
                <w:snapToGrid w:val="0"/>
                <w:sz w:val="20"/>
                <w:szCs w:val="20"/>
                <w:lang w:val="en-US"/>
              </w:rPr>
              <w:t>y</w:t>
            </w:r>
            <w:r w:rsidR="00A5270C" w:rsidRPr="00763323">
              <w:rPr>
                <w:rFonts w:ascii="Arial" w:eastAsia="MS UI Gothic" w:hAnsi="Arial" w:cs="Arial"/>
                <w:snapToGrid w:val="0"/>
                <w:sz w:val="20"/>
                <w:szCs w:val="20"/>
                <w:lang w:val="en-US"/>
              </w:rPr>
              <w:t xml:space="preserve"> 201</w:t>
            </w:r>
            <w:r w:rsidR="000D7853">
              <w:rPr>
                <w:rFonts w:ascii="Arial" w:eastAsia="MS UI Gothic" w:hAnsi="Arial" w:cs="Arial"/>
                <w:snapToGrid w:val="0"/>
                <w:sz w:val="20"/>
                <w:szCs w:val="20"/>
                <w:lang w:val="en-US"/>
              </w:rPr>
              <w:t>5</w:t>
            </w:r>
          </w:p>
        </w:tc>
        <w:tc>
          <w:tcPr>
            <w:tcW w:w="144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3CF" w:rsidRPr="00763323" w:rsidRDefault="00225141" w:rsidP="006F17FB">
            <w:pPr>
              <w:spacing w:line="240" w:lineRule="auto"/>
              <w:rPr>
                <w:rFonts w:ascii="Arial" w:eastAsia="MS UI Gothic" w:hAnsi="Arial" w:cs="Arial"/>
                <w:b/>
                <w:snapToGrid w:val="0"/>
                <w:sz w:val="20"/>
                <w:szCs w:val="20"/>
                <w:lang w:val="en-US"/>
              </w:rPr>
            </w:pPr>
            <w:r w:rsidRPr="00763323">
              <w:rPr>
                <w:rFonts w:ascii="Arial" w:eastAsia="MS UI Gothic" w:hAnsi="Arial" w:cs="Arial"/>
                <w:b/>
                <w:snapToGrid w:val="0"/>
                <w:sz w:val="20"/>
                <w:szCs w:val="20"/>
                <w:lang w:val="en-US"/>
              </w:rPr>
              <w:t>START</w:t>
            </w:r>
            <w:r w:rsidR="00F92880" w:rsidRPr="00763323">
              <w:rPr>
                <w:rFonts w:ascii="Arial" w:eastAsia="MS UI Gothic" w:hAnsi="Arial" w:cs="Arial"/>
                <w:b/>
                <w:snapToGrid w:val="0"/>
                <w:sz w:val="20"/>
                <w:szCs w:val="20"/>
                <w:lang w:val="en-US"/>
              </w:rPr>
              <w:t>:</w:t>
            </w:r>
          </w:p>
          <w:p w:rsidR="00F92880" w:rsidRPr="00763323" w:rsidRDefault="004536FF" w:rsidP="00D35CAE">
            <w:pPr>
              <w:spacing w:line="240" w:lineRule="auto"/>
              <w:rPr>
                <w:rFonts w:ascii="Arial" w:eastAsia="MS UI Gothic" w:hAnsi="Arial" w:cs="Arial"/>
                <w:sz w:val="20"/>
                <w:szCs w:val="20"/>
              </w:rPr>
            </w:pPr>
            <w:r>
              <w:rPr>
                <w:rFonts w:ascii="Arial" w:eastAsia="MS UI Gothic" w:hAnsi="Arial" w:cs="Arial"/>
                <w:sz w:val="20"/>
                <w:szCs w:val="20"/>
              </w:rPr>
              <w:t>0</w:t>
            </w:r>
            <w:r w:rsidR="00D35CAE">
              <w:rPr>
                <w:rFonts w:ascii="Arial" w:eastAsia="MS UI Gothic" w:hAnsi="Arial" w:cs="Arial"/>
                <w:sz w:val="20"/>
                <w:szCs w:val="20"/>
              </w:rPr>
              <w:t>9</w:t>
            </w:r>
            <w:r w:rsidR="00E826CA" w:rsidRPr="00763323">
              <w:rPr>
                <w:rFonts w:ascii="Arial" w:eastAsia="MS UI Gothic" w:hAnsi="Arial" w:cs="Arial"/>
                <w:sz w:val="20"/>
                <w:szCs w:val="20"/>
              </w:rPr>
              <w:t>:</w:t>
            </w:r>
            <w:r w:rsidR="00D35CAE">
              <w:rPr>
                <w:rFonts w:ascii="Arial" w:eastAsia="MS UI Gothic" w:hAnsi="Arial" w:cs="Arial"/>
                <w:sz w:val="20"/>
                <w:szCs w:val="20"/>
              </w:rPr>
              <w:t>00</w:t>
            </w:r>
            <w:r w:rsidR="004E568C" w:rsidRPr="00763323">
              <w:rPr>
                <w:rFonts w:ascii="Arial" w:eastAsia="MS UI Gothic" w:hAnsi="Arial" w:cs="Arial"/>
                <w:sz w:val="20"/>
                <w:szCs w:val="20"/>
              </w:rPr>
              <w:t xml:space="preserve"> </w:t>
            </w:r>
            <w:r w:rsidR="00D35CAE">
              <w:rPr>
                <w:rFonts w:ascii="Arial" w:eastAsia="MS UI Gothic" w:hAnsi="Arial" w:cs="Arial"/>
                <w:sz w:val="20"/>
                <w:szCs w:val="20"/>
              </w:rPr>
              <w:t>A</w:t>
            </w:r>
            <w:r w:rsidR="004E568C" w:rsidRPr="00763323">
              <w:rPr>
                <w:rFonts w:ascii="Arial" w:eastAsia="MS UI Gothic" w:hAnsi="Arial" w:cs="Arial"/>
                <w:sz w:val="20"/>
                <w:szCs w:val="20"/>
              </w:rPr>
              <w:t>M</w:t>
            </w:r>
          </w:p>
        </w:tc>
        <w:tc>
          <w:tcPr>
            <w:tcW w:w="225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3CF" w:rsidRPr="00763323" w:rsidRDefault="00225141" w:rsidP="006F17FB">
            <w:pPr>
              <w:spacing w:line="240" w:lineRule="auto"/>
              <w:rPr>
                <w:rFonts w:ascii="Arial" w:eastAsia="MS UI Gothic" w:hAnsi="Arial" w:cs="Arial"/>
                <w:b/>
                <w:snapToGrid w:val="0"/>
                <w:sz w:val="20"/>
                <w:szCs w:val="20"/>
                <w:lang w:val="en-US"/>
              </w:rPr>
            </w:pPr>
            <w:r w:rsidRPr="00763323">
              <w:rPr>
                <w:rFonts w:ascii="Arial" w:eastAsia="MS UI Gothic" w:hAnsi="Arial" w:cs="Arial"/>
                <w:b/>
                <w:snapToGrid w:val="0"/>
                <w:sz w:val="20"/>
                <w:szCs w:val="20"/>
                <w:lang w:val="en-US"/>
              </w:rPr>
              <w:t>FINISH</w:t>
            </w:r>
            <w:r w:rsidR="00F92880" w:rsidRPr="00763323">
              <w:rPr>
                <w:rFonts w:ascii="Arial" w:eastAsia="MS UI Gothic" w:hAnsi="Arial" w:cs="Arial"/>
                <w:b/>
                <w:snapToGrid w:val="0"/>
                <w:sz w:val="20"/>
                <w:szCs w:val="20"/>
                <w:lang w:val="en-US"/>
              </w:rPr>
              <w:t>:</w:t>
            </w:r>
          </w:p>
          <w:p w:rsidR="00F92880" w:rsidRPr="00763323" w:rsidRDefault="00D35CAE" w:rsidP="00D35CAE">
            <w:pPr>
              <w:spacing w:line="240" w:lineRule="auto"/>
              <w:rPr>
                <w:rFonts w:ascii="Arial" w:eastAsia="MS UI Gothic" w:hAnsi="Arial" w:cs="Arial"/>
                <w:sz w:val="20"/>
                <w:szCs w:val="20"/>
              </w:rPr>
            </w:pPr>
            <w:r>
              <w:rPr>
                <w:rFonts w:ascii="Arial" w:eastAsia="MS UI Gothic" w:hAnsi="Arial" w:cs="Arial"/>
                <w:sz w:val="20"/>
                <w:szCs w:val="20"/>
              </w:rPr>
              <w:t>10</w:t>
            </w:r>
            <w:r w:rsidR="004E568C" w:rsidRPr="00763323">
              <w:rPr>
                <w:rFonts w:ascii="Arial" w:eastAsia="MS UI Gothic" w:hAnsi="Arial" w:cs="Arial"/>
                <w:sz w:val="20"/>
                <w:szCs w:val="20"/>
              </w:rPr>
              <w:t>:</w:t>
            </w:r>
            <w:r w:rsidR="004536FF">
              <w:rPr>
                <w:rFonts w:ascii="Arial" w:eastAsia="MS UI Gothic" w:hAnsi="Arial" w:cs="Arial"/>
                <w:sz w:val="20"/>
                <w:szCs w:val="20"/>
              </w:rPr>
              <w:t>0</w:t>
            </w:r>
            <w:r>
              <w:rPr>
                <w:rFonts w:ascii="Arial" w:eastAsia="MS UI Gothic" w:hAnsi="Arial" w:cs="Arial"/>
                <w:sz w:val="20"/>
                <w:szCs w:val="20"/>
              </w:rPr>
              <w:t>0 A</w:t>
            </w:r>
            <w:r w:rsidR="004E568C" w:rsidRPr="00763323">
              <w:rPr>
                <w:rFonts w:ascii="Arial" w:eastAsia="MS UI Gothic" w:hAnsi="Arial" w:cs="Arial"/>
                <w:sz w:val="20"/>
                <w:szCs w:val="20"/>
              </w:rPr>
              <w:t>M</w:t>
            </w:r>
          </w:p>
        </w:tc>
        <w:tc>
          <w:tcPr>
            <w:tcW w:w="4590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3CF" w:rsidRPr="00763323" w:rsidRDefault="00225141" w:rsidP="006F17FB">
            <w:pPr>
              <w:spacing w:line="240" w:lineRule="auto"/>
              <w:rPr>
                <w:rFonts w:ascii="Arial" w:eastAsia="MS UI Gothic" w:hAnsi="Arial" w:cs="Arial"/>
                <w:b/>
                <w:snapToGrid w:val="0"/>
                <w:sz w:val="20"/>
                <w:szCs w:val="20"/>
                <w:lang w:val="en-US"/>
              </w:rPr>
            </w:pPr>
            <w:r w:rsidRPr="00763323">
              <w:rPr>
                <w:rFonts w:ascii="Arial" w:eastAsia="MS UI Gothic" w:hAnsi="Arial" w:cs="Arial"/>
                <w:b/>
                <w:snapToGrid w:val="0"/>
                <w:sz w:val="20"/>
                <w:szCs w:val="20"/>
                <w:lang w:val="en-US"/>
              </w:rPr>
              <w:t>VENUE (LOCATION):</w:t>
            </w:r>
          </w:p>
          <w:p w:rsidR="00F92880" w:rsidRPr="00763323" w:rsidRDefault="00E826CA" w:rsidP="00D35CAE">
            <w:pPr>
              <w:spacing w:line="240" w:lineRule="auto"/>
              <w:rPr>
                <w:rFonts w:ascii="Arial" w:eastAsia="MS UI Gothic" w:hAnsi="Arial" w:cs="Arial"/>
                <w:sz w:val="20"/>
                <w:szCs w:val="20"/>
              </w:rPr>
            </w:pPr>
            <w:r w:rsidRPr="00763323">
              <w:rPr>
                <w:rFonts w:ascii="Arial" w:hAnsi="Arial" w:cs="Arial"/>
                <w:bCs/>
                <w:snapToGrid w:val="0"/>
                <w:sz w:val="20"/>
                <w:szCs w:val="20"/>
                <w:lang w:val="en-US"/>
              </w:rPr>
              <w:t>DSF</w:t>
            </w:r>
            <w:r w:rsidR="006432A2">
              <w:rPr>
                <w:rFonts w:ascii="Arial" w:hAnsi="Arial" w:cs="Arial"/>
                <w:bCs/>
                <w:snapToGrid w:val="0"/>
                <w:sz w:val="20"/>
                <w:szCs w:val="20"/>
                <w:lang w:val="en-US"/>
              </w:rPr>
              <w:t xml:space="preserve"> </w:t>
            </w:r>
            <w:r w:rsidR="004536FF">
              <w:rPr>
                <w:rFonts w:ascii="Calibri" w:hAnsi="Calibri"/>
                <w:color w:val="000000"/>
              </w:rPr>
              <w:t xml:space="preserve">Meeting Room </w:t>
            </w:r>
            <w:r w:rsidR="00D35CAE">
              <w:rPr>
                <w:rFonts w:ascii="Calibri" w:hAnsi="Calibri"/>
                <w:color w:val="000000"/>
              </w:rPr>
              <w:t>2</w:t>
            </w:r>
          </w:p>
        </w:tc>
      </w:tr>
      <w:tr w:rsidR="00F92880" w:rsidRPr="00763323" w:rsidTr="00C1321B">
        <w:trPr>
          <w:cantSplit/>
          <w:trHeight w:val="445"/>
        </w:trPr>
        <w:tc>
          <w:tcPr>
            <w:tcW w:w="252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3CF" w:rsidRPr="00763323" w:rsidRDefault="00F073CF" w:rsidP="00291F83">
            <w:pPr>
              <w:spacing w:line="360" w:lineRule="auto"/>
              <w:jc w:val="right"/>
              <w:rPr>
                <w:rFonts w:ascii="Arial" w:eastAsia="MS UI Gothic" w:hAnsi="Arial" w:cs="Arial"/>
                <w:snapToGrid w:val="0"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3CF" w:rsidRPr="00763323" w:rsidRDefault="00F073CF" w:rsidP="00291F83">
            <w:pPr>
              <w:spacing w:line="360" w:lineRule="auto"/>
              <w:jc w:val="right"/>
              <w:rPr>
                <w:rFonts w:ascii="Arial" w:eastAsia="MS UI Gothic" w:hAnsi="Arial" w:cs="Arial"/>
                <w:snapToGrid w:val="0"/>
                <w:sz w:val="20"/>
                <w:szCs w:val="20"/>
                <w:lang w:val="en-US"/>
              </w:rPr>
            </w:pPr>
          </w:p>
        </w:tc>
        <w:tc>
          <w:tcPr>
            <w:tcW w:w="225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3CF" w:rsidRPr="00763323" w:rsidRDefault="00F073CF" w:rsidP="00291F83">
            <w:pPr>
              <w:spacing w:line="360" w:lineRule="auto"/>
              <w:jc w:val="right"/>
              <w:rPr>
                <w:rFonts w:ascii="Arial" w:eastAsia="MS UI Gothic" w:hAnsi="Arial" w:cs="Arial"/>
                <w:snapToGrid w:val="0"/>
                <w:sz w:val="20"/>
                <w:szCs w:val="20"/>
                <w:lang w:val="en-US"/>
              </w:rPr>
            </w:pPr>
          </w:p>
        </w:tc>
        <w:tc>
          <w:tcPr>
            <w:tcW w:w="4590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3CF" w:rsidRPr="00763323" w:rsidRDefault="00F073CF" w:rsidP="00291F83">
            <w:pPr>
              <w:spacing w:line="360" w:lineRule="auto"/>
              <w:jc w:val="right"/>
              <w:rPr>
                <w:rFonts w:ascii="Arial" w:eastAsia="MS UI Gothic" w:hAnsi="Arial" w:cs="Arial"/>
                <w:snapToGrid w:val="0"/>
                <w:sz w:val="20"/>
                <w:szCs w:val="20"/>
                <w:lang w:val="en-US"/>
              </w:rPr>
            </w:pPr>
          </w:p>
        </w:tc>
      </w:tr>
      <w:tr w:rsidR="00F073CF" w:rsidRPr="00763323" w:rsidTr="00716253">
        <w:trPr>
          <w:cantSplit/>
          <w:trHeight w:val="2109"/>
        </w:trPr>
        <w:tc>
          <w:tcPr>
            <w:tcW w:w="1080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241C" w:rsidRPr="00763323" w:rsidRDefault="00E576B9" w:rsidP="002A7ADF">
            <w:pPr>
              <w:spacing w:line="360" w:lineRule="auto"/>
              <w:rPr>
                <w:rFonts w:ascii="Arial" w:eastAsia="MS UI Gothic" w:hAnsi="Arial" w:cs="Arial"/>
                <w:b/>
                <w:snapToGrid w:val="0"/>
                <w:sz w:val="20"/>
                <w:szCs w:val="20"/>
                <w:lang w:val="en-US"/>
              </w:rPr>
            </w:pPr>
            <w:r w:rsidRPr="00E576B9">
              <w:rPr>
                <w:rFonts w:ascii="Arial" w:eastAsia="Arial Unicode MS" w:hAnsi="Arial" w:cs="Arial"/>
                <w:b/>
                <w:noProof/>
                <w:sz w:val="20"/>
                <w:szCs w:val="20"/>
                <w:lang w:val="en-US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6" type="#_x0000_t202" style="position:absolute;margin-left:186.1pt;margin-top:12.25pt;width:180.1pt;height:130.5pt;z-index:2516582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" filled="f" stroked="f">
                  <v:textbox>
                    <w:txbxContent>
                      <w:p w:rsidR="00B540F7" w:rsidRPr="00E826CA" w:rsidRDefault="00B540F7" w:rsidP="00577A50">
                        <w:pPr>
                          <w:rPr>
                            <w:rFonts w:ascii="Arial" w:eastAsia="MS UI Gothic" w:hAnsi="Arial" w:cs="Arial"/>
                            <w:snapToGrid w:val="0"/>
                            <w:color w:val="000000"/>
                            <w:sz w:val="20"/>
                            <w:szCs w:val="20"/>
                            <w:lang w:val="en-US"/>
                          </w:rPr>
                        </w:pPr>
                        <w:r w:rsidRPr="00E826CA">
                          <w:rPr>
                            <w:rFonts w:ascii="Arial" w:eastAsia="MS UI Gothic" w:hAnsi="Arial" w:cs="Arial"/>
                            <w:snapToGrid w:val="0"/>
                            <w:color w:val="000000"/>
                            <w:sz w:val="20"/>
                            <w:szCs w:val="20"/>
                            <w:lang w:val="en-US"/>
                          </w:rPr>
                          <w:t>BSI:</w:t>
                        </w:r>
                      </w:p>
                      <w:p w:rsidR="000D052B" w:rsidRDefault="00B540F7" w:rsidP="00D35CAE">
                        <w:pPr>
                          <w:numPr>
                            <w:ilvl w:val="0"/>
                            <w:numId w:val="20"/>
                          </w:numPr>
                          <w:rPr>
                            <w:rFonts w:ascii="Arial" w:eastAsia="MS UI Gothic" w:hAnsi="Arial" w:cs="Arial"/>
                            <w:snapToGrid w:val="0"/>
                            <w:color w:val="000000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Arial" w:eastAsia="MS UI Gothic" w:hAnsi="Arial" w:cs="Arial"/>
                            <w:snapToGrid w:val="0"/>
                            <w:color w:val="000000"/>
                            <w:sz w:val="20"/>
                            <w:szCs w:val="20"/>
                            <w:lang w:val="en-US"/>
                          </w:rPr>
                          <w:t xml:space="preserve">Mr. </w:t>
                        </w:r>
                        <w:proofErr w:type="spellStart"/>
                        <w:r>
                          <w:rPr>
                            <w:rFonts w:ascii="Arial" w:eastAsia="MS UI Gothic" w:hAnsi="Arial" w:cs="Arial"/>
                            <w:snapToGrid w:val="0"/>
                            <w:color w:val="000000"/>
                            <w:sz w:val="20"/>
                            <w:szCs w:val="20"/>
                            <w:lang w:val="en-US"/>
                          </w:rPr>
                          <w:t>Asra</w:t>
                        </w:r>
                        <w:proofErr w:type="spellEnd"/>
                      </w:p>
                      <w:p w:rsidR="00B540F7" w:rsidRDefault="000D052B" w:rsidP="004536FF">
                        <w:pPr>
                          <w:numPr>
                            <w:ilvl w:val="0"/>
                            <w:numId w:val="20"/>
                          </w:numPr>
                          <w:rPr>
                            <w:rFonts w:ascii="Arial" w:eastAsia="MS UI Gothic" w:hAnsi="Arial" w:cs="Arial"/>
                            <w:snapToGrid w:val="0"/>
                            <w:color w:val="000000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Arial" w:eastAsia="MS UI Gothic" w:hAnsi="Arial" w:cs="Arial"/>
                            <w:snapToGrid w:val="0"/>
                            <w:color w:val="000000"/>
                            <w:sz w:val="20"/>
                            <w:szCs w:val="20"/>
                            <w:lang w:val="en-US"/>
                          </w:rPr>
                          <w:t xml:space="preserve">Mr. </w:t>
                        </w:r>
                        <w:proofErr w:type="spellStart"/>
                        <w:r>
                          <w:rPr>
                            <w:rFonts w:ascii="Arial" w:eastAsia="MS UI Gothic" w:hAnsi="Arial" w:cs="Arial"/>
                            <w:snapToGrid w:val="0"/>
                            <w:color w:val="000000"/>
                            <w:sz w:val="20"/>
                            <w:szCs w:val="20"/>
                            <w:lang w:val="en-US"/>
                          </w:rPr>
                          <w:t>Seti</w:t>
                        </w:r>
                        <w:r w:rsidR="004536FF">
                          <w:rPr>
                            <w:rFonts w:ascii="Arial" w:eastAsia="MS UI Gothic" w:hAnsi="Arial" w:cs="Arial"/>
                            <w:snapToGrid w:val="0"/>
                            <w:color w:val="000000"/>
                            <w:sz w:val="20"/>
                            <w:szCs w:val="20"/>
                            <w:lang w:val="en-US"/>
                          </w:rPr>
                          <w:t>y</w:t>
                        </w:r>
                        <w:r>
                          <w:rPr>
                            <w:rFonts w:ascii="Arial" w:eastAsia="MS UI Gothic" w:hAnsi="Arial" w:cs="Arial"/>
                            <w:snapToGrid w:val="0"/>
                            <w:color w:val="000000"/>
                            <w:sz w:val="20"/>
                            <w:szCs w:val="20"/>
                            <w:lang w:val="en-US"/>
                          </w:rPr>
                          <w:t>ono</w:t>
                        </w:r>
                        <w:proofErr w:type="spellEnd"/>
                        <w:r w:rsidR="00B540F7">
                          <w:rPr>
                            <w:rFonts w:ascii="Arial" w:eastAsia="MS UI Gothic" w:hAnsi="Arial" w:cs="Arial"/>
                            <w:snapToGrid w:val="0"/>
                            <w:color w:val="000000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</w:p>
                      <w:p w:rsidR="00B540F7" w:rsidRPr="00E826CA" w:rsidRDefault="00B540F7" w:rsidP="005665E8">
                        <w:pPr>
                          <w:ind w:left="450"/>
                          <w:rPr>
                            <w:rFonts w:ascii="Arial" w:eastAsia="MS UI Gothic" w:hAnsi="Arial" w:cs="Arial"/>
                            <w:snapToGrid w:val="0"/>
                            <w:color w:val="000000"/>
                            <w:sz w:val="20"/>
                            <w:szCs w:val="20"/>
                            <w:lang w:val="en-US"/>
                          </w:rPr>
                        </w:pPr>
                      </w:p>
                      <w:p w:rsidR="00B540F7" w:rsidRPr="006F439A" w:rsidRDefault="00B540F7" w:rsidP="00577A50">
                        <w:pPr>
                          <w:ind w:right="-45"/>
                          <w:rPr>
                            <w:rFonts w:ascii="Palatino Linotype" w:hAnsi="Palatino Linotype" w:cs="Arial"/>
                            <w:sz w:val="20"/>
                            <w:szCs w:val="20"/>
                          </w:rPr>
                        </w:pPr>
                      </w:p>
                      <w:p w:rsidR="00B540F7" w:rsidRPr="006F439A" w:rsidRDefault="00B540F7" w:rsidP="00577A50">
                        <w:pPr>
                          <w:tabs>
                            <w:tab w:val="num" w:pos="180"/>
                          </w:tabs>
                          <w:ind w:right="-45" w:hanging="10"/>
                          <w:rPr>
                            <w:rFonts w:ascii="Palatino Linotype" w:hAnsi="Palatino Linotype" w:cs="Arial"/>
                            <w:sz w:val="20"/>
                            <w:szCs w:val="20"/>
                          </w:rPr>
                        </w:pPr>
                      </w:p>
                      <w:p w:rsidR="00B540F7" w:rsidRPr="002A7ADF" w:rsidRDefault="00B540F7" w:rsidP="00577A50">
                        <w:pPr>
                          <w:tabs>
                            <w:tab w:val="num" w:pos="180"/>
                          </w:tabs>
                          <w:rPr>
                            <w:rFonts w:ascii="Trebuchet MS" w:hAnsi="Trebuchet MS" w:cs="Arial"/>
                            <w:sz w:val="20"/>
                            <w:szCs w:val="20"/>
                          </w:rPr>
                        </w:pPr>
                      </w:p>
                      <w:p w:rsidR="00B540F7" w:rsidRPr="002A7ADF" w:rsidRDefault="00B540F7" w:rsidP="00577A50">
                        <w:pPr>
                          <w:tabs>
                            <w:tab w:val="num" w:pos="180"/>
                          </w:tabs>
                          <w:jc w:val="center"/>
                          <w:rPr>
                            <w:rFonts w:ascii="Trebuchet MS" w:hAnsi="Trebuchet MS" w:cs="Arial"/>
                            <w:sz w:val="20"/>
                            <w:szCs w:val="20"/>
                          </w:rPr>
                        </w:pPr>
                      </w:p>
                      <w:p w:rsidR="00B540F7" w:rsidRPr="002A7ADF" w:rsidRDefault="00B540F7" w:rsidP="00577A50">
                        <w:pPr>
                          <w:tabs>
                            <w:tab w:val="num" w:pos="180"/>
                          </w:tabs>
                          <w:rPr>
                            <w:rFonts w:ascii="Trebuchet MS" w:hAnsi="Trebuchet MS" w:cs="Arial"/>
                            <w:sz w:val="20"/>
                            <w:szCs w:val="20"/>
                          </w:rPr>
                        </w:pPr>
                      </w:p>
                      <w:p w:rsidR="00B540F7" w:rsidRPr="002A7ADF" w:rsidRDefault="00B540F7" w:rsidP="00577A50">
                        <w:pPr>
                          <w:rPr>
                            <w:rFonts w:ascii="Trebuchet MS" w:hAnsi="Trebuchet MS" w:cs="Arial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w:pict>
            </w:r>
            <w:r w:rsidRPr="00E576B9">
              <w:rPr>
                <w:rFonts w:ascii="Arial" w:eastAsia="Arial Unicode MS" w:hAnsi="Arial" w:cs="Arial"/>
                <w:b/>
                <w:noProof/>
                <w:sz w:val="20"/>
                <w:szCs w:val="20"/>
                <w:lang w:val="en-US"/>
              </w:rPr>
              <w:pict>
                <v:shape id="Text Box 4" o:spid="_x0000_s1027" type="#_x0000_t202" style="position:absolute;margin-left:34.6pt;margin-top:12.55pt;width:302.35pt;height:110pt;z-index:25165721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" filled="f" stroked="f">
                  <v:textbox>
                    <w:txbxContent>
                      <w:p w:rsidR="00B540F7" w:rsidRDefault="00B540F7" w:rsidP="00E04043">
                        <w:pPr>
                          <w:rPr>
                            <w:rFonts w:ascii="Arial" w:eastAsia="MS UI Gothic" w:hAnsi="Arial" w:cs="Arial"/>
                            <w:snapToGrid w:val="0"/>
                            <w:color w:val="000000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Arial" w:eastAsia="MS UI Gothic" w:hAnsi="Arial" w:cs="Arial"/>
                            <w:snapToGrid w:val="0"/>
                            <w:color w:val="000000"/>
                            <w:sz w:val="20"/>
                            <w:szCs w:val="20"/>
                            <w:lang w:val="en-US"/>
                          </w:rPr>
                          <w:t>DSF:</w:t>
                        </w:r>
                      </w:p>
                      <w:p w:rsidR="00B540F7" w:rsidRDefault="00B540F7" w:rsidP="00AA2ADB">
                        <w:pPr>
                          <w:numPr>
                            <w:ilvl w:val="0"/>
                            <w:numId w:val="19"/>
                          </w:numPr>
                          <w:tabs>
                            <w:tab w:val="clear" w:pos="360"/>
                            <w:tab w:val="num" w:pos="180"/>
                          </w:tabs>
                          <w:ind w:left="0" w:right="-45" w:hanging="10"/>
                          <w:rPr>
                            <w:rFonts w:ascii="Arial" w:eastAsia="MS UI Gothic" w:hAnsi="Arial" w:cs="Arial"/>
                            <w:snapToGrid w:val="0"/>
                            <w:color w:val="000000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Arial" w:eastAsia="MS UI Gothic" w:hAnsi="Arial" w:cs="Arial"/>
                            <w:snapToGrid w:val="0"/>
                            <w:color w:val="000000"/>
                            <w:sz w:val="20"/>
                            <w:szCs w:val="20"/>
                            <w:lang w:val="en-US"/>
                          </w:rPr>
                          <w:t xml:space="preserve">Mr. </w:t>
                        </w:r>
                        <w:r w:rsidR="004536FF">
                          <w:rPr>
                            <w:rFonts w:ascii="Arial" w:eastAsia="MS UI Gothic" w:hAnsi="Arial" w:cs="Arial"/>
                            <w:snapToGrid w:val="0"/>
                            <w:color w:val="000000"/>
                            <w:sz w:val="20"/>
                            <w:szCs w:val="20"/>
                            <w:lang w:val="en-US"/>
                          </w:rPr>
                          <w:t xml:space="preserve">Roby </w:t>
                        </w:r>
                        <w:proofErr w:type="spellStart"/>
                        <w:r w:rsidR="004536FF">
                          <w:rPr>
                            <w:rFonts w:ascii="Arial" w:eastAsia="MS UI Gothic" w:hAnsi="Arial" w:cs="Arial"/>
                            <w:snapToGrid w:val="0"/>
                            <w:color w:val="000000"/>
                            <w:sz w:val="20"/>
                            <w:szCs w:val="20"/>
                            <w:lang w:val="en-US"/>
                          </w:rPr>
                          <w:t>Wijaya</w:t>
                        </w:r>
                        <w:proofErr w:type="spellEnd"/>
                      </w:p>
                      <w:p w:rsidR="004536FF" w:rsidRDefault="000D052B" w:rsidP="000D052B">
                        <w:pPr>
                          <w:numPr>
                            <w:ilvl w:val="0"/>
                            <w:numId w:val="19"/>
                          </w:numPr>
                          <w:tabs>
                            <w:tab w:val="clear" w:pos="360"/>
                            <w:tab w:val="num" w:pos="180"/>
                          </w:tabs>
                          <w:ind w:left="0" w:right="-45" w:hanging="10"/>
                          <w:rPr>
                            <w:rFonts w:ascii="Arial" w:eastAsia="MS UI Gothic" w:hAnsi="Arial" w:cs="Arial"/>
                            <w:snapToGrid w:val="0"/>
                            <w:color w:val="000000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Arial" w:eastAsia="MS UI Gothic" w:hAnsi="Arial" w:cs="Arial"/>
                            <w:snapToGrid w:val="0"/>
                            <w:color w:val="000000"/>
                            <w:sz w:val="20"/>
                            <w:szCs w:val="20"/>
                            <w:lang w:val="en-US"/>
                          </w:rPr>
                          <w:t xml:space="preserve">Mr. </w:t>
                        </w:r>
                        <w:proofErr w:type="spellStart"/>
                        <w:r>
                          <w:rPr>
                            <w:rFonts w:ascii="Arial" w:eastAsia="MS UI Gothic" w:hAnsi="Arial" w:cs="Arial"/>
                            <w:snapToGrid w:val="0"/>
                            <w:color w:val="000000"/>
                            <w:sz w:val="20"/>
                            <w:szCs w:val="20"/>
                            <w:lang w:val="en-US"/>
                          </w:rPr>
                          <w:t>Mukhlis</w:t>
                        </w:r>
                        <w:proofErr w:type="spellEnd"/>
                        <w:r w:rsidR="004536FF">
                          <w:rPr>
                            <w:rFonts w:ascii="Arial" w:eastAsia="MS UI Gothic" w:hAnsi="Arial" w:cs="Arial"/>
                            <w:snapToGrid w:val="0"/>
                            <w:color w:val="000000"/>
                            <w:sz w:val="20"/>
                            <w:szCs w:val="20"/>
                            <w:lang w:val="en-US"/>
                          </w:rPr>
                          <w:t xml:space="preserve"> Ibrahim</w:t>
                        </w:r>
                      </w:p>
                      <w:p w:rsidR="00B540F7" w:rsidRDefault="004536FF" w:rsidP="000D052B">
                        <w:pPr>
                          <w:numPr>
                            <w:ilvl w:val="0"/>
                            <w:numId w:val="19"/>
                          </w:numPr>
                          <w:tabs>
                            <w:tab w:val="clear" w:pos="360"/>
                            <w:tab w:val="num" w:pos="180"/>
                          </w:tabs>
                          <w:ind w:left="0" w:right="-45" w:hanging="10"/>
                          <w:rPr>
                            <w:rFonts w:ascii="Arial" w:eastAsia="MS UI Gothic" w:hAnsi="Arial" w:cs="Arial"/>
                            <w:snapToGrid w:val="0"/>
                            <w:color w:val="000000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Arial" w:eastAsia="MS UI Gothic" w:hAnsi="Arial" w:cs="Arial"/>
                            <w:snapToGrid w:val="0"/>
                            <w:color w:val="000000"/>
                            <w:sz w:val="20"/>
                            <w:szCs w:val="20"/>
                            <w:lang w:val="en-US"/>
                          </w:rPr>
                          <w:t xml:space="preserve">Mr. </w:t>
                        </w:r>
                        <w:proofErr w:type="spellStart"/>
                        <w:r>
                          <w:rPr>
                            <w:rFonts w:ascii="Arial" w:eastAsia="MS UI Gothic" w:hAnsi="Arial" w:cs="Arial"/>
                            <w:snapToGrid w:val="0"/>
                            <w:color w:val="000000"/>
                            <w:sz w:val="20"/>
                            <w:szCs w:val="20"/>
                            <w:lang w:val="en-US"/>
                          </w:rPr>
                          <w:t>Deni</w:t>
                        </w:r>
                        <w:proofErr w:type="spellEnd"/>
                        <w:r>
                          <w:rPr>
                            <w:rFonts w:ascii="Arial" w:eastAsia="MS UI Gothic" w:hAnsi="Arial" w:cs="Arial"/>
                            <w:snapToGrid w:val="0"/>
                            <w:color w:val="000000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MS UI Gothic" w:hAnsi="Arial" w:cs="Arial"/>
                            <w:snapToGrid w:val="0"/>
                            <w:color w:val="000000"/>
                            <w:sz w:val="20"/>
                            <w:szCs w:val="20"/>
                            <w:lang w:val="en-US"/>
                          </w:rPr>
                          <w:t>Kusumah</w:t>
                        </w:r>
                        <w:proofErr w:type="spellEnd"/>
                        <w:r w:rsidR="000D052B">
                          <w:rPr>
                            <w:rFonts w:ascii="Arial" w:eastAsia="MS UI Gothic" w:hAnsi="Arial" w:cs="Arial"/>
                            <w:snapToGrid w:val="0"/>
                            <w:color w:val="000000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</w:p>
                      <w:p w:rsidR="00B540F7" w:rsidRPr="00E826CA" w:rsidRDefault="00B540F7" w:rsidP="004E568C">
                        <w:pPr>
                          <w:tabs>
                            <w:tab w:val="num" w:pos="180"/>
                          </w:tabs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  <w:p w:rsidR="00B540F7" w:rsidRDefault="00B540F7" w:rsidP="004E568C">
                        <w:pPr>
                          <w:tabs>
                            <w:tab w:val="num" w:pos="180"/>
                          </w:tabs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  <w:p w:rsidR="00B540F7" w:rsidRPr="00E826CA" w:rsidRDefault="000D052B" w:rsidP="004E568C">
                        <w:pPr>
                          <w:tabs>
                            <w:tab w:val="num" w:pos="180"/>
                          </w:tabs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:rsidR="00B540F7" w:rsidRPr="00E826CA" w:rsidRDefault="00B540F7" w:rsidP="004E568C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w:pict>
            </w:r>
            <w:r w:rsidR="00F073CF" w:rsidRPr="00763323">
              <w:rPr>
                <w:rFonts w:ascii="Arial" w:eastAsia="MS UI Gothic" w:hAnsi="Arial" w:cs="Arial"/>
                <w:b/>
                <w:snapToGrid w:val="0"/>
                <w:sz w:val="20"/>
                <w:szCs w:val="20"/>
                <w:lang w:val="en-US"/>
              </w:rPr>
              <w:t xml:space="preserve">ATTENDEES:                                                                                </w:t>
            </w:r>
          </w:p>
        </w:tc>
      </w:tr>
    </w:tbl>
    <w:p w:rsidR="00BF608D" w:rsidRDefault="00BF608D" w:rsidP="00B9386F">
      <w:pPr>
        <w:tabs>
          <w:tab w:val="left" w:pos="537"/>
          <w:tab w:val="left" w:pos="1375"/>
          <w:tab w:val="left" w:pos="2044"/>
          <w:tab w:val="left" w:pos="2831"/>
          <w:tab w:val="left" w:pos="3448"/>
          <w:tab w:val="left" w:pos="3627"/>
          <w:tab w:val="left" w:pos="4907"/>
          <w:tab w:val="left" w:pos="6580"/>
          <w:tab w:val="left" w:pos="7110"/>
          <w:tab w:val="left" w:pos="7528"/>
          <w:tab w:val="left" w:pos="7922"/>
          <w:tab w:val="left" w:pos="8205"/>
          <w:tab w:val="left" w:pos="8706"/>
        </w:tabs>
        <w:spacing w:line="240" w:lineRule="auto"/>
        <w:ind w:left="-540"/>
        <w:outlineLvl w:val="0"/>
        <w:rPr>
          <w:rFonts w:ascii="Arial" w:eastAsia="Arial Unicode MS" w:hAnsi="Arial" w:cs="Arial"/>
          <w:b/>
          <w:snapToGrid w:val="0"/>
          <w:sz w:val="20"/>
          <w:szCs w:val="20"/>
          <w:lang w:val="en-US"/>
        </w:rPr>
      </w:pPr>
    </w:p>
    <w:p w:rsidR="00D9602C" w:rsidRPr="00763323" w:rsidRDefault="00225141" w:rsidP="00B9386F">
      <w:pPr>
        <w:tabs>
          <w:tab w:val="left" w:pos="537"/>
          <w:tab w:val="left" w:pos="1375"/>
          <w:tab w:val="left" w:pos="2044"/>
          <w:tab w:val="left" w:pos="2831"/>
          <w:tab w:val="left" w:pos="3448"/>
          <w:tab w:val="left" w:pos="3627"/>
          <w:tab w:val="left" w:pos="4907"/>
          <w:tab w:val="left" w:pos="6580"/>
          <w:tab w:val="left" w:pos="7110"/>
          <w:tab w:val="left" w:pos="7528"/>
          <w:tab w:val="left" w:pos="7922"/>
          <w:tab w:val="left" w:pos="8205"/>
          <w:tab w:val="left" w:pos="8706"/>
        </w:tabs>
        <w:spacing w:line="240" w:lineRule="auto"/>
        <w:ind w:left="-540"/>
        <w:outlineLvl w:val="0"/>
        <w:rPr>
          <w:rFonts w:ascii="Arial" w:eastAsia="Arial Unicode MS" w:hAnsi="Arial" w:cs="Arial"/>
          <w:b/>
          <w:snapToGrid w:val="0"/>
          <w:sz w:val="20"/>
          <w:szCs w:val="20"/>
          <w:lang w:val="en-US"/>
        </w:rPr>
      </w:pPr>
      <w:r w:rsidRPr="00763323">
        <w:rPr>
          <w:rFonts w:ascii="Arial" w:eastAsia="Arial Unicode MS" w:hAnsi="Arial" w:cs="Arial"/>
          <w:b/>
          <w:snapToGrid w:val="0"/>
          <w:sz w:val="20"/>
          <w:szCs w:val="20"/>
          <w:lang w:val="en-US"/>
        </w:rPr>
        <w:t>MEETING AGENDA</w:t>
      </w:r>
    </w:p>
    <w:tbl>
      <w:tblPr>
        <w:tblW w:w="1080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800"/>
      </w:tblGrid>
      <w:tr w:rsidR="00225141" w:rsidRPr="00763323" w:rsidTr="00C1321B">
        <w:trPr>
          <w:trHeight w:val="350"/>
        </w:trPr>
        <w:tc>
          <w:tcPr>
            <w:tcW w:w="10800" w:type="dxa"/>
            <w:vAlign w:val="center"/>
          </w:tcPr>
          <w:p w:rsidR="005A6A10" w:rsidRDefault="00440643" w:rsidP="00977B5F">
            <w:pPr>
              <w:pStyle w:val="BulletedList1"/>
              <w:numPr>
                <w:ilvl w:val="0"/>
                <w:numId w:val="0"/>
              </w:numPr>
              <w:spacing w:line="276" w:lineRule="auto"/>
              <w:ind w:left="720" w:right="475" w:hanging="720"/>
              <w:rPr>
                <w:rFonts w:ascii="Arial" w:eastAsia="MS UI Gothic" w:hAnsi="Arial" w:cs="Arial"/>
                <w:snapToGrid w:val="0"/>
                <w:sz w:val="20"/>
                <w:szCs w:val="20"/>
                <w:lang w:val="en-US" w:eastAsia="ja-JP"/>
              </w:rPr>
            </w:pPr>
            <w:r>
              <w:rPr>
                <w:rFonts w:ascii="Arial" w:eastAsia="MS UI Gothic" w:hAnsi="Arial" w:cs="Arial"/>
                <w:snapToGrid w:val="0"/>
                <w:sz w:val="20"/>
                <w:szCs w:val="20"/>
                <w:lang w:val="en-US" w:eastAsia="ja-JP"/>
              </w:rPr>
              <w:t>Discussion for Operating Lease Support system:</w:t>
            </w:r>
          </w:p>
          <w:p w:rsidR="00763323" w:rsidRPr="00763323" w:rsidRDefault="004536FF" w:rsidP="00D35CAE">
            <w:pPr>
              <w:pStyle w:val="BulletedList1"/>
              <w:numPr>
                <w:ilvl w:val="0"/>
                <w:numId w:val="43"/>
              </w:numPr>
              <w:spacing w:line="276" w:lineRule="auto"/>
              <w:ind w:right="475"/>
              <w:rPr>
                <w:rFonts w:ascii="Arial" w:hAnsi="Arial" w:cs="Arial"/>
                <w:sz w:val="20"/>
                <w:szCs w:val="20"/>
              </w:rPr>
            </w:pPr>
            <w:r w:rsidRPr="004536FF">
              <w:rPr>
                <w:rFonts w:ascii="Arial" w:eastAsia="MS UI Gothic" w:hAnsi="Arial" w:cs="Arial"/>
                <w:snapToGrid w:val="0"/>
                <w:sz w:val="20"/>
                <w:szCs w:val="20"/>
                <w:lang w:val="en-US" w:eastAsia="ja-JP"/>
              </w:rPr>
              <w:t xml:space="preserve">Progress report </w:t>
            </w:r>
            <w:r>
              <w:rPr>
                <w:rFonts w:ascii="Arial" w:eastAsia="MS UI Gothic" w:hAnsi="Arial" w:cs="Arial"/>
                <w:snapToGrid w:val="0"/>
                <w:sz w:val="20"/>
                <w:szCs w:val="20"/>
                <w:lang w:val="en-US" w:eastAsia="ja-JP"/>
              </w:rPr>
              <w:t xml:space="preserve">of </w:t>
            </w:r>
            <w:r w:rsidRPr="004536FF">
              <w:rPr>
                <w:rFonts w:ascii="Arial" w:eastAsia="MS UI Gothic" w:hAnsi="Arial" w:cs="Arial"/>
                <w:snapToGrid w:val="0"/>
                <w:sz w:val="20"/>
                <w:szCs w:val="20"/>
                <w:lang w:val="en-US" w:eastAsia="ja-JP"/>
              </w:rPr>
              <w:t>CR</w:t>
            </w:r>
            <w:r>
              <w:rPr>
                <w:rFonts w:ascii="Arial" w:eastAsia="MS UI Gothic" w:hAnsi="Arial" w:cs="Arial"/>
                <w:snapToGrid w:val="0"/>
                <w:sz w:val="20"/>
                <w:szCs w:val="20"/>
                <w:lang w:val="en-US" w:eastAsia="ja-JP"/>
              </w:rPr>
              <w:t xml:space="preserve"> Operating Lease</w:t>
            </w:r>
          </w:p>
        </w:tc>
      </w:tr>
    </w:tbl>
    <w:p w:rsidR="00BF608D" w:rsidRDefault="00BF608D" w:rsidP="00B9386F">
      <w:pPr>
        <w:tabs>
          <w:tab w:val="left" w:pos="537"/>
          <w:tab w:val="left" w:pos="1375"/>
          <w:tab w:val="left" w:pos="2044"/>
          <w:tab w:val="left" w:pos="2831"/>
          <w:tab w:val="left" w:pos="3448"/>
          <w:tab w:val="left" w:pos="3627"/>
          <w:tab w:val="left" w:pos="4907"/>
          <w:tab w:val="left" w:pos="6580"/>
          <w:tab w:val="left" w:pos="7110"/>
          <w:tab w:val="left" w:pos="7528"/>
          <w:tab w:val="left" w:pos="7922"/>
          <w:tab w:val="left" w:pos="8205"/>
          <w:tab w:val="left" w:pos="8706"/>
        </w:tabs>
        <w:spacing w:line="240" w:lineRule="auto"/>
        <w:ind w:left="-540"/>
        <w:outlineLvl w:val="0"/>
        <w:rPr>
          <w:rFonts w:ascii="Arial" w:eastAsia="Arial Unicode MS" w:hAnsi="Arial" w:cs="Arial"/>
          <w:b/>
          <w:snapToGrid w:val="0"/>
          <w:sz w:val="20"/>
          <w:szCs w:val="20"/>
          <w:lang w:val="en-US"/>
        </w:rPr>
      </w:pPr>
    </w:p>
    <w:p w:rsidR="00EF4FF7" w:rsidRPr="00763323" w:rsidRDefault="00B9386F" w:rsidP="00B9386F">
      <w:pPr>
        <w:tabs>
          <w:tab w:val="left" w:pos="537"/>
          <w:tab w:val="left" w:pos="1375"/>
          <w:tab w:val="left" w:pos="2044"/>
          <w:tab w:val="left" w:pos="2831"/>
          <w:tab w:val="left" w:pos="3448"/>
          <w:tab w:val="left" w:pos="3627"/>
          <w:tab w:val="left" w:pos="4907"/>
          <w:tab w:val="left" w:pos="6580"/>
          <w:tab w:val="left" w:pos="7110"/>
          <w:tab w:val="left" w:pos="7528"/>
          <w:tab w:val="left" w:pos="7922"/>
          <w:tab w:val="left" w:pos="8205"/>
          <w:tab w:val="left" w:pos="8706"/>
        </w:tabs>
        <w:spacing w:line="240" w:lineRule="auto"/>
        <w:ind w:left="-540"/>
        <w:outlineLvl w:val="0"/>
        <w:rPr>
          <w:rFonts w:ascii="Arial" w:eastAsia="Arial Unicode MS" w:hAnsi="Arial" w:cs="Arial"/>
          <w:b/>
          <w:snapToGrid w:val="0"/>
          <w:sz w:val="20"/>
          <w:szCs w:val="20"/>
          <w:lang w:val="en-US"/>
        </w:rPr>
      </w:pPr>
      <w:r w:rsidRPr="00763323">
        <w:rPr>
          <w:rFonts w:ascii="Arial" w:eastAsia="Arial Unicode MS" w:hAnsi="Arial" w:cs="Arial"/>
          <w:b/>
          <w:snapToGrid w:val="0"/>
          <w:sz w:val="20"/>
          <w:szCs w:val="20"/>
          <w:lang w:val="en-US"/>
        </w:rPr>
        <w:t>DISCUSSION POINT</w:t>
      </w:r>
    </w:p>
    <w:tbl>
      <w:tblPr>
        <w:tblW w:w="1080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800"/>
      </w:tblGrid>
      <w:tr w:rsidR="00225141" w:rsidRPr="00763323" w:rsidTr="00CF7988">
        <w:trPr>
          <w:trHeight w:val="1378"/>
        </w:trPr>
        <w:tc>
          <w:tcPr>
            <w:tcW w:w="10800" w:type="dxa"/>
          </w:tcPr>
          <w:p w:rsidR="00440643" w:rsidRPr="00763323" w:rsidRDefault="00977B5F" w:rsidP="00BF608D">
            <w:pPr>
              <w:spacing w:line="360" w:lineRule="auto"/>
              <w:rPr>
                <w:sz w:val="22"/>
              </w:rPr>
            </w:pPr>
            <w:r w:rsidRPr="00763323">
              <w:rPr>
                <w:sz w:val="22"/>
              </w:rPr>
              <w:t xml:space="preserve"> </w:t>
            </w:r>
          </w:p>
          <w:p w:rsidR="00B92753" w:rsidRPr="00D35CAE" w:rsidRDefault="00CA17D1" w:rsidP="004D1D54">
            <w:pPr>
              <w:pStyle w:val="BulletedList1"/>
              <w:numPr>
                <w:ilvl w:val="0"/>
                <w:numId w:val="43"/>
              </w:numPr>
              <w:spacing w:line="360" w:lineRule="auto"/>
              <w:ind w:right="475"/>
              <w:rPr>
                <w:rFonts w:ascii="Arial" w:hAnsi="Arial" w:cs="Arial"/>
                <w:sz w:val="20"/>
              </w:rPr>
            </w:pPr>
            <w:r w:rsidRPr="00D35CAE">
              <w:rPr>
                <w:rFonts w:ascii="Arial" w:hAnsi="Arial" w:cs="Arial"/>
                <w:sz w:val="20"/>
              </w:rPr>
              <w:t>BSI</w:t>
            </w:r>
            <w:r w:rsidR="00B92753" w:rsidRPr="00D35CAE">
              <w:rPr>
                <w:rFonts w:ascii="Arial" w:hAnsi="Arial" w:cs="Arial"/>
                <w:sz w:val="20"/>
              </w:rPr>
              <w:t xml:space="preserve"> Team </w:t>
            </w:r>
            <w:r w:rsidR="00E701A8" w:rsidRPr="00D35CAE">
              <w:rPr>
                <w:rFonts w:ascii="Arial" w:hAnsi="Arial" w:cs="Arial"/>
                <w:sz w:val="20"/>
              </w:rPr>
              <w:t>explain</w:t>
            </w:r>
            <w:r w:rsidR="002B3788" w:rsidRPr="00D35CAE">
              <w:rPr>
                <w:rFonts w:ascii="Arial" w:hAnsi="Arial" w:cs="Arial" w:hint="eastAsia"/>
                <w:sz w:val="20"/>
                <w:lang w:eastAsia="ja-JP"/>
              </w:rPr>
              <w:t>ed</w:t>
            </w:r>
            <w:r w:rsidRPr="00D35CAE">
              <w:rPr>
                <w:rFonts w:ascii="Arial" w:hAnsi="Arial" w:cs="Arial"/>
                <w:sz w:val="20"/>
              </w:rPr>
              <w:t xml:space="preserve"> </w:t>
            </w:r>
            <w:r w:rsidR="002B3788" w:rsidRPr="00D35CAE">
              <w:rPr>
                <w:rFonts w:ascii="Arial" w:hAnsi="Arial" w:cs="Arial" w:hint="eastAsia"/>
                <w:sz w:val="20"/>
                <w:lang w:eastAsia="ja-JP"/>
              </w:rPr>
              <w:t>about</w:t>
            </w:r>
            <w:r w:rsidRPr="00D35CAE">
              <w:rPr>
                <w:rFonts w:ascii="Arial" w:hAnsi="Arial" w:cs="Arial"/>
                <w:sz w:val="20"/>
              </w:rPr>
              <w:t xml:space="preserve"> </w:t>
            </w:r>
            <w:r w:rsidR="004D1D54" w:rsidRPr="00D35CAE">
              <w:rPr>
                <w:rFonts w:ascii="Arial" w:hAnsi="Arial" w:cs="Arial"/>
                <w:sz w:val="20"/>
                <w:szCs w:val="20"/>
              </w:rPr>
              <w:t>status of progress CR development</w:t>
            </w:r>
            <w:r w:rsidR="004D1D54" w:rsidRPr="00D35CAE">
              <w:rPr>
                <w:rFonts w:ascii="Arial" w:hAnsi="Arial" w:cs="Arial"/>
                <w:sz w:val="20"/>
              </w:rPr>
              <w:t xml:space="preserve"> and next activities</w:t>
            </w:r>
          </w:p>
          <w:p w:rsidR="000D052B" w:rsidRDefault="000D052B" w:rsidP="00F77FCA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  <w:sz w:val="20"/>
              </w:rPr>
            </w:pPr>
          </w:p>
          <w:p w:rsidR="00F77FCA" w:rsidRPr="002D452B" w:rsidRDefault="00F77FCA" w:rsidP="00F77FCA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  <w:sz w:val="20"/>
              </w:rPr>
            </w:pPr>
            <w:r w:rsidRPr="002D452B">
              <w:rPr>
                <w:rFonts w:ascii="Arial" w:hAnsi="Arial" w:cs="Arial"/>
                <w:b/>
                <w:sz w:val="20"/>
              </w:rPr>
              <w:t>Concern of meeting:</w:t>
            </w:r>
          </w:p>
          <w:p w:rsidR="004956F6" w:rsidRDefault="004956F6" w:rsidP="004D1D54">
            <w:pPr>
              <w:pStyle w:val="ListParagraph"/>
              <w:numPr>
                <w:ilvl w:val="0"/>
                <w:numId w:val="39"/>
              </w:numPr>
              <w:spacing w:line="360" w:lineRule="auto"/>
              <w:rPr>
                <w:rFonts w:ascii="Arial" w:hAnsi="Arial" w:cs="Arial"/>
                <w:sz w:val="20"/>
              </w:rPr>
            </w:pPr>
            <w:r w:rsidRPr="004D1D54">
              <w:rPr>
                <w:rFonts w:ascii="Arial" w:hAnsi="Arial" w:cs="Arial"/>
                <w:sz w:val="20"/>
              </w:rPr>
              <w:t>BSI Team will</w:t>
            </w:r>
            <w:r>
              <w:rPr>
                <w:rFonts w:ascii="Arial" w:hAnsi="Arial" w:cs="Arial"/>
                <w:sz w:val="20"/>
              </w:rPr>
              <w:t xml:space="preserve"> fix functional specification document of</w:t>
            </w:r>
            <w:r w:rsidRPr="004D1D54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Historical Data and immediately share to DSF ITD</w:t>
            </w:r>
            <w:r w:rsidR="005A3099">
              <w:rPr>
                <w:rFonts w:ascii="Arial" w:hAnsi="Arial" w:cs="Arial"/>
                <w:sz w:val="20"/>
              </w:rPr>
              <w:t xml:space="preserve"> Team</w:t>
            </w:r>
          </w:p>
          <w:p w:rsidR="004956F6" w:rsidRDefault="004956F6" w:rsidP="004D1D54">
            <w:pPr>
              <w:pStyle w:val="ListParagraph"/>
              <w:numPr>
                <w:ilvl w:val="0"/>
                <w:numId w:val="39"/>
              </w:numPr>
              <w:spacing w:line="36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BSI Team already fix the failed result of UAT Historical Data, and DSF ITD Team can re-test them</w:t>
            </w:r>
          </w:p>
          <w:p w:rsidR="004956F6" w:rsidRDefault="004956F6" w:rsidP="004D1D54">
            <w:pPr>
              <w:pStyle w:val="ListParagraph"/>
              <w:numPr>
                <w:ilvl w:val="0"/>
                <w:numId w:val="39"/>
              </w:numPr>
              <w:spacing w:line="360" w:lineRule="auto"/>
              <w:rPr>
                <w:rFonts w:ascii="Arial" w:hAnsi="Arial" w:cs="Arial"/>
                <w:sz w:val="20"/>
              </w:rPr>
            </w:pPr>
            <w:r w:rsidRPr="004D1D54">
              <w:rPr>
                <w:rFonts w:ascii="Arial" w:hAnsi="Arial" w:cs="Arial"/>
                <w:sz w:val="20"/>
              </w:rPr>
              <w:t>BSI Team will</w:t>
            </w:r>
            <w:r>
              <w:rPr>
                <w:rFonts w:ascii="Arial" w:hAnsi="Arial" w:cs="Arial"/>
                <w:sz w:val="20"/>
              </w:rPr>
              <w:t xml:space="preserve"> define new Negative test scenario for UAT Historical Data - Transactional step 12.2, 13.2, 14.2, 15.2, 16.2, 17.2, 18.2, 19.2, 20.2, 21.2, 22.2</w:t>
            </w:r>
          </w:p>
          <w:p w:rsidR="00B92753" w:rsidRDefault="005113B9" w:rsidP="004D1D54">
            <w:pPr>
              <w:pStyle w:val="ListParagraph"/>
              <w:numPr>
                <w:ilvl w:val="0"/>
                <w:numId w:val="39"/>
              </w:numPr>
              <w:spacing w:line="36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DSF </w:t>
            </w:r>
            <w:r w:rsidR="00D35CAE">
              <w:rPr>
                <w:rFonts w:ascii="Arial" w:hAnsi="Arial" w:cs="Arial"/>
                <w:sz w:val="20"/>
              </w:rPr>
              <w:t xml:space="preserve">ITD </w:t>
            </w:r>
            <w:r>
              <w:rPr>
                <w:rFonts w:ascii="Arial" w:hAnsi="Arial" w:cs="Arial"/>
                <w:sz w:val="20"/>
              </w:rPr>
              <w:t>Team</w:t>
            </w:r>
            <w:r w:rsidR="00D35CAE">
              <w:rPr>
                <w:rFonts w:ascii="Arial" w:hAnsi="Arial" w:cs="Arial"/>
                <w:sz w:val="20"/>
              </w:rPr>
              <w:t xml:space="preserve"> will continue conduct </w:t>
            </w:r>
            <w:r w:rsidR="004D1D54" w:rsidRPr="004D1D54">
              <w:rPr>
                <w:rFonts w:ascii="Arial" w:hAnsi="Arial" w:cs="Arial"/>
                <w:sz w:val="20"/>
              </w:rPr>
              <w:t>UAT</w:t>
            </w:r>
            <w:r w:rsidR="00B92753">
              <w:rPr>
                <w:rFonts w:ascii="Arial" w:hAnsi="Arial" w:cs="Arial"/>
                <w:sz w:val="20"/>
              </w:rPr>
              <w:t xml:space="preserve"> Historical Data</w:t>
            </w:r>
            <w:r w:rsidR="004D1D54" w:rsidRPr="004D1D54">
              <w:rPr>
                <w:rFonts w:ascii="Arial" w:hAnsi="Arial" w:cs="Arial"/>
                <w:sz w:val="20"/>
              </w:rPr>
              <w:t xml:space="preserve"> on </w:t>
            </w:r>
          </w:p>
          <w:p w:rsidR="004D1D54" w:rsidRPr="004D1D54" w:rsidRDefault="00D35CAE" w:rsidP="00B92753">
            <w:pPr>
              <w:pStyle w:val="ListParagraph"/>
              <w:numPr>
                <w:ilvl w:val="0"/>
                <w:numId w:val="46"/>
              </w:numPr>
              <w:spacing w:line="36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25, 26</w:t>
            </w:r>
            <w:r w:rsidR="004D1D54" w:rsidRPr="004D1D54">
              <w:rPr>
                <w:rFonts w:ascii="Arial" w:hAnsi="Arial" w:cs="Arial"/>
                <w:sz w:val="20"/>
              </w:rPr>
              <w:t xml:space="preserve"> May 2015</w:t>
            </w:r>
            <w:r>
              <w:rPr>
                <w:rFonts w:ascii="Arial" w:hAnsi="Arial" w:cs="Arial"/>
                <w:sz w:val="20"/>
              </w:rPr>
              <w:t xml:space="preserve"> for Outstanding scenario</w:t>
            </w:r>
          </w:p>
          <w:p w:rsidR="004D1D54" w:rsidRDefault="00D35CAE" w:rsidP="00B92753">
            <w:pPr>
              <w:pStyle w:val="ListParagraph"/>
              <w:numPr>
                <w:ilvl w:val="0"/>
                <w:numId w:val="46"/>
              </w:numPr>
              <w:spacing w:line="36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27 </w:t>
            </w:r>
            <w:r w:rsidR="004D1D54" w:rsidRPr="004D1D54">
              <w:rPr>
                <w:rFonts w:ascii="Arial" w:hAnsi="Arial" w:cs="Arial"/>
                <w:sz w:val="20"/>
              </w:rPr>
              <w:t xml:space="preserve"> May 2015</w:t>
            </w:r>
            <w:r>
              <w:rPr>
                <w:rFonts w:ascii="Arial" w:hAnsi="Arial" w:cs="Arial"/>
                <w:sz w:val="20"/>
              </w:rPr>
              <w:t xml:space="preserve"> for Bug fixed scenario</w:t>
            </w:r>
          </w:p>
          <w:p w:rsidR="00D35CAE" w:rsidRPr="004D1D54" w:rsidRDefault="00D35CAE" w:rsidP="00B92753">
            <w:pPr>
              <w:pStyle w:val="ListParagraph"/>
              <w:numPr>
                <w:ilvl w:val="0"/>
                <w:numId w:val="46"/>
              </w:numPr>
              <w:spacing w:line="36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29 May 2015 for Negative test scenario</w:t>
            </w:r>
          </w:p>
          <w:p w:rsidR="00E74821" w:rsidRDefault="00E74821" w:rsidP="00E74821">
            <w:pPr>
              <w:pStyle w:val="ListParagraph"/>
              <w:numPr>
                <w:ilvl w:val="0"/>
                <w:numId w:val="39"/>
              </w:numPr>
              <w:spacing w:line="360" w:lineRule="auto"/>
              <w:rPr>
                <w:rFonts w:ascii="Arial" w:hAnsi="Arial" w:cs="Arial"/>
                <w:sz w:val="20"/>
              </w:rPr>
            </w:pPr>
            <w:r w:rsidRPr="004D1D54">
              <w:rPr>
                <w:rFonts w:ascii="Arial" w:hAnsi="Arial" w:cs="Arial"/>
                <w:sz w:val="20"/>
              </w:rPr>
              <w:t>UAT</w:t>
            </w:r>
            <w:r>
              <w:rPr>
                <w:rFonts w:ascii="Arial" w:hAnsi="Arial" w:cs="Arial"/>
                <w:sz w:val="20"/>
              </w:rPr>
              <w:t xml:space="preserve"> User Role Management </w:t>
            </w:r>
            <w:r w:rsidRPr="004D1D54">
              <w:rPr>
                <w:rFonts w:ascii="Arial" w:hAnsi="Arial" w:cs="Arial"/>
                <w:sz w:val="20"/>
              </w:rPr>
              <w:t>will be conduct</w:t>
            </w:r>
            <w:r>
              <w:rPr>
                <w:rFonts w:ascii="Arial" w:hAnsi="Arial" w:cs="Arial"/>
                <w:sz w:val="20"/>
              </w:rPr>
              <w:t>ed</w:t>
            </w:r>
            <w:r w:rsidRPr="004D1D54">
              <w:rPr>
                <w:rFonts w:ascii="Arial" w:hAnsi="Arial" w:cs="Arial"/>
                <w:sz w:val="20"/>
              </w:rPr>
              <w:t xml:space="preserve"> on </w:t>
            </w:r>
          </w:p>
          <w:p w:rsidR="00AE6D34" w:rsidRPr="000D7853" w:rsidRDefault="00E74821" w:rsidP="00E74821">
            <w:pPr>
              <w:pStyle w:val="ListParagraph"/>
              <w:numPr>
                <w:ilvl w:val="0"/>
                <w:numId w:val="47"/>
              </w:numPr>
              <w:spacing w:line="360" w:lineRule="auto"/>
              <w:rPr>
                <w:rFonts w:ascii="Arial" w:hAnsi="Arial" w:cs="Arial"/>
                <w:sz w:val="20"/>
              </w:rPr>
            </w:pPr>
            <w:r w:rsidRPr="004D1D54">
              <w:rPr>
                <w:rFonts w:ascii="Arial" w:hAnsi="Arial" w:cs="Arial"/>
                <w:sz w:val="20"/>
              </w:rPr>
              <w:t>Monday, 1</w:t>
            </w:r>
            <w:r>
              <w:rPr>
                <w:rFonts w:ascii="Arial" w:hAnsi="Arial" w:cs="Arial"/>
                <w:sz w:val="20"/>
              </w:rPr>
              <w:t xml:space="preserve"> and 3</w:t>
            </w:r>
            <w:r w:rsidRPr="004D1D54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June</w:t>
            </w:r>
            <w:r w:rsidRPr="004D1D54">
              <w:rPr>
                <w:rFonts w:ascii="Arial" w:hAnsi="Arial" w:cs="Arial"/>
                <w:sz w:val="20"/>
              </w:rPr>
              <w:t xml:space="preserve"> 2015</w:t>
            </w:r>
          </w:p>
        </w:tc>
      </w:tr>
    </w:tbl>
    <w:p w:rsidR="00AE6D34" w:rsidRDefault="00AE6D34" w:rsidP="00826FFD">
      <w:pPr>
        <w:tabs>
          <w:tab w:val="left" w:pos="537"/>
          <w:tab w:val="left" w:pos="1375"/>
          <w:tab w:val="left" w:pos="2044"/>
          <w:tab w:val="left" w:pos="2831"/>
          <w:tab w:val="left" w:pos="3448"/>
          <w:tab w:val="left" w:pos="3627"/>
          <w:tab w:val="left" w:pos="4907"/>
          <w:tab w:val="left" w:pos="6580"/>
          <w:tab w:val="left" w:pos="7110"/>
          <w:tab w:val="left" w:pos="7528"/>
          <w:tab w:val="left" w:pos="7922"/>
          <w:tab w:val="left" w:pos="8205"/>
          <w:tab w:val="left" w:pos="8706"/>
        </w:tabs>
        <w:spacing w:line="240" w:lineRule="auto"/>
        <w:ind w:left="-540"/>
        <w:jc w:val="both"/>
        <w:outlineLvl w:val="0"/>
        <w:rPr>
          <w:rFonts w:ascii="Arial" w:eastAsia="Arial Unicode MS" w:hAnsi="Arial" w:cs="Arial"/>
          <w:b/>
          <w:snapToGrid w:val="0"/>
          <w:sz w:val="20"/>
          <w:szCs w:val="20"/>
          <w:lang w:val="en-US"/>
        </w:rPr>
      </w:pPr>
    </w:p>
    <w:p w:rsidR="00E559A1" w:rsidRPr="00763323" w:rsidRDefault="004E568C" w:rsidP="00826FFD">
      <w:pPr>
        <w:tabs>
          <w:tab w:val="left" w:pos="537"/>
          <w:tab w:val="left" w:pos="1375"/>
          <w:tab w:val="left" w:pos="2044"/>
          <w:tab w:val="left" w:pos="2831"/>
          <w:tab w:val="left" w:pos="3448"/>
          <w:tab w:val="left" w:pos="3627"/>
          <w:tab w:val="left" w:pos="4907"/>
          <w:tab w:val="left" w:pos="6580"/>
          <w:tab w:val="left" w:pos="7110"/>
          <w:tab w:val="left" w:pos="7528"/>
          <w:tab w:val="left" w:pos="7922"/>
          <w:tab w:val="left" w:pos="8205"/>
          <w:tab w:val="left" w:pos="8706"/>
        </w:tabs>
        <w:spacing w:line="240" w:lineRule="auto"/>
        <w:ind w:left="-540"/>
        <w:jc w:val="both"/>
        <w:outlineLvl w:val="0"/>
        <w:rPr>
          <w:rFonts w:ascii="Arial" w:eastAsia="Arial Unicode MS" w:hAnsi="Arial" w:cs="Arial"/>
          <w:b/>
          <w:snapToGrid w:val="0"/>
          <w:sz w:val="20"/>
          <w:szCs w:val="20"/>
          <w:lang w:val="en-US"/>
        </w:rPr>
      </w:pPr>
      <w:r w:rsidRPr="00763323">
        <w:rPr>
          <w:rFonts w:ascii="Arial" w:eastAsia="Arial Unicode MS" w:hAnsi="Arial" w:cs="Arial"/>
          <w:b/>
          <w:snapToGrid w:val="0"/>
          <w:sz w:val="20"/>
          <w:szCs w:val="20"/>
          <w:lang w:val="en-US"/>
        </w:rPr>
        <w:t>NEXT FOLLOW U</w:t>
      </w:r>
      <w:r w:rsidR="00826FFD" w:rsidRPr="00763323">
        <w:rPr>
          <w:rFonts w:ascii="Arial" w:eastAsia="Arial Unicode MS" w:hAnsi="Arial" w:cs="Arial"/>
          <w:b/>
          <w:snapToGrid w:val="0"/>
          <w:sz w:val="20"/>
          <w:szCs w:val="20"/>
          <w:lang w:val="en-US"/>
        </w:rPr>
        <w:t>P</w:t>
      </w:r>
    </w:p>
    <w:tbl>
      <w:tblPr>
        <w:tblW w:w="1080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3870"/>
        <w:gridCol w:w="1800"/>
        <w:gridCol w:w="2070"/>
        <w:gridCol w:w="2430"/>
      </w:tblGrid>
      <w:tr w:rsidR="00763323" w:rsidRPr="00763323" w:rsidTr="00A42D09">
        <w:trPr>
          <w:trHeight w:val="305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2D09" w:rsidRPr="00763323" w:rsidRDefault="00A42D09" w:rsidP="00C77C48">
            <w:pPr>
              <w:tabs>
                <w:tab w:val="left" w:pos="537"/>
                <w:tab w:val="left" w:pos="1375"/>
                <w:tab w:val="left" w:pos="2044"/>
                <w:tab w:val="left" w:pos="2831"/>
                <w:tab w:val="left" w:pos="3448"/>
                <w:tab w:val="left" w:pos="3627"/>
                <w:tab w:val="left" w:pos="4907"/>
                <w:tab w:val="left" w:pos="6580"/>
                <w:tab w:val="left" w:pos="7110"/>
                <w:tab w:val="left" w:pos="7528"/>
                <w:tab w:val="left" w:pos="7922"/>
                <w:tab w:val="left" w:pos="8205"/>
                <w:tab w:val="left" w:pos="8706"/>
              </w:tabs>
              <w:spacing w:line="240" w:lineRule="auto"/>
              <w:jc w:val="center"/>
              <w:outlineLvl w:val="0"/>
              <w:rPr>
                <w:rFonts w:ascii="Arial" w:eastAsia="Arial Unicode MS" w:hAnsi="Arial" w:cs="Arial"/>
                <w:snapToGrid w:val="0"/>
                <w:sz w:val="20"/>
                <w:szCs w:val="20"/>
                <w:lang w:val="en-US"/>
              </w:rPr>
            </w:pPr>
            <w:r w:rsidRPr="00763323">
              <w:rPr>
                <w:rFonts w:ascii="Arial" w:eastAsia="Arial Unicode MS" w:hAnsi="Arial" w:cs="Arial"/>
                <w:snapToGrid w:val="0"/>
                <w:sz w:val="20"/>
                <w:szCs w:val="20"/>
                <w:lang w:val="en-US"/>
              </w:rPr>
              <w:t>No.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2D09" w:rsidRPr="00763323" w:rsidRDefault="00A42D09" w:rsidP="00C77C48">
            <w:pPr>
              <w:tabs>
                <w:tab w:val="left" w:pos="537"/>
                <w:tab w:val="left" w:pos="1375"/>
                <w:tab w:val="left" w:pos="2044"/>
                <w:tab w:val="left" w:pos="2831"/>
                <w:tab w:val="left" w:pos="3448"/>
                <w:tab w:val="left" w:pos="3627"/>
                <w:tab w:val="left" w:pos="4907"/>
                <w:tab w:val="left" w:pos="6580"/>
                <w:tab w:val="left" w:pos="7110"/>
                <w:tab w:val="left" w:pos="7528"/>
                <w:tab w:val="left" w:pos="7922"/>
                <w:tab w:val="left" w:pos="8205"/>
                <w:tab w:val="left" w:pos="8706"/>
              </w:tabs>
              <w:spacing w:line="240" w:lineRule="auto"/>
              <w:jc w:val="center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 w:rsidRPr="00763323">
              <w:rPr>
                <w:rFonts w:ascii="Arial" w:hAnsi="Arial" w:cs="Arial"/>
                <w:bCs/>
                <w:sz w:val="20"/>
                <w:szCs w:val="20"/>
              </w:rPr>
              <w:t>Item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2D09" w:rsidRPr="00763323" w:rsidRDefault="00A42D09" w:rsidP="00C77C48">
            <w:pPr>
              <w:tabs>
                <w:tab w:val="left" w:pos="537"/>
                <w:tab w:val="left" w:pos="1375"/>
                <w:tab w:val="left" w:pos="2044"/>
                <w:tab w:val="left" w:pos="2831"/>
                <w:tab w:val="left" w:pos="3448"/>
                <w:tab w:val="left" w:pos="3627"/>
                <w:tab w:val="left" w:pos="4907"/>
                <w:tab w:val="left" w:pos="6580"/>
                <w:tab w:val="left" w:pos="7110"/>
                <w:tab w:val="left" w:pos="7528"/>
                <w:tab w:val="left" w:pos="7922"/>
                <w:tab w:val="left" w:pos="8205"/>
                <w:tab w:val="left" w:pos="8706"/>
              </w:tabs>
              <w:spacing w:line="240" w:lineRule="auto"/>
              <w:jc w:val="center"/>
              <w:outlineLvl w:val="0"/>
              <w:rPr>
                <w:rFonts w:ascii="Arial" w:eastAsia="Arial Unicode MS" w:hAnsi="Arial" w:cs="Arial"/>
                <w:snapToGrid w:val="0"/>
                <w:sz w:val="20"/>
                <w:szCs w:val="20"/>
                <w:lang w:val="en-US"/>
              </w:rPr>
            </w:pPr>
            <w:r w:rsidRPr="00763323">
              <w:rPr>
                <w:rFonts w:ascii="Arial" w:eastAsia="Arial Unicode MS" w:hAnsi="Arial" w:cs="Arial"/>
                <w:snapToGrid w:val="0"/>
                <w:sz w:val="20"/>
                <w:szCs w:val="20"/>
                <w:lang w:val="en-US"/>
              </w:rPr>
              <w:t>PIC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2D09" w:rsidRPr="00763323" w:rsidRDefault="00716253" w:rsidP="00C77C48">
            <w:pPr>
              <w:tabs>
                <w:tab w:val="left" w:pos="537"/>
                <w:tab w:val="left" w:pos="1375"/>
                <w:tab w:val="left" w:pos="2044"/>
                <w:tab w:val="left" w:pos="2831"/>
                <w:tab w:val="left" w:pos="3448"/>
                <w:tab w:val="left" w:pos="3627"/>
                <w:tab w:val="left" w:pos="4907"/>
                <w:tab w:val="left" w:pos="6580"/>
                <w:tab w:val="left" w:pos="7110"/>
                <w:tab w:val="left" w:pos="7528"/>
                <w:tab w:val="left" w:pos="7922"/>
                <w:tab w:val="left" w:pos="8205"/>
                <w:tab w:val="left" w:pos="8706"/>
              </w:tabs>
              <w:spacing w:line="240" w:lineRule="auto"/>
              <w:jc w:val="center"/>
              <w:outlineLvl w:val="0"/>
              <w:rPr>
                <w:rFonts w:ascii="Arial" w:eastAsia="Arial Unicode MS" w:hAnsi="Arial" w:cs="Arial"/>
                <w:snapToGrid w:val="0"/>
                <w:sz w:val="20"/>
                <w:szCs w:val="20"/>
                <w:lang w:val="en-US"/>
              </w:rPr>
            </w:pPr>
            <w:r>
              <w:rPr>
                <w:rFonts w:ascii="Arial" w:eastAsia="Arial Unicode MS" w:hAnsi="Arial" w:cs="Arial"/>
                <w:snapToGrid w:val="0"/>
                <w:sz w:val="20"/>
                <w:szCs w:val="20"/>
                <w:lang w:val="en-US"/>
              </w:rPr>
              <w:t>Due</w:t>
            </w:r>
            <w:r w:rsidR="00A42D09" w:rsidRPr="00763323">
              <w:rPr>
                <w:rFonts w:ascii="Arial" w:eastAsia="Arial Unicode MS" w:hAnsi="Arial" w:cs="Arial"/>
                <w:snapToGrid w:val="0"/>
                <w:sz w:val="20"/>
                <w:szCs w:val="20"/>
                <w:lang w:val="en-US"/>
              </w:rPr>
              <w:t xml:space="preserve"> Date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2D09" w:rsidRPr="00763323" w:rsidRDefault="00A42D09" w:rsidP="00C77C48">
            <w:pPr>
              <w:tabs>
                <w:tab w:val="left" w:pos="537"/>
                <w:tab w:val="left" w:pos="1375"/>
                <w:tab w:val="left" w:pos="2044"/>
                <w:tab w:val="left" w:pos="2831"/>
                <w:tab w:val="left" w:pos="3448"/>
                <w:tab w:val="left" w:pos="3627"/>
                <w:tab w:val="left" w:pos="4907"/>
                <w:tab w:val="left" w:pos="6580"/>
                <w:tab w:val="left" w:pos="7110"/>
                <w:tab w:val="left" w:pos="7528"/>
                <w:tab w:val="left" w:pos="7922"/>
                <w:tab w:val="left" w:pos="8205"/>
                <w:tab w:val="left" w:pos="8706"/>
              </w:tabs>
              <w:spacing w:line="240" w:lineRule="auto"/>
              <w:jc w:val="center"/>
              <w:outlineLvl w:val="0"/>
              <w:rPr>
                <w:rFonts w:ascii="Arial" w:eastAsia="Arial Unicode MS" w:hAnsi="Arial" w:cs="Arial"/>
                <w:snapToGrid w:val="0"/>
                <w:sz w:val="20"/>
                <w:szCs w:val="20"/>
                <w:lang w:val="en-US"/>
              </w:rPr>
            </w:pPr>
            <w:r w:rsidRPr="00763323">
              <w:rPr>
                <w:rFonts w:ascii="Arial" w:eastAsia="Arial Unicode MS" w:hAnsi="Arial" w:cs="Arial"/>
                <w:snapToGrid w:val="0"/>
                <w:sz w:val="20"/>
                <w:szCs w:val="20"/>
                <w:lang w:val="en-US"/>
              </w:rPr>
              <w:t>Status/Remarks</w:t>
            </w:r>
          </w:p>
        </w:tc>
      </w:tr>
      <w:tr w:rsidR="00763323" w:rsidRPr="00763323" w:rsidTr="00A42D09">
        <w:trPr>
          <w:trHeight w:val="305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2D09" w:rsidRPr="00763323" w:rsidRDefault="006E4587" w:rsidP="00C77C48">
            <w:pPr>
              <w:tabs>
                <w:tab w:val="left" w:pos="537"/>
                <w:tab w:val="left" w:pos="1375"/>
                <w:tab w:val="left" w:pos="2044"/>
                <w:tab w:val="left" w:pos="2831"/>
                <w:tab w:val="left" w:pos="3448"/>
                <w:tab w:val="left" w:pos="3627"/>
                <w:tab w:val="left" w:pos="4907"/>
                <w:tab w:val="left" w:pos="6580"/>
                <w:tab w:val="left" w:pos="7110"/>
                <w:tab w:val="left" w:pos="7528"/>
                <w:tab w:val="left" w:pos="7922"/>
                <w:tab w:val="left" w:pos="8205"/>
                <w:tab w:val="left" w:pos="8706"/>
              </w:tabs>
              <w:spacing w:line="240" w:lineRule="auto"/>
              <w:jc w:val="center"/>
              <w:outlineLvl w:val="0"/>
              <w:rPr>
                <w:rFonts w:ascii="Arial" w:eastAsia="Arial Unicode MS" w:hAnsi="Arial" w:cs="Arial"/>
                <w:snapToGrid w:val="0"/>
                <w:sz w:val="20"/>
                <w:szCs w:val="20"/>
                <w:lang w:val="en-US"/>
              </w:rPr>
            </w:pPr>
            <w:r>
              <w:rPr>
                <w:rFonts w:ascii="Arial" w:eastAsia="Arial Unicode MS" w:hAnsi="Arial" w:cs="Arial"/>
                <w:snapToGrid w:val="0"/>
                <w:sz w:val="20"/>
                <w:szCs w:val="20"/>
                <w:lang w:val="en-US"/>
              </w:rPr>
              <w:t>1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323" w:rsidRPr="00763323" w:rsidRDefault="00AE6D34" w:rsidP="005A3099">
            <w:pPr>
              <w:tabs>
                <w:tab w:val="left" w:pos="537"/>
                <w:tab w:val="left" w:pos="1375"/>
                <w:tab w:val="left" w:pos="2044"/>
                <w:tab w:val="left" w:pos="2831"/>
                <w:tab w:val="left" w:pos="3448"/>
                <w:tab w:val="left" w:pos="3627"/>
                <w:tab w:val="left" w:pos="4907"/>
                <w:tab w:val="left" w:pos="6580"/>
                <w:tab w:val="left" w:pos="7110"/>
                <w:tab w:val="left" w:pos="7528"/>
                <w:tab w:val="left" w:pos="7922"/>
                <w:tab w:val="left" w:pos="8205"/>
                <w:tab w:val="left" w:pos="8706"/>
              </w:tabs>
              <w:spacing w:line="240" w:lineRule="auto"/>
              <w:outlineLvl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BSI Team </w:t>
            </w:r>
            <w:r w:rsidR="005A3099">
              <w:rPr>
                <w:rFonts w:ascii="Arial" w:hAnsi="Arial" w:cs="Arial"/>
                <w:sz w:val="20"/>
                <w:szCs w:val="20"/>
              </w:rPr>
              <w:t xml:space="preserve">fix functional specification document of </w:t>
            </w:r>
            <w:r>
              <w:rPr>
                <w:rFonts w:ascii="Arial" w:hAnsi="Arial" w:cs="Arial"/>
                <w:sz w:val="20"/>
                <w:szCs w:val="20"/>
              </w:rPr>
              <w:t>Historical Data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2D09" w:rsidRPr="00AE6D34" w:rsidRDefault="00AE6D34" w:rsidP="005A3099">
            <w:pPr>
              <w:tabs>
                <w:tab w:val="left" w:pos="537"/>
                <w:tab w:val="left" w:pos="1375"/>
                <w:tab w:val="left" w:pos="2044"/>
                <w:tab w:val="left" w:pos="2831"/>
                <w:tab w:val="left" w:pos="3448"/>
                <w:tab w:val="left" w:pos="3627"/>
                <w:tab w:val="left" w:pos="4907"/>
                <w:tab w:val="left" w:pos="6580"/>
                <w:tab w:val="left" w:pos="7110"/>
                <w:tab w:val="left" w:pos="7528"/>
                <w:tab w:val="left" w:pos="7922"/>
                <w:tab w:val="left" w:pos="8205"/>
                <w:tab w:val="left" w:pos="8706"/>
              </w:tabs>
              <w:spacing w:line="240" w:lineRule="auto"/>
              <w:jc w:val="center"/>
              <w:outlineLvl w:val="0"/>
              <w:rPr>
                <w:rFonts w:ascii="Arial" w:eastAsia="Arial Unicode MS" w:hAnsi="Arial" w:cs="Arial"/>
                <w:snapToGrid w:val="0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snapToGrid w:val="0"/>
                <w:sz w:val="20"/>
                <w:szCs w:val="20"/>
              </w:rPr>
              <w:t xml:space="preserve">BSI-Mr. </w:t>
            </w:r>
            <w:proofErr w:type="spellStart"/>
            <w:r w:rsidR="005A3099">
              <w:rPr>
                <w:rFonts w:ascii="Arial" w:eastAsia="Arial Unicode MS" w:hAnsi="Arial" w:cs="Arial"/>
                <w:snapToGrid w:val="0"/>
                <w:sz w:val="20"/>
                <w:szCs w:val="20"/>
              </w:rPr>
              <w:t>Setiyono</w:t>
            </w:r>
            <w:proofErr w:type="spellEnd"/>
            <w:r>
              <w:rPr>
                <w:rFonts w:ascii="Arial" w:eastAsia="Arial Unicode MS" w:hAnsi="Arial" w:cs="Arial"/>
                <w:snapToGrid w:val="0"/>
                <w:sz w:val="20"/>
                <w:szCs w:val="20"/>
              </w:rPr>
              <w:t xml:space="preserve"> 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2D09" w:rsidRPr="00763323" w:rsidRDefault="005A3099" w:rsidP="00057C72">
            <w:pPr>
              <w:tabs>
                <w:tab w:val="left" w:pos="537"/>
                <w:tab w:val="left" w:pos="1375"/>
                <w:tab w:val="left" w:pos="2044"/>
                <w:tab w:val="left" w:pos="2831"/>
                <w:tab w:val="left" w:pos="3448"/>
                <w:tab w:val="left" w:pos="3627"/>
                <w:tab w:val="left" w:pos="4907"/>
                <w:tab w:val="left" w:pos="6580"/>
                <w:tab w:val="left" w:pos="7110"/>
                <w:tab w:val="left" w:pos="7528"/>
                <w:tab w:val="left" w:pos="7922"/>
                <w:tab w:val="left" w:pos="8205"/>
                <w:tab w:val="left" w:pos="8706"/>
              </w:tabs>
              <w:spacing w:line="240" w:lineRule="auto"/>
              <w:jc w:val="center"/>
              <w:outlineLvl w:val="0"/>
              <w:rPr>
                <w:rFonts w:ascii="Arial" w:eastAsia="Arial Unicode MS" w:hAnsi="Arial" w:cs="Arial"/>
                <w:snapToGrid w:val="0"/>
                <w:sz w:val="20"/>
                <w:szCs w:val="20"/>
                <w:lang w:val="en-US"/>
              </w:rPr>
            </w:pPr>
            <w:r>
              <w:rPr>
                <w:rFonts w:ascii="Arial" w:eastAsia="Arial Unicode MS" w:hAnsi="Arial" w:cs="Arial"/>
                <w:snapToGrid w:val="0"/>
                <w:sz w:val="20"/>
                <w:szCs w:val="20"/>
                <w:lang w:val="en-US"/>
              </w:rPr>
              <w:t>25</w:t>
            </w:r>
            <w:r w:rsidR="00AE6D34">
              <w:rPr>
                <w:rFonts w:ascii="Arial" w:eastAsia="Arial Unicode MS" w:hAnsi="Arial" w:cs="Arial"/>
                <w:snapToGrid w:val="0"/>
                <w:sz w:val="20"/>
                <w:szCs w:val="20"/>
                <w:lang w:val="en-US"/>
              </w:rPr>
              <w:t xml:space="preserve"> May 2015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2D09" w:rsidRPr="00763323" w:rsidRDefault="00AE6D34" w:rsidP="00E879F8">
            <w:pPr>
              <w:tabs>
                <w:tab w:val="left" w:pos="537"/>
                <w:tab w:val="left" w:pos="1375"/>
                <w:tab w:val="left" w:pos="2044"/>
                <w:tab w:val="left" w:pos="2831"/>
                <w:tab w:val="left" w:pos="3448"/>
                <w:tab w:val="left" w:pos="3627"/>
                <w:tab w:val="left" w:pos="4907"/>
                <w:tab w:val="left" w:pos="6580"/>
                <w:tab w:val="left" w:pos="7110"/>
                <w:tab w:val="left" w:pos="7528"/>
                <w:tab w:val="left" w:pos="7922"/>
                <w:tab w:val="left" w:pos="8205"/>
                <w:tab w:val="left" w:pos="8706"/>
              </w:tabs>
              <w:spacing w:line="240" w:lineRule="auto"/>
              <w:jc w:val="center"/>
              <w:outlineLvl w:val="0"/>
              <w:rPr>
                <w:rFonts w:ascii="Arial" w:eastAsia="Arial Unicode MS" w:hAnsi="Arial" w:cs="Arial"/>
                <w:snapToGrid w:val="0"/>
                <w:sz w:val="20"/>
                <w:szCs w:val="20"/>
                <w:lang w:val="en-US"/>
              </w:rPr>
            </w:pPr>
            <w:r>
              <w:rPr>
                <w:rFonts w:ascii="Arial" w:eastAsia="Arial Unicode MS" w:hAnsi="Arial" w:cs="Arial"/>
                <w:snapToGrid w:val="0"/>
                <w:sz w:val="20"/>
                <w:szCs w:val="20"/>
                <w:lang w:val="en-US"/>
              </w:rPr>
              <w:t>Open</w:t>
            </w:r>
          </w:p>
        </w:tc>
      </w:tr>
      <w:tr w:rsidR="00057C72" w:rsidRPr="00763323" w:rsidTr="00A42D09">
        <w:trPr>
          <w:trHeight w:val="305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C72" w:rsidRDefault="007B565E" w:rsidP="007B565E">
            <w:pPr>
              <w:tabs>
                <w:tab w:val="left" w:pos="537"/>
                <w:tab w:val="left" w:pos="1375"/>
                <w:tab w:val="left" w:pos="2044"/>
                <w:tab w:val="left" w:pos="2831"/>
                <w:tab w:val="left" w:pos="3448"/>
                <w:tab w:val="left" w:pos="3627"/>
                <w:tab w:val="left" w:pos="4907"/>
                <w:tab w:val="left" w:pos="6580"/>
                <w:tab w:val="left" w:pos="7110"/>
                <w:tab w:val="left" w:pos="7528"/>
                <w:tab w:val="left" w:pos="7922"/>
                <w:tab w:val="left" w:pos="8205"/>
                <w:tab w:val="left" w:pos="8706"/>
              </w:tabs>
              <w:spacing w:line="240" w:lineRule="auto"/>
              <w:jc w:val="center"/>
              <w:outlineLvl w:val="0"/>
              <w:rPr>
                <w:rFonts w:ascii="Arial" w:eastAsia="Arial Unicode MS" w:hAnsi="Arial" w:cs="Arial"/>
                <w:snapToGrid w:val="0"/>
                <w:sz w:val="20"/>
                <w:szCs w:val="20"/>
                <w:lang w:val="en-US"/>
              </w:rPr>
            </w:pPr>
            <w:r>
              <w:rPr>
                <w:rFonts w:ascii="Arial" w:eastAsia="Arial Unicode MS" w:hAnsi="Arial" w:cs="Arial"/>
                <w:snapToGrid w:val="0"/>
                <w:sz w:val="20"/>
                <w:szCs w:val="20"/>
                <w:lang w:val="en-US"/>
              </w:rPr>
              <w:t>2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C72" w:rsidRDefault="00AE6D34" w:rsidP="005A3099">
            <w:pPr>
              <w:tabs>
                <w:tab w:val="left" w:pos="537"/>
                <w:tab w:val="left" w:pos="1375"/>
                <w:tab w:val="left" w:pos="2044"/>
                <w:tab w:val="left" w:pos="2831"/>
                <w:tab w:val="left" w:pos="3448"/>
                <w:tab w:val="left" w:pos="3627"/>
                <w:tab w:val="left" w:pos="4907"/>
                <w:tab w:val="left" w:pos="6580"/>
                <w:tab w:val="left" w:pos="7110"/>
                <w:tab w:val="left" w:pos="7528"/>
                <w:tab w:val="left" w:pos="7922"/>
                <w:tab w:val="left" w:pos="8205"/>
                <w:tab w:val="left" w:pos="8706"/>
              </w:tabs>
              <w:spacing w:line="240" w:lineRule="auto"/>
              <w:outlineLvl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BSI Team </w:t>
            </w:r>
            <w:r w:rsidR="005A3099">
              <w:rPr>
                <w:rFonts w:ascii="Arial" w:hAnsi="Arial" w:cs="Arial"/>
                <w:sz w:val="20"/>
                <w:szCs w:val="20"/>
              </w:rPr>
              <w:t>define new Negative test scenario for UAT Historical Data</w:t>
            </w:r>
            <w:r w:rsidR="005A3099">
              <w:rPr>
                <w:rFonts w:ascii="Arial" w:hAnsi="Arial" w:cs="Arial"/>
                <w:sz w:val="20"/>
              </w:rPr>
              <w:t xml:space="preserve"> - Transactional step 12.2, 13.2, 14.2, 15.2, 16.2, 17.2, 18.2, 19.2, 20.2, 21.2, 22.2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C72" w:rsidRPr="00763323" w:rsidRDefault="00AE6D34" w:rsidP="00AE6D34">
            <w:pPr>
              <w:tabs>
                <w:tab w:val="left" w:pos="537"/>
                <w:tab w:val="left" w:pos="1375"/>
                <w:tab w:val="left" w:pos="2044"/>
                <w:tab w:val="left" w:pos="2831"/>
                <w:tab w:val="left" w:pos="3448"/>
                <w:tab w:val="left" w:pos="3627"/>
                <w:tab w:val="left" w:pos="4907"/>
                <w:tab w:val="left" w:pos="6580"/>
                <w:tab w:val="left" w:pos="7110"/>
                <w:tab w:val="left" w:pos="7528"/>
                <w:tab w:val="left" w:pos="7922"/>
                <w:tab w:val="left" w:pos="8205"/>
                <w:tab w:val="left" w:pos="8706"/>
              </w:tabs>
              <w:spacing w:line="240" w:lineRule="auto"/>
              <w:jc w:val="center"/>
              <w:outlineLvl w:val="0"/>
              <w:rPr>
                <w:rFonts w:ascii="Arial" w:eastAsia="Arial Unicode MS" w:hAnsi="Arial" w:cs="Arial"/>
                <w:snapToGrid w:val="0"/>
                <w:sz w:val="20"/>
                <w:szCs w:val="20"/>
                <w:lang w:val="en-US"/>
              </w:rPr>
            </w:pPr>
            <w:r>
              <w:rPr>
                <w:rFonts w:ascii="Arial" w:eastAsia="Arial Unicode MS" w:hAnsi="Arial" w:cs="Arial"/>
                <w:snapToGrid w:val="0"/>
                <w:sz w:val="20"/>
                <w:szCs w:val="20"/>
                <w:lang w:val="en-US"/>
              </w:rPr>
              <w:t>BSI</w:t>
            </w:r>
            <w:r w:rsidR="00057C72">
              <w:rPr>
                <w:rFonts w:ascii="Arial" w:eastAsia="Arial Unicode MS" w:hAnsi="Arial" w:cs="Arial"/>
                <w:snapToGrid w:val="0"/>
                <w:sz w:val="20"/>
                <w:szCs w:val="20"/>
                <w:lang w:val="en-US"/>
              </w:rPr>
              <w:t xml:space="preserve">-Mr. </w:t>
            </w:r>
            <w:proofErr w:type="spellStart"/>
            <w:r>
              <w:rPr>
                <w:rFonts w:ascii="Arial" w:eastAsia="Arial Unicode MS" w:hAnsi="Arial" w:cs="Arial"/>
                <w:snapToGrid w:val="0"/>
                <w:sz w:val="20"/>
                <w:szCs w:val="20"/>
                <w:lang w:val="en-US"/>
              </w:rPr>
              <w:t>Setiyono</w:t>
            </w:r>
            <w:proofErr w:type="spellEnd"/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C72" w:rsidRDefault="005A3099" w:rsidP="00AE6D34">
            <w:pPr>
              <w:tabs>
                <w:tab w:val="left" w:pos="537"/>
                <w:tab w:val="left" w:pos="1375"/>
                <w:tab w:val="left" w:pos="2044"/>
                <w:tab w:val="left" w:pos="2831"/>
                <w:tab w:val="left" w:pos="3448"/>
                <w:tab w:val="left" w:pos="3627"/>
                <w:tab w:val="left" w:pos="4907"/>
                <w:tab w:val="left" w:pos="6580"/>
                <w:tab w:val="left" w:pos="7110"/>
                <w:tab w:val="left" w:pos="7528"/>
                <w:tab w:val="left" w:pos="7922"/>
                <w:tab w:val="left" w:pos="8205"/>
                <w:tab w:val="left" w:pos="8706"/>
              </w:tabs>
              <w:spacing w:line="240" w:lineRule="auto"/>
              <w:jc w:val="center"/>
              <w:outlineLvl w:val="0"/>
              <w:rPr>
                <w:rFonts w:ascii="Arial" w:eastAsia="Arial Unicode MS" w:hAnsi="Arial" w:cs="Arial"/>
                <w:snapToGrid w:val="0"/>
                <w:sz w:val="20"/>
                <w:szCs w:val="20"/>
                <w:lang w:val="en-US"/>
              </w:rPr>
            </w:pPr>
            <w:r>
              <w:rPr>
                <w:rFonts w:ascii="Arial" w:eastAsia="Arial Unicode MS" w:hAnsi="Arial" w:cs="Arial"/>
                <w:snapToGrid w:val="0"/>
                <w:sz w:val="20"/>
                <w:szCs w:val="20"/>
                <w:lang w:val="en-US"/>
              </w:rPr>
              <w:t>27</w:t>
            </w:r>
            <w:r w:rsidR="007B565E">
              <w:rPr>
                <w:rFonts w:ascii="Arial" w:eastAsia="Arial Unicode MS" w:hAnsi="Arial" w:cs="Arial"/>
                <w:snapToGrid w:val="0"/>
                <w:sz w:val="20"/>
                <w:szCs w:val="20"/>
                <w:lang w:val="en-US"/>
              </w:rPr>
              <w:t xml:space="preserve"> </w:t>
            </w:r>
            <w:r w:rsidR="00AE6D34">
              <w:rPr>
                <w:rFonts w:ascii="Arial" w:eastAsia="Arial Unicode MS" w:hAnsi="Arial" w:cs="Arial"/>
                <w:snapToGrid w:val="0"/>
                <w:sz w:val="20"/>
                <w:szCs w:val="20"/>
                <w:lang w:val="en-US"/>
              </w:rPr>
              <w:t>May</w:t>
            </w:r>
            <w:r w:rsidR="007B565E">
              <w:rPr>
                <w:rFonts w:ascii="Arial" w:eastAsia="Arial Unicode MS" w:hAnsi="Arial" w:cs="Arial"/>
                <w:snapToGrid w:val="0"/>
                <w:sz w:val="20"/>
                <w:szCs w:val="20"/>
                <w:lang w:val="en-US"/>
              </w:rPr>
              <w:t xml:space="preserve"> 2015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C72" w:rsidRPr="00763323" w:rsidRDefault="007B565E" w:rsidP="00E879F8">
            <w:pPr>
              <w:tabs>
                <w:tab w:val="left" w:pos="537"/>
                <w:tab w:val="left" w:pos="1375"/>
                <w:tab w:val="left" w:pos="2044"/>
                <w:tab w:val="left" w:pos="2831"/>
                <w:tab w:val="left" w:pos="3448"/>
                <w:tab w:val="left" w:pos="3627"/>
                <w:tab w:val="left" w:pos="4907"/>
                <w:tab w:val="left" w:pos="6580"/>
                <w:tab w:val="left" w:pos="7110"/>
                <w:tab w:val="left" w:pos="7528"/>
                <w:tab w:val="left" w:pos="7922"/>
                <w:tab w:val="left" w:pos="8205"/>
                <w:tab w:val="left" w:pos="8706"/>
              </w:tabs>
              <w:spacing w:line="240" w:lineRule="auto"/>
              <w:jc w:val="center"/>
              <w:outlineLvl w:val="0"/>
              <w:rPr>
                <w:rFonts w:ascii="Arial" w:eastAsia="Arial Unicode MS" w:hAnsi="Arial" w:cs="Arial"/>
                <w:snapToGrid w:val="0"/>
                <w:sz w:val="20"/>
                <w:szCs w:val="20"/>
                <w:lang w:val="en-US"/>
              </w:rPr>
            </w:pPr>
            <w:r>
              <w:rPr>
                <w:rFonts w:ascii="Arial" w:eastAsia="Arial Unicode MS" w:hAnsi="Arial" w:cs="Arial"/>
                <w:snapToGrid w:val="0"/>
                <w:sz w:val="20"/>
                <w:szCs w:val="20"/>
                <w:lang w:val="en-US"/>
              </w:rPr>
              <w:t>Open</w:t>
            </w:r>
          </w:p>
        </w:tc>
      </w:tr>
      <w:tr w:rsidR="005A3099" w:rsidRPr="00763323" w:rsidTr="00A42D09">
        <w:trPr>
          <w:trHeight w:val="305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3099" w:rsidRDefault="005A3099" w:rsidP="007B565E">
            <w:pPr>
              <w:tabs>
                <w:tab w:val="left" w:pos="537"/>
                <w:tab w:val="left" w:pos="1375"/>
                <w:tab w:val="left" w:pos="2044"/>
                <w:tab w:val="left" w:pos="2831"/>
                <w:tab w:val="left" w:pos="3448"/>
                <w:tab w:val="left" w:pos="3627"/>
                <w:tab w:val="left" w:pos="4907"/>
                <w:tab w:val="left" w:pos="6580"/>
                <w:tab w:val="left" w:pos="7110"/>
                <w:tab w:val="left" w:pos="7528"/>
                <w:tab w:val="left" w:pos="7922"/>
                <w:tab w:val="left" w:pos="8205"/>
                <w:tab w:val="left" w:pos="8706"/>
              </w:tabs>
              <w:spacing w:line="240" w:lineRule="auto"/>
              <w:jc w:val="center"/>
              <w:outlineLvl w:val="0"/>
              <w:rPr>
                <w:rFonts w:ascii="Arial" w:eastAsia="Arial Unicode MS" w:hAnsi="Arial" w:cs="Arial"/>
                <w:snapToGrid w:val="0"/>
                <w:sz w:val="20"/>
                <w:szCs w:val="20"/>
                <w:lang w:val="en-US"/>
              </w:rPr>
            </w:pPr>
            <w:r>
              <w:rPr>
                <w:rFonts w:ascii="Arial" w:eastAsia="Arial Unicode MS" w:hAnsi="Arial" w:cs="Arial"/>
                <w:snapToGrid w:val="0"/>
                <w:sz w:val="20"/>
                <w:szCs w:val="20"/>
                <w:lang w:val="en-US"/>
              </w:rPr>
              <w:t>3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3099" w:rsidRDefault="005A3099" w:rsidP="005A3099">
            <w:pPr>
              <w:tabs>
                <w:tab w:val="left" w:pos="537"/>
                <w:tab w:val="left" w:pos="1375"/>
                <w:tab w:val="left" w:pos="2044"/>
                <w:tab w:val="left" w:pos="2831"/>
                <w:tab w:val="left" w:pos="3448"/>
                <w:tab w:val="left" w:pos="3627"/>
                <w:tab w:val="left" w:pos="4907"/>
                <w:tab w:val="left" w:pos="6580"/>
                <w:tab w:val="left" w:pos="7110"/>
                <w:tab w:val="left" w:pos="7528"/>
                <w:tab w:val="left" w:pos="7922"/>
                <w:tab w:val="left" w:pos="8205"/>
                <w:tab w:val="left" w:pos="8706"/>
              </w:tabs>
              <w:spacing w:line="240" w:lineRule="auto"/>
              <w:outlineLvl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DSF ITD Team continue conduct UAT Historical Data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3099" w:rsidRPr="005A3099" w:rsidRDefault="005A3099" w:rsidP="00AE6D34">
            <w:pPr>
              <w:tabs>
                <w:tab w:val="left" w:pos="537"/>
                <w:tab w:val="left" w:pos="1375"/>
                <w:tab w:val="left" w:pos="2044"/>
                <w:tab w:val="left" w:pos="2831"/>
                <w:tab w:val="left" w:pos="3448"/>
                <w:tab w:val="left" w:pos="3627"/>
                <w:tab w:val="left" w:pos="4907"/>
                <w:tab w:val="left" w:pos="6580"/>
                <w:tab w:val="left" w:pos="7110"/>
                <w:tab w:val="left" w:pos="7528"/>
                <w:tab w:val="left" w:pos="7922"/>
                <w:tab w:val="left" w:pos="8205"/>
                <w:tab w:val="left" w:pos="8706"/>
              </w:tabs>
              <w:spacing w:line="240" w:lineRule="auto"/>
              <w:jc w:val="center"/>
              <w:outlineLvl w:val="0"/>
              <w:rPr>
                <w:rFonts w:ascii="Arial" w:eastAsia="Arial Unicode MS" w:hAnsi="Arial" w:cs="Arial"/>
                <w:snapToGrid w:val="0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snapToGrid w:val="0"/>
                <w:sz w:val="20"/>
                <w:szCs w:val="20"/>
              </w:rPr>
              <w:t xml:space="preserve">DSF-Mr. </w:t>
            </w:r>
            <w:proofErr w:type="spellStart"/>
            <w:r>
              <w:rPr>
                <w:rFonts w:ascii="Arial" w:eastAsia="Arial Unicode MS" w:hAnsi="Arial" w:cs="Arial"/>
                <w:snapToGrid w:val="0"/>
                <w:sz w:val="20"/>
                <w:szCs w:val="20"/>
              </w:rPr>
              <w:t>Deni</w:t>
            </w:r>
            <w:proofErr w:type="spellEnd"/>
            <w:r>
              <w:rPr>
                <w:rFonts w:ascii="Arial" w:eastAsia="Arial Unicode MS" w:hAnsi="Arial" w:cs="Arial"/>
                <w:snapToGrid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 Unicode MS" w:hAnsi="Arial" w:cs="Arial"/>
                <w:snapToGrid w:val="0"/>
                <w:sz w:val="20"/>
                <w:szCs w:val="20"/>
              </w:rPr>
              <w:t>Kusumah</w:t>
            </w:r>
            <w:proofErr w:type="spellEnd"/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3099" w:rsidRDefault="005A3099" w:rsidP="00AE6D34">
            <w:pPr>
              <w:tabs>
                <w:tab w:val="left" w:pos="537"/>
                <w:tab w:val="left" w:pos="1375"/>
                <w:tab w:val="left" w:pos="2044"/>
                <w:tab w:val="left" w:pos="2831"/>
                <w:tab w:val="left" w:pos="3448"/>
                <w:tab w:val="left" w:pos="3627"/>
                <w:tab w:val="left" w:pos="4907"/>
                <w:tab w:val="left" w:pos="6580"/>
                <w:tab w:val="left" w:pos="7110"/>
                <w:tab w:val="left" w:pos="7528"/>
                <w:tab w:val="left" w:pos="7922"/>
                <w:tab w:val="left" w:pos="8205"/>
                <w:tab w:val="left" w:pos="8706"/>
              </w:tabs>
              <w:spacing w:line="240" w:lineRule="auto"/>
              <w:jc w:val="center"/>
              <w:outlineLvl w:val="0"/>
              <w:rPr>
                <w:rFonts w:ascii="Arial" w:eastAsia="Arial Unicode MS" w:hAnsi="Arial" w:cs="Arial"/>
                <w:snapToGrid w:val="0"/>
                <w:sz w:val="20"/>
                <w:szCs w:val="20"/>
                <w:lang w:val="en-US"/>
              </w:rPr>
            </w:pPr>
            <w:r>
              <w:rPr>
                <w:rFonts w:ascii="Arial" w:eastAsia="Arial Unicode MS" w:hAnsi="Arial" w:cs="Arial"/>
                <w:snapToGrid w:val="0"/>
                <w:sz w:val="20"/>
                <w:szCs w:val="20"/>
                <w:lang w:val="en-US"/>
              </w:rPr>
              <w:t>29 May 2015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3099" w:rsidRDefault="005A3099" w:rsidP="00E879F8">
            <w:pPr>
              <w:tabs>
                <w:tab w:val="left" w:pos="537"/>
                <w:tab w:val="left" w:pos="1375"/>
                <w:tab w:val="left" w:pos="2044"/>
                <w:tab w:val="left" w:pos="2831"/>
                <w:tab w:val="left" w:pos="3448"/>
                <w:tab w:val="left" w:pos="3627"/>
                <w:tab w:val="left" w:pos="4907"/>
                <w:tab w:val="left" w:pos="6580"/>
                <w:tab w:val="left" w:pos="7110"/>
                <w:tab w:val="left" w:pos="7528"/>
                <w:tab w:val="left" w:pos="7922"/>
                <w:tab w:val="left" w:pos="8205"/>
                <w:tab w:val="left" w:pos="8706"/>
              </w:tabs>
              <w:spacing w:line="240" w:lineRule="auto"/>
              <w:jc w:val="center"/>
              <w:outlineLvl w:val="0"/>
              <w:rPr>
                <w:rFonts w:ascii="Arial" w:eastAsia="Arial Unicode MS" w:hAnsi="Arial" w:cs="Arial"/>
                <w:snapToGrid w:val="0"/>
                <w:sz w:val="20"/>
                <w:szCs w:val="20"/>
                <w:lang w:val="en-US"/>
              </w:rPr>
            </w:pPr>
            <w:r>
              <w:rPr>
                <w:rFonts w:ascii="Arial" w:eastAsia="Arial Unicode MS" w:hAnsi="Arial" w:cs="Arial"/>
                <w:snapToGrid w:val="0"/>
                <w:sz w:val="20"/>
                <w:szCs w:val="20"/>
                <w:lang w:val="en-US"/>
              </w:rPr>
              <w:t>Open</w:t>
            </w:r>
          </w:p>
        </w:tc>
      </w:tr>
      <w:tr w:rsidR="005A3099" w:rsidRPr="00763323" w:rsidTr="00A42D09">
        <w:trPr>
          <w:trHeight w:val="305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3099" w:rsidRDefault="005A3099" w:rsidP="007B565E">
            <w:pPr>
              <w:tabs>
                <w:tab w:val="left" w:pos="537"/>
                <w:tab w:val="left" w:pos="1375"/>
                <w:tab w:val="left" w:pos="2044"/>
                <w:tab w:val="left" w:pos="2831"/>
                <w:tab w:val="left" w:pos="3448"/>
                <w:tab w:val="left" w:pos="3627"/>
                <w:tab w:val="left" w:pos="4907"/>
                <w:tab w:val="left" w:pos="6580"/>
                <w:tab w:val="left" w:pos="7110"/>
                <w:tab w:val="left" w:pos="7528"/>
                <w:tab w:val="left" w:pos="7922"/>
                <w:tab w:val="left" w:pos="8205"/>
                <w:tab w:val="left" w:pos="8706"/>
              </w:tabs>
              <w:spacing w:line="240" w:lineRule="auto"/>
              <w:jc w:val="center"/>
              <w:outlineLvl w:val="0"/>
              <w:rPr>
                <w:rFonts w:ascii="Arial" w:eastAsia="Arial Unicode MS" w:hAnsi="Arial" w:cs="Arial"/>
                <w:snapToGrid w:val="0"/>
                <w:sz w:val="20"/>
                <w:szCs w:val="20"/>
                <w:lang w:val="en-US"/>
              </w:rPr>
            </w:pPr>
            <w:r>
              <w:rPr>
                <w:rFonts w:ascii="Arial" w:eastAsia="Arial Unicode MS" w:hAnsi="Arial" w:cs="Arial"/>
                <w:snapToGrid w:val="0"/>
                <w:sz w:val="20"/>
                <w:szCs w:val="20"/>
                <w:lang w:val="en-US"/>
              </w:rPr>
              <w:lastRenderedPageBreak/>
              <w:t>4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3099" w:rsidRDefault="005A3099" w:rsidP="005A3099">
            <w:pPr>
              <w:tabs>
                <w:tab w:val="left" w:pos="537"/>
                <w:tab w:val="left" w:pos="1375"/>
                <w:tab w:val="left" w:pos="2044"/>
                <w:tab w:val="left" w:pos="2831"/>
                <w:tab w:val="left" w:pos="3448"/>
                <w:tab w:val="left" w:pos="3627"/>
                <w:tab w:val="left" w:pos="4907"/>
                <w:tab w:val="left" w:pos="6580"/>
                <w:tab w:val="left" w:pos="7110"/>
                <w:tab w:val="left" w:pos="7528"/>
                <w:tab w:val="left" w:pos="7922"/>
                <w:tab w:val="left" w:pos="8205"/>
                <w:tab w:val="left" w:pos="8706"/>
              </w:tabs>
              <w:spacing w:line="240" w:lineRule="auto"/>
              <w:outlineLvl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BSI Team invite DSF ITD Team to conduct UAT User Role Management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3099" w:rsidRDefault="005A3099" w:rsidP="00AE6D34">
            <w:pPr>
              <w:tabs>
                <w:tab w:val="left" w:pos="537"/>
                <w:tab w:val="left" w:pos="1375"/>
                <w:tab w:val="left" w:pos="2044"/>
                <w:tab w:val="left" w:pos="2831"/>
                <w:tab w:val="left" w:pos="3448"/>
                <w:tab w:val="left" w:pos="3627"/>
                <w:tab w:val="left" w:pos="4907"/>
                <w:tab w:val="left" w:pos="6580"/>
                <w:tab w:val="left" w:pos="7110"/>
                <w:tab w:val="left" w:pos="7528"/>
                <w:tab w:val="left" w:pos="7922"/>
                <w:tab w:val="left" w:pos="8205"/>
                <w:tab w:val="left" w:pos="8706"/>
              </w:tabs>
              <w:spacing w:line="240" w:lineRule="auto"/>
              <w:jc w:val="center"/>
              <w:outlineLvl w:val="0"/>
              <w:rPr>
                <w:rFonts w:ascii="Arial" w:eastAsia="Arial Unicode MS" w:hAnsi="Arial" w:cs="Arial"/>
                <w:snapToGrid w:val="0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snapToGrid w:val="0"/>
                <w:sz w:val="20"/>
                <w:szCs w:val="20"/>
              </w:rPr>
              <w:t xml:space="preserve">BSI-Mr. </w:t>
            </w:r>
            <w:proofErr w:type="spellStart"/>
            <w:r>
              <w:rPr>
                <w:rFonts w:ascii="Arial" w:eastAsia="Arial Unicode MS" w:hAnsi="Arial" w:cs="Arial"/>
                <w:snapToGrid w:val="0"/>
                <w:sz w:val="20"/>
                <w:szCs w:val="20"/>
              </w:rPr>
              <w:t>Setiyono</w:t>
            </w:r>
            <w:proofErr w:type="spellEnd"/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3099" w:rsidRDefault="005A3099" w:rsidP="00AE6D34">
            <w:pPr>
              <w:tabs>
                <w:tab w:val="left" w:pos="537"/>
                <w:tab w:val="left" w:pos="1375"/>
                <w:tab w:val="left" w:pos="2044"/>
                <w:tab w:val="left" w:pos="2831"/>
                <w:tab w:val="left" w:pos="3448"/>
                <w:tab w:val="left" w:pos="3627"/>
                <w:tab w:val="left" w:pos="4907"/>
                <w:tab w:val="left" w:pos="6580"/>
                <w:tab w:val="left" w:pos="7110"/>
                <w:tab w:val="left" w:pos="7528"/>
                <w:tab w:val="left" w:pos="7922"/>
                <w:tab w:val="left" w:pos="8205"/>
                <w:tab w:val="left" w:pos="8706"/>
              </w:tabs>
              <w:spacing w:line="240" w:lineRule="auto"/>
              <w:jc w:val="center"/>
              <w:outlineLvl w:val="0"/>
              <w:rPr>
                <w:rFonts w:ascii="Arial" w:eastAsia="Arial Unicode MS" w:hAnsi="Arial" w:cs="Arial"/>
                <w:snapToGrid w:val="0"/>
                <w:sz w:val="20"/>
                <w:szCs w:val="20"/>
                <w:lang w:val="en-US"/>
              </w:rPr>
            </w:pPr>
            <w:r>
              <w:rPr>
                <w:rFonts w:ascii="Arial" w:eastAsia="Arial Unicode MS" w:hAnsi="Arial" w:cs="Arial"/>
                <w:snapToGrid w:val="0"/>
                <w:sz w:val="20"/>
                <w:szCs w:val="20"/>
                <w:lang w:val="en-US"/>
              </w:rPr>
              <w:t>25 May 2015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3099" w:rsidRDefault="005A3099" w:rsidP="00E879F8">
            <w:pPr>
              <w:tabs>
                <w:tab w:val="left" w:pos="537"/>
                <w:tab w:val="left" w:pos="1375"/>
                <w:tab w:val="left" w:pos="2044"/>
                <w:tab w:val="left" w:pos="2831"/>
                <w:tab w:val="left" w:pos="3448"/>
                <w:tab w:val="left" w:pos="3627"/>
                <w:tab w:val="left" w:pos="4907"/>
                <w:tab w:val="left" w:pos="6580"/>
                <w:tab w:val="left" w:pos="7110"/>
                <w:tab w:val="left" w:pos="7528"/>
                <w:tab w:val="left" w:pos="7922"/>
                <w:tab w:val="left" w:pos="8205"/>
                <w:tab w:val="left" w:pos="8706"/>
              </w:tabs>
              <w:spacing w:line="240" w:lineRule="auto"/>
              <w:jc w:val="center"/>
              <w:outlineLvl w:val="0"/>
              <w:rPr>
                <w:rFonts w:ascii="Arial" w:eastAsia="Arial Unicode MS" w:hAnsi="Arial" w:cs="Arial"/>
                <w:snapToGrid w:val="0"/>
                <w:sz w:val="20"/>
                <w:szCs w:val="20"/>
                <w:lang w:val="en-US"/>
              </w:rPr>
            </w:pPr>
            <w:r>
              <w:rPr>
                <w:rFonts w:ascii="Arial" w:eastAsia="Arial Unicode MS" w:hAnsi="Arial" w:cs="Arial"/>
                <w:snapToGrid w:val="0"/>
                <w:sz w:val="20"/>
                <w:szCs w:val="20"/>
                <w:lang w:val="en-US"/>
              </w:rPr>
              <w:t>Open</w:t>
            </w:r>
          </w:p>
        </w:tc>
      </w:tr>
    </w:tbl>
    <w:p w:rsidR="00B257BC" w:rsidRPr="00763323" w:rsidRDefault="00B257BC" w:rsidP="00AE6D34">
      <w:pPr>
        <w:tabs>
          <w:tab w:val="left" w:pos="537"/>
          <w:tab w:val="left" w:pos="1375"/>
          <w:tab w:val="left" w:pos="2044"/>
          <w:tab w:val="left" w:pos="2831"/>
          <w:tab w:val="left" w:pos="3448"/>
          <w:tab w:val="left" w:pos="3627"/>
          <w:tab w:val="left" w:pos="4907"/>
          <w:tab w:val="left" w:pos="6580"/>
          <w:tab w:val="left" w:pos="7110"/>
          <w:tab w:val="left" w:pos="7528"/>
          <w:tab w:val="left" w:pos="7922"/>
          <w:tab w:val="left" w:pos="8205"/>
          <w:tab w:val="left" w:pos="8706"/>
        </w:tabs>
        <w:spacing w:line="240" w:lineRule="auto"/>
        <w:outlineLvl w:val="0"/>
        <w:rPr>
          <w:rFonts w:ascii="Arial" w:eastAsia="Arial Unicode MS" w:hAnsi="Arial" w:cs="Arial"/>
          <w:b/>
          <w:snapToGrid w:val="0"/>
          <w:sz w:val="20"/>
          <w:szCs w:val="20"/>
          <w:lang w:val="en-US"/>
        </w:rPr>
      </w:pPr>
      <w:bookmarkStart w:id="0" w:name="_GoBack"/>
      <w:bookmarkEnd w:id="0"/>
    </w:p>
    <w:sectPr w:rsidR="00B257BC" w:rsidRPr="00763323" w:rsidSect="00EC46FC">
      <w:headerReference w:type="even" r:id="rId8"/>
      <w:headerReference w:type="default" r:id="rId9"/>
      <w:footerReference w:type="default" r:id="rId10"/>
      <w:pgSz w:w="11907" w:h="16840" w:code="9"/>
      <w:pgMar w:top="1080" w:right="1411" w:bottom="810" w:left="1138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1783" w:rsidRDefault="00671783">
      <w:r>
        <w:separator/>
      </w:r>
    </w:p>
  </w:endnote>
  <w:endnote w:type="continuationSeparator" w:id="0">
    <w:p w:rsidR="00671783" w:rsidRDefault="006717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835" w:type="dxa"/>
      <w:tblInd w:w="-432" w:type="dxa"/>
      <w:tblBorders>
        <w:top w:val="single" w:sz="4" w:space="0" w:color="auto"/>
      </w:tblBorders>
      <w:tblLook w:val="0000"/>
    </w:tblPr>
    <w:tblGrid>
      <w:gridCol w:w="4680"/>
      <w:gridCol w:w="2422"/>
      <w:gridCol w:w="3733"/>
    </w:tblGrid>
    <w:tr w:rsidR="007A3FD6" w:rsidRPr="00225141" w:rsidTr="00F9474C">
      <w:trPr>
        <w:trHeight w:val="292"/>
      </w:trPr>
      <w:tc>
        <w:tcPr>
          <w:tcW w:w="4680" w:type="dxa"/>
          <w:vAlign w:val="bottom"/>
        </w:tcPr>
        <w:p w:rsidR="007A3FD6" w:rsidRPr="00F9474C" w:rsidRDefault="007A3FD6">
          <w:pPr>
            <w:pStyle w:val="Footer"/>
            <w:spacing w:before="5"/>
            <w:ind w:left="-108"/>
            <w:rPr>
              <w:rFonts w:ascii="Calibri" w:hAnsi="Calibri" w:cs="Calibri"/>
              <w:sz w:val="16"/>
              <w:szCs w:val="16"/>
            </w:rPr>
          </w:pPr>
        </w:p>
      </w:tc>
      <w:tc>
        <w:tcPr>
          <w:tcW w:w="2422" w:type="dxa"/>
          <w:vAlign w:val="bottom"/>
        </w:tcPr>
        <w:p w:rsidR="007A3FD6" w:rsidRPr="00F9474C" w:rsidRDefault="007A3FD6">
          <w:pPr>
            <w:pStyle w:val="Footer"/>
            <w:spacing w:before="5"/>
            <w:jc w:val="center"/>
            <w:rPr>
              <w:rFonts w:ascii="Book Antiqua" w:hAnsi="Book Antiqua" w:cs="Calibri"/>
              <w:i/>
              <w:sz w:val="16"/>
              <w:szCs w:val="16"/>
            </w:rPr>
          </w:pPr>
          <w:r w:rsidRPr="00F9474C">
            <w:rPr>
              <w:rFonts w:ascii="Book Antiqua" w:hAnsi="Book Antiqua" w:cs="Calibri"/>
              <w:i/>
              <w:sz w:val="20"/>
              <w:szCs w:val="16"/>
            </w:rPr>
            <w:t>confidential</w:t>
          </w:r>
        </w:p>
      </w:tc>
      <w:tc>
        <w:tcPr>
          <w:tcW w:w="3733" w:type="dxa"/>
          <w:vAlign w:val="bottom"/>
        </w:tcPr>
        <w:p w:rsidR="007A3FD6" w:rsidRPr="00225141" w:rsidRDefault="007A3FD6">
          <w:pPr>
            <w:pStyle w:val="Footer"/>
            <w:spacing w:before="5"/>
            <w:jc w:val="right"/>
            <w:rPr>
              <w:rFonts w:ascii="Arial" w:hAnsi="Arial" w:cs="Arial"/>
              <w:sz w:val="16"/>
              <w:szCs w:val="16"/>
            </w:rPr>
          </w:pPr>
          <w:r w:rsidRPr="00F9474C">
            <w:rPr>
              <w:rFonts w:ascii="Calibri" w:hAnsi="Calibri" w:cs="Calibri"/>
              <w:sz w:val="18"/>
              <w:szCs w:val="16"/>
            </w:rPr>
            <w:t xml:space="preserve">Page </w:t>
          </w:r>
          <w:r w:rsidR="00E576B9" w:rsidRPr="00F9474C">
            <w:rPr>
              <w:rFonts w:ascii="Calibri" w:hAnsi="Calibri" w:cs="Calibri"/>
              <w:sz w:val="18"/>
              <w:szCs w:val="16"/>
            </w:rPr>
            <w:fldChar w:fldCharType="begin"/>
          </w:r>
          <w:r w:rsidRPr="00F9474C">
            <w:rPr>
              <w:rFonts w:ascii="Calibri" w:hAnsi="Calibri" w:cs="Calibri"/>
              <w:sz w:val="18"/>
              <w:szCs w:val="16"/>
            </w:rPr>
            <w:instrText xml:space="preserve"> PAGE </w:instrText>
          </w:r>
          <w:r w:rsidR="00E576B9" w:rsidRPr="00F9474C">
            <w:rPr>
              <w:rFonts w:ascii="Calibri" w:hAnsi="Calibri" w:cs="Calibri"/>
              <w:sz w:val="18"/>
              <w:szCs w:val="16"/>
            </w:rPr>
            <w:fldChar w:fldCharType="separate"/>
          </w:r>
          <w:r w:rsidR="00CC4E42">
            <w:rPr>
              <w:rFonts w:ascii="Calibri" w:hAnsi="Calibri" w:cs="Calibri"/>
              <w:noProof/>
              <w:sz w:val="18"/>
              <w:szCs w:val="16"/>
            </w:rPr>
            <w:t>2</w:t>
          </w:r>
          <w:r w:rsidR="00E576B9" w:rsidRPr="00F9474C">
            <w:rPr>
              <w:rFonts w:ascii="Calibri" w:hAnsi="Calibri" w:cs="Calibri"/>
              <w:sz w:val="18"/>
              <w:szCs w:val="16"/>
            </w:rPr>
            <w:fldChar w:fldCharType="end"/>
          </w:r>
          <w:r w:rsidRPr="00F9474C">
            <w:rPr>
              <w:rFonts w:ascii="Calibri" w:hAnsi="Calibri" w:cs="Calibri"/>
              <w:sz w:val="18"/>
              <w:szCs w:val="16"/>
            </w:rPr>
            <w:t xml:space="preserve"> Of </w:t>
          </w:r>
          <w:r w:rsidR="00E576B9" w:rsidRPr="00F9474C">
            <w:rPr>
              <w:rStyle w:val="PageNumber"/>
              <w:rFonts w:ascii="Calibri" w:hAnsi="Calibri" w:cs="Calibri"/>
              <w:sz w:val="18"/>
              <w:szCs w:val="16"/>
            </w:rPr>
            <w:fldChar w:fldCharType="begin"/>
          </w:r>
          <w:r w:rsidRPr="00F9474C">
            <w:rPr>
              <w:rStyle w:val="PageNumber"/>
              <w:rFonts w:ascii="Calibri" w:hAnsi="Calibri" w:cs="Calibri"/>
              <w:sz w:val="18"/>
              <w:szCs w:val="16"/>
            </w:rPr>
            <w:instrText xml:space="preserve"> NUMPAGES </w:instrText>
          </w:r>
          <w:r w:rsidR="00E576B9" w:rsidRPr="00F9474C">
            <w:rPr>
              <w:rStyle w:val="PageNumber"/>
              <w:rFonts w:ascii="Calibri" w:hAnsi="Calibri" w:cs="Calibri"/>
              <w:sz w:val="18"/>
              <w:szCs w:val="16"/>
            </w:rPr>
            <w:fldChar w:fldCharType="separate"/>
          </w:r>
          <w:r w:rsidR="00CC4E42">
            <w:rPr>
              <w:rStyle w:val="PageNumber"/>
              <w:rFonts w:ascii="Calibri" w:hAnsi="Calibri" w:cs="Calibri"/>
              <w:noProof/>
              <w:sz w:val="18"/>
              <w:szCs w:val="16"/>
            </w:rPr>
            <w:t>2</w:t>
          </w:r>
          <w:r w:rsidR="00E576B9" w:rsidRPr="00F9474C">
            <w:rPr>
              <w:rStyle w:val="PageNumber"/>
              <w:rFonts w:ascii="Calibri" w:hAnsi="Calibri" w:cs="Calibri"/>
              <w:sz w:val="18"/>
              <w:szCs w:val="16"/>
            </w:rPr>
            <w:fldChar w:fldCharType="end"/>
          </w:r>
        </w:p>
      </w:tc>
    </w:tr>
  </w:tbl>
  <w:p w:rsidR="007A3FD6" w:rsidRPr="00225141" w:rsidRDefault="007A3FD6">
    <w:pPr>
      <w:pStyle w:val="Footer"/>
      <w:rPr>
        <w:sz w:val="16"/>
        <w:szCs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1783" w:rsidRDefault="00671783">
      <w:r>
        <w:separator/>
      </w:r>
    </w:p>
  </w:footnote>
  <w:footnote w:type="continuationSeparator" w:id="0">
    <w:p w:rsidR="00671783" w:rsidRDefault="0067178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3FD6" w:rsidRDefault="007A3FD6">
    <w:r>
      <w:cr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3FD6" w:rsidRPr="00BE05DD" w:rsidRDefault="00E576B9" w:rsidP="00F9474C">
    <w:pPr>
      <w:pStyle w:val="Header"/>
      <w:tabs>
        <w:tab w:val="clear" w:pos="4320"/>
        <w:tab w:val="clear" w:pos="8640"/>
        <w:tab w:val="left" w:pos="5310"/>
      </w:tabs>
      <w:rPr>
        <w:color w:val="002060"/>
      </w:rPr>
    </w:pPr>
    <w:r w:rsidRPr="00E576B9">
      <w:rPr>
        <w:noProof/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4097" type="#_x0000_t202" style="position:absolute;margin-left:27.25pt;margin-top:6.4pt;width:399.65pt;height:41.0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" filled="f" stroked="f">
          <v:textbox>
            <w:txbxContent>
              <w:p w:rsidR="00B540F7" w:rsidRPr="00F9474C" w:rsidRDefault="00B540F7" w:rsidP="00F9474C">
                <w:pPr>
                  <w:jc w:val="center"/>
                  <w:rPr>
                    <w:rFonts w:ascii="Calibri" w:hAnsi="Calibri"/>
                    <w:b/>
                    <w:sz w:val="36"/>
                    <w:szCs w:val="36"/>
                  </w:rPr>
                </w:pPr>
                <w:r w:rsidRPr="00F9474C">
                  <w:rPr>
                    <w:rFonts w:ascii="Calibri" w:hAnsi="Calibri"/>
                    <w:b/>
                    <w:sz w:val="36"/>
                    <w:szCs w:val="36"/>
                  </w:rPr>
                  <w:t>MINUTES OF MEETING</w:t>
                </w:r>
              </w:p>
            </w:txbxContent>
          </v:textbox>
          <w10:wrap type="topAndBottom"/>
        </v:shape>
      </w:pict>
    </w:r>
    <w:r w:rsidR="007A3FD6">
      <w:rPr>
        <w:noProof/>
        <w:lang w:val="en-US" w:eastAsia="ja-JP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5010150</wp:posOffset>
          </wp:positionH>
          <wp:positionV relativeFrom="paragraph">
            <wp:posOffset>81280</wp:posOffset>
          </wp:positionV>
          <wp:extent cx="1447800" cy="591820"/>
          <wp:effectExtent l="19050" t="0" r="0" b="0"/>
          <wp:wrapNone/>
          <wp:docPr id="4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7800" cy="5918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7A3FD6" w:rsidRDefault="007A3FD6" w:rsidP="00F9474C">
    <w:pPr>
      <w:pStyle w:val="Header"/>
      <w:pBdr>
        <w:bottom w:val="thickThinSmallGap" w:sz="24" w:space="0" w:color="622423"/>
      </w:pBdr>
      <w:spacing w:after="120"/>
      <w:ind w:left="-540" w:right="-902"/>
    </w:pPr>
    <w:r>
      <w:rPr>
        <w:noProof/>
        <w:lang w:val="en-US" w:eastAsia="ja-JP"/>
      </w:rPr>
      <w:drawing>
        <wp:inline distT="0" distB="0" distL="0" distR="0">
          <wp:extent cx="585470" cy="513715"/>
          <wp:effectExtent l="19050" t="0" r="5080" b="0"/>
          <wp:docPr id="1" name="図 1" descr="Skala_logo_BSI_A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kala_logo_BSI_A4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5470" cy="5137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A63227">
      <w:rPr>
        <w:rFonts w:ascii="Times New Roman" w:hAnsi="Times New Roman"/>
        <w:b w:val="0"/>
        <w:bCs w:val="0"/>
        <w:noProof/>
        <w:color w:val="auto"/>
        <w:sz w:val="24"/>
        <w:szCs w:val="24"/>
        <w:lang w:val="en-US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4D8E93EA"/>
    <w:lvl w:ilvl="0">
      <w:numFmt w:val="bullet"/>
      <w:lvlText w:val="*"/>
      <w:lvlJc w:val="left"/>
    </w:lvl>
  </w:abstractNum>
  <w:abstractNum w:abstractNumId="1">
    <w:nsid w:val="04AD0D6B"/>
    <w:multiLevelType w:val="multilevel"/>
    <w:tmpl w:val="5A26B59A"/>
    <w:lvl w:ilvl="0">
      <w:start w:val="1"/>
      <w:numFmt w:val="upperRoman"/>
      <w:pStyle w:val="Heading1"/>
      <w:lvlText w:val="%1"/>
      <w:lvlJc w:val="left"/>
      <w:pPr>
        <w:tabs>
          <w:tab w:val="num" w:pos="720"/>
        </w:tabs>
        <w:ind w:left="720" w:hanging="720"/>
      </w:pPr>
    </w:lvl>
    <w:lvl w:ilvl="1">
      <w:start w:val="1"/>
      <w:numFmt w:val="none"/>
      <w:pStyle w:val="Heading2"/>
      <w:suff w:val="nothing"/>
      <w:lvlText w:val="%2"/>
      <w:lvlJc w:val="left"/>
      <w:pPr>
        <w:ind w:left="0" w:firstLine="0"/>
      </w:pPr>
    </w:lvl>
    <w:lvl w:ilvl="2">
      <w:start w:val="1"/>
      <w:numFmt w:val="decimal"/>
      <w:pStyle w:val="Heading3"/>
      <w:lvlText w:val="%3"/>
      <w:lvlJc w:val="left"/>
      <w:pPr>
        <w:tabs>
          <w:tab w:val="num" w:pos="720"/>
        </w:tabs>
        <w:ind w:left="720" w:hanging="720"/>
      </w:pPr>
    </w:lvl>
    <w:lvl w:ilvl="3">
      <w:start w:val="1"/>
      <w:numFmt w:val="lowerLetter"/>
      <w:pStyle w:val="Heading4"/>
      <w:lvlText w:val="(%4)"/>
      <w:lvlJc w:val="left"/>
      <w:pPr>
        <w:tabs>
          <w:tab w:val="num" w:pos="1440"/>
        </w:tabs>
        <w:ind w:left="1440" w:hanging="720"/>
      </w:pPr>
    </w:lvl>
    <w:lvl w:ilvl="4">
      <w:start w:val="1"/>
      <w:numFmt w:val="lowerRoman"/>
      <w:pStyle w:val="Heading5"/>
      <w:lvlText w:val="(%5)"/>
      <w:lvlJc w:val="left"/>
      <w:pPr>
        <w:tabs>
          <w:tab w:val="num" w:pos="2520"/>
        </w:tabs>
        <w:ind w:left="2160" w:hanging="720"/>
      </w:pPr>
    </w:lvl>
    <w:lvl w:ilvl="5">
      <w:start w:val="1"/>
      <w:numFmt w:val="decimal"/>
      <w:pStyle w:val="Heading6"/>
      <w:isLgl/>
      <w:lvlText w:val="%6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pStyle w:val="Heading7"/>
      <w:isLgl/>
      <w:lvlText w:val="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pStyle w:val="Heading8"/>
      <w:isLgl/>
      <w:lvlText w:val="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isLgl/>
      <w:lvlText w:val="%6.%7.%8.%9"/>
      <w:lvlJc w:val="left"/>
      <w:pPr>
        <w:tabs>
          <w:tab w:val="num" w:pos="1440"/>
        </w:tabs>
        <w:ind w:left="1440" w:hanging="1440"/>
      </w:pPr>
    </w:lvl>
  </w:abstractNum>
  <w:abstractNum w:abstractNumId="2">
    <w:nsid w:val="09C323DF"/>
    <w:multiLevelType w:val="hybridMultilevel"/>
    <w:tmpl w:val="37BEC51A"/>
    <w:lvl w:ilvl="0" w:tplc="22DEEE9A">
      <w:start w:val="30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9F47CB0"/>
    <w:multiLevelType w:val="hybridMultilevel"/>
    <w:tmpl w:val="A28080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11329CF"/>
    <w:multiLevelType w:val="hybridMultilevel"/>
    <w:tmpl w:val="A154A6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6920297"/>
    <w:multiLevelType w:val="multilevel"/>
    <w:tmpl w:val="1F5C74D6"/>
    <w:lvl w:ilvl="0">
      <w:start w:val="1"/>
      <w:numFmt w:val="decimal"/>
      <w:lvlText w:val="%1."/>
      <w:lvlJc w:val="left"/>
      <w:pPr>
        <w:ind w:left="720" w:hanging="360"/>
      </w:pPr>
      <w:rPr>
        <w:rFonts w:ascii="Trebuchet MS" w:hAnsi="Trebuchet MS" w:hint="default"/>
        <w:b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>
    <w:nsid w:val="1C593DB2"/>
    <w:multiLevelType w:val="hybridMultilevel"/>
    <w:tmpl w:val="BFDAA4A6"/>
    <w:lvl w:ilvl="0" w:tplc="EEE696E2">
      <w:numFmt w:val="bullet"/>
      <w:lvlText w:val="-"/>
      <w:lvlJc w:val="left"/>
      <w:pPr>
        <w:ind w:left="450" w:hanging="360"/>
      </w:pPr>
      <w:rPr>
        <w:rFonts w:ascii="Arial" w:eastAsia="MS UI Gothic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>
    <w:nsid w:val="208B2EE6"/>
    <w:multiLevelType w:val="hybridMultilevel"/>
    <w:tmpl w:val="23E693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4602126"/>
    <w:multiLevelType w:val="multilevel"/>
    <w:tmpl w:val="62D60B9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9">
    <w:nsid w:val="259506CF"/>
    <w:multiLevelType w:val="hybridMultilevel"/>
    <w:tmpl w:val="0EE4B7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0">
    <w:nsid w:val="266B0822"/>
    <w:multiLevelType w:val="hybridMultilevel"/>
    <w:tmpl w:val="6EAAC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1E4F28"/>
    <w:multiLevelType w:val="hybridMultilevel"/>
    <w:tmpl w:val="2F02E70E"/>
    <w:lvl w:ilvl="0" w:tplc="81201A10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371A7B"/>
    <w:multiLevelType w:val="hybridMultilevel"/>
    <w:tmpl w:val="4E381B3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33E04D67"/>
    <w:multiLevelType w:val="hybridMultilevel"/>
    <w:tmpl w:val="61EAB0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4C36A55"/>
    <w:multiLevelType w:val="hybridMultilevel"/>
    <w:tmpl w:val="61021CB2"/>
    <w:lvl w:ilvl="0" w:tplc="21BEF184">
      <w:start w:val="1"/>
      <w:numFmt w:val="decimal"/>
      <w:lvlText w:val="%1."/>
      <w:lvlJc w:val="left"/>
      <w:pPr>
        <w:ind w:left="720" w:hanging="360"/>
      </w:pPr>
      <w:rPr>
        <w:rFonts w:ascii="Arial" w:eastAsiaTheme="minorEastAsia" w:hAnsi="Arial" w:cs="Arial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6466D18"/>
    <w:multiLevelType w:val="hybridMultilevel"/>
    <w:tmpl w:val="AF946A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E9F2CD6"/>
    <w:multiLevelType w:val="multilevel"/>
    <w:tmpl w:val="1F5C74D6"/>
    <w:lvl w:ilvl="0">
      <w:start w:val="1"/>
      <w:numFmt w:val="decimal"/>
      <w:lvlText w:val="%1."/>
      <w:lvlJc w:val="left"/>
      <w:pPr>
        <w:ind w:left="720" w:hanging="360"/>
      </w:pPr>
      <w:rPr>
        <w:rFonts w:ascii="Trebuchet MS" w:hAnsi="Trebuchet MS" w:hint="default"/>
        <w:b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7">
    <w:nsid w:val="49061EB0"/>
    <w:multiLevelType w:val="hybridMultilevel"/>
    <w:tmpl w:val="13B6A1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CC15216"/>
    <w:multiLevelType w:val="multilevel"/>
    <w:tmpl w:val="6392460E"/>
    <w:lvl w:ilvl="0">
      <w:start w:val="1"/>
      <w:numFmt w:val="bullet"/>
      <w:pStyle w:val="TableBullet1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b w:val="0"/>
        <w:i w:val="0"/>
      </w:rPr>
    </w:lvl>
    <w:lvl w:ilvl="1">
      <w:start w:val="1"/>
      <w:numFmt w:val="bullet"/>
      <w:lvlRestart w:val="0"/>
      <w:pStyle w:val="TableBullet2"/>
      <w:lvlText w:val="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b/>
        <w:i w:val="0"/>
      </w:rPr>
    </w:lvl>
    <w:lvl w:ilvl="2">
      <w:start w:val="1"/>
      <w:numFmt w:val="bullet"/>
      <w:lvlRestart w:val="0"/>
      <w:pStyle w:val="TableBullet3"/>
      <w:lvlText w:val=""/>
      <w:lvlJc w:val="left"/>
      <w:pPr>
        <w:tabs>
          <w:tab w:val="num" w:pos="1080"/>
        </w:tabs>
        <w:ind w:left="1077" w:hanging="357"/>
      </w:pPr>
      <w:rPr>
        <w:rFonts w:ascii="Wingdings" w:hAnsi="Wingdings" w:hint="default"/>
        <w:b w:val="0"/>
        <w:i w:val="0"/>
        <w:sz w:val="12"/>
      </w:rPr>
    </w:lvl>
    <w:lvl w:ilvl="3">
      <w:start w:val="1"/>
      <w:numFmt w:val="bullet"/>
      <w:lvlRestart w:val="0"/>
      <w:pStyle w:val="TableBullet4"/>
      <w:lvlText w:val=""/>
      <w:lvlJc w:val="left"/>
      <w:pPr>
        <w:tabs>
          <w:tab w:val="num" w:pos="1440"/>
        </w:tabs>
        <w:ind w:left="1440" w:hanging="363"/>
      </w:pPr>
      <w:rPr>
        <w:rFonts w:ascii="Wingdings" w:hAnsi="Wingdings" w:hint="default"/>
        <w:b w:val="0"/>
        <w:i w:val="0"/>
        <w:sz w:val="12"/>
      </w:rPr>
    </w:lvl>
    <w:lvl w:ilvl="4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5">
      <w:start w:val="1"/>
      <w:numFmt w:val="none"/>
      <w:lvlRestart w:val="0"/>
      <w:suff w:val="nothing"/>
      <w:lvlText w:val="%5%6"/>
      <w:lvlJc w:val="left"/>
      <w:pPr>
        <w:ind w:left="0" w:firstLine="0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8">
      <w:start w:val="1"/>
      <w:numFmt w:val="none"/>
      <w:lvlRestart w:val="0"/>
      <w:suff w:val="nothing"/>
      <w:lvlText w:val=""/>
      <w:lvlJc w:val="left"/>
      <w:pPr>
        <w:ind w:left="0" w:firstLine="0"/>
      </w:pPr>
    </w:lvl>
  </w:abstractNum>
  <w:abstractNum w:abstractNumId="19">
    <w:nsid w:val="50A6405A"/>
    <w:multiLevelType w:val="multilevel"/>
    <w:tmpl w:val="124C3034"/>
    <w:lvl w:ilvl="0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b w:val="0"/>
        <w:i w:val="0"/>
      </w:rPr>
    </w:lvl>
    <w:lvl w:ilvl="1">
      <w:start w:val="1"/>
      <w:numFmt w:val="bullet"/>
      <w:lvlRestart w:val="0"/>
      <w:pStyle w:val="Bullet2"/>
      <w:lvlText w:val="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  <w:b/>
        <w:i w:val="0"/>
      </w:rPr>
    </w:lvl>
    <w:lvl w:ilvl="2">
      <w:start w:val="1"/>
      <w:numFmt w:val="bullet"/>
      <w:lvlRestart w:val="0"/>
      <w:pStyle w:val="Bullet3"/>
      <w:lvlText w:val=""/>
      <w:lvlJc w:val="left"/>
      <w:pPr>
        <w:tabs>
          <w:tab w:val="num" w:pos="2160"/>
        </w:tabs>
        <w:ind w:left="2160" w:hanging="720"/>
      </w:pPr>
      <w:rPr>
        <w:rFonts w:ascii="Wingdings" w:hAnsi="Wingdings" w:hint="default"/>
        <w:b w:val="0"/>
        <w:i w:val="0"/>
        <w:sz w:val="12"/>
      </w:rPr>
    </w:lvl>
    <w:lvl w:ilvl="3">
      <w:start w:val="1"/>
      <w:numFmt w:val="bullet"/>
      <w:lvlRestart w:val="0"/>
      <w:pStyle w:val="Bullet4"/>
      <w:lvlText w:val=""/>
      <w:lvlJc w:val="left"/>
      <w:pPr>
        <w:tabs>
          <w:tab w:val="num" w:pos="2880"/>
        </w:tabs>
        <w:ind w:left="2880" w:hanging="720"/>
      </w:pPr>
      <w:rPr>
        <w:rFonts w:ascii="Wingdings" w:hAnsi="Wingdings" w:hint="default"/>
        <w:b w:val="0"/>
        <w:i w:val="0"/>
        <w:sz w:val="16"/>
      </w:rPr>
    </w:lvl>
    <w:lvl w:ilvl="4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5">
      <w:start w:val="1"/>
      <w:numFmt w:val="none"/>
      <w:lvlRestart w:val="0"/>
      <w:suff w:val="nothing"/>
      <w:lvlText w:val="%5%6"/>
      <w:lvlJc w:val="left"/>
      <w:pPr>
        <w:ind w:left="0" w:firstLine="0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8">
      <w:start w:val="1"/>
      <w:numFmt w:val="none"/>
      <w:lvlRestart w:val="0"/>
      <w:suff w:val="nothing"/>
      <w:lvlText w:val=""/>
      <w:lvlJc w:val="left"/>
      <w:pPr>
        <w:ind w:left="0" w:firstLine="0"/>
      </w:pPr>
    </w:lvl>
  </w:abstractNum>
  <w:abstractNum w:abstractNumId="20">
    <w:nsid w:val="57F10EC8"/>
    <w:multiLevelType w:val="hybridMultilevel"/>
    <w:tmpl w:val="A46C5660"/>
    <w:lvl w:ilvl="0" w:tplc="6B9CBF68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rebuchet MS" w:eastAsia="Times New Roman" w:hAnsi="Trebuchet MS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58F9145E"/>
    <w:multiLevelType w:val="hybridMultilevel"/>
    <w:tmpl w:val="4978E1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91F49A3"/>
    <w:multiLevelType w:val="hybridMultilevel"/>
    <w:tmpl w:val="C1380E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54727D5"/>
    <w:multiLevelType w:val="hybridMultilevel"/>
    <w:tmpl w:val="FABC8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8DF6DF7"/>
    <w:multiLevelType w:val="hybridMultilevel"/>
    <w:tmpl w:val="D4DEFB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8F42974"/>
    <w:multiLevelType w:val="hybridMultilevel"/>
    <w:tmpl w:val="E4263A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6A89507E"/>
    <w:multiLevelType w:val="hybridMultilevel"/>
    <w:tmpl w:val="9252CE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BC77707"/>
    <w:multiLevelType w:val="hybridMultilevel"/>
    <w:tmpl w:val="9746065C"/>
    <w:lvl w:ilvl="0" w:tplc="52005516">
      <w:numFmt w:val="bullet"/>
      <w:lvlText w:val="-"/>
      <w:lvlJc w:val="left"/>
      <w:pPr>
        <w:ind w:left="720" w:hanging="360"/>
      </w:pPr>
      <w:rPr>
        <w:rFonts w:ascii="Arial" w:eastAsia="MS UI Gothic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CC50D46"/>
    <w:multiLevelType w:val="hybridMultilevel"/>
    <w:tmpl w:val="E4DA45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70AE0273"/>
    <w:multiLevelType w:val="hybridMultilevel"/>
    <w:tmpl w:val="ED9E8F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7B820723"/>
    <w:multiLevelType w:val="singleLevel"/>
    <w:tmpl w:val="91E0AA10"/>
    <w:lvl w:ilvl="0">
      <w:start w:val="1"/>
      <w:numFmt w:val="bullet"/>
      <w:pStyle w:val="BulletedList1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sz w:val="28"/>
      </w:rPr>
    </w:lvl>
  </w:abstractNum>
  <w:abstractNum w:abstractNumId="31">
    <w:nsid w:val="7F3B4D8E"/>
    <w:multiLevelType w:val="multilevel"/>
    <w:tmpl w:val="1764BE7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num w:numId="1">
    <w:abstractNumId w:val="19"/>
  </w:num>
  <w:num w:numId="2">
    <w:abstractNumId w:val="19"/>
  </w:num>
  <w:num w:numId="3">
    <w:abstractNumId w:val="19"/>
  </w:num>
  <w:num w:numId="4">
    <w:abstractNumId w:val="19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8"/>
  </w:num>
  <w:num w:numId="15">
    <w:abstractNumId w:val="18"/>
  </w:num>
  <w:num w:numId="16">
    <w:abstractNumId w:val="18"/>
  </w:num>
  <w:num w:numId="17">
    <w:abstractNumId w:val="18"/>
  </w:num>
  <w:num w:numId="18">
    <w:abstractNumId w:val="30"/>
  </w:num>
  <w:num w:numId="19">
    <w:abstractNumId w:val="20"/>
  </w:num>
  <w:num w:numId="20">
    <w:abstractNumId w:val="6"/>
  </w:num>
  <w:num w:numId="21">
    <w:abstractNumId w:val="21"/>
  </w:num>
  <w:num w:numId="22">
    <w:abstractNumId w:val="9"/>
  </w:num>
  <w:num w:numId="23">
    <w:abstractNumId w:val="29"/>
  </w:num>
  <w:num w:numId="24">
    <w:abstractNumId w:val="16"/>
  </w:num>
  <w:num w:numId="25">
    <w:abstractNumId w:val="8"/>
  </w:num>
  <w:num w:numId="26">
    <w:abstractNumId w:val="31"/>
  </w:num>
  <w:num w:numId="27">
    <w:abstractNumId w:val="28"/>
  </w:num>
  <w:num w:numId="28">
    <w:abstractNumId w:val="25"/>
  </w:num>
  <w:num w:numId="29">
    <w:abstractNumId w:val="3"/>
  </w:num>
  <w:num w:numId="30">
    <w:abstractNumId w:val="15"/>
  </w:num>
  <w:num w:numId="31">
    <w:abstractNumId w:val="5"/>
  </w:num>
  <w:num w:numId="32">
    <w:abstractNumId w:val="17"/>
  </w:num>
  <w:num w:numId="33">
    <w:abstractNumId w:val="7"/>
  </w:num>
  <w:num w:numId="34">
    <w:abstractNumId w:val="12"/>
  </w:num>
  <w:num w:numId="35">
    <w:abstractNumId w:val="11"/>
  </w:num>
  <w:num w:numId="36">
    <w:abstractNumId w:val="4"/>
  </w:num>
  <w:num w:numId="37">
    <w:abstractNumId w:val="13"/>
  </w:num>
  <w:num w:numId="38">
    <w:abstractNumId w:val="26"/>
  </w:num>
  <w:num w:numId="3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"/>
  </w:num>
  <w:num w:numId="42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24"/>
        </w:rPr>
      </w:lvl>
    </w:lvlOverride>
  </w:num>
  <w:num w:numId="43">
    <w:abstractNumId w:val="27"/>
  </w:num>
  <w:num w:numId="44">
    <w:abstractNumId w:val="14"/>
  </w:num>
  <w:num w:numId="45">
    <w:abstractNumId w:val="10"/>
  </w:num>
  <w:num w:numId="46">
    <w:abstractNumId w:val="22"/>
  </w:num>
  <w:num w:numId="47">
    <w:abstractNumId w:val="24"/>
  </w:num>
  <w:numIdMacAtCleanup w:val="2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embedSystemFonts/>
  <w:activeWritingStyle w:appName="MSWord" w:lang="en-GB" w:vendorID="8" w:dllVersion="513" w:checkStyle="1"/>
  <w:activeWritingStyle w:appName="MSWord" w:lang="en-US" w:vendorID="8" w:dllVersion="513" w:checkStyle="1"/>
  <w:proofState w:spelling="clean"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9218">
      <v:textbox inset="5.85pt,.7pt,5.85pt,.7pt"/>
    </o:shapedefaults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311DBB"/>
    <w:rsid w:val="00000AC9"/>
    <w:rsid w:val="00001776"/>
    <w:rsid w:val="000030B7"/>
    <w:rsid w:val="0000426F"/>
    <w:rsid w:val="00005F1A"/>
    <w:rsid w:val="00006167"/>
    <w:rsid w:val="000145DA"/>
    <w:rsid w:val="0001663A"/>
    <w:rsid w:val="0002269A"/>
    <w:rsid w:val="00024345"/>
    <w:rsid w:val="00024F5D"/>
    <w:rsid w:val="0002548F"/>
    <w:rsid w:val="00027A19"/>
    <w:rsid w:val="00030D5B"/>
    <w:rsid w:val="000311E1"/>
    <w:rsid w:val="00032332"/>
    <w:rsid w:val="000326BD"/>
    <w:rsid w:val="00041C47"/>
    <w:rsid w:val="00047278"/>
    <w:rsid w:val="00050C39"/>
    <w:rsid w:val="000525F9"/>
    <w:rsid w:val="000552BF"/>
    <w:rsid w:val="000574AF"/>
    <w:rsid w:val="000575DB"/>
    <w:rsid w:val="00057C72"/>
    <w:rsid w:val="00061C3E"/>
    <w:rsid w:val="000627CF"/>
    <w:rsid w:val="000635D7"/>
    <w:rsid w:val="00065DF1"/>
    <w:rsid w:val="000669CF"/>
    <w:rsid w:val="0006757F"/>
    <w:rsid w:val="00067A0D"/>
    <w:rsid w:val="00070082"/>
    <w:rsid w:val="00070159"/>
    <w:rsid w:val="000701A5"/>
    <w:rsid w:val="0007283A"/>
    <w:rsid w:val="00072F91"/>
    <w:rsid w:val="000754A2"/>
    <w:rsid w:val="000754A7"/>
    <w:rsid w:val="00080404"/>
    <w:rsid w:val="00080A19"/>
    <w:rsid w:val="0008364D"/>
    <w:rsid w:val="0008371B"/>
    <w:rsid w:val="000850F1"/>
    <w:rsid w:val="00085B8F"/>
    <w:rsid w:val="00085D63"/>
    <w:rsid w:val="00086EC7"/>
    <w:rsid w:val="0008765B"/>
    <w:rsid w:val="00090ADB"/>
    <w:rsid w:val="00091EAC"/>
    <w:rsid w:val="00094F41"/>
    <w:rsid w:val="00097102"/>
    <w:rsid w:val="00097192"/>
    <w:rsid w:val="000A0C1C"/>
    <w:rsid w:val="000A2A60"/>
    <w:rsid w:val="000A4524"/>
    <w:rsid w:val="000A55D5"/>
    <w:rsid w:val="000A56CD"/>
    <w:rsid w:val="000B0368"/>
    <w:rsid w:val="000B05B4"/>
    <w:rsid w:val="000B28ED"/>
    <w:rsid w:val="000B4D9E"/>
    <w:rsid w:val="000C19D7"/>
    <w:rsid w:val="000C2771"/>
    <w:rsid w:val="000C3726"/>
    <w:rsid w:val="000C38DE"/>
    <w:rsid w:val="000C5DE4"/>
    <w:rsid w:val="000C61B5"/>
    <w:rsid w:val="000C70B0"/>
    <w:rsid w:val="000D052B"/>
    <w:rsid w:val="000D059B"/>
    <w:rsid w:val="000D072B"/>
    <w:rsid w:val="000D18F9"/>
    <w:rsid w:val="000D3C14"/>
    <w:rsid w:val="000D4428"/>
    <w:rsid w:val="000D4DCC"/>
    <w:rsid w:val="000D7110"/>
    <w:rsid w:val="000D7853"/>
    <w:rsid w:val="000E059B"/>
    <w:rsid w:val="000E083D"/>
    <w:rsid w:val="000E11D0"/>
    <w:rsid w:val="000E1726"/>
    <w:rsid w:val="000E215D"/>
    <w:rsid w:val="000E36AB"/>
    <w:rsid w:val="000F0822"/>
    <w:rsid w:val="000F21CC"/>
    <w:rsid w:val="00100D56"/>
    <w:rsid w:val="00100EFA"/>
    <w:rsid w:val="00102DFB"/>
    <w:rsid w:val="00105D58"/>
    <w:rsid w:val="001106FC"/>
    <w:rsid w:val="00111EFB"/>
    <w:rsid w:val="0011370E"/>
    <w:rsid w:val="00115B2D"/>
    <w:rsid w:val="00115FB8"/>
    <w:rsid w:val="00116A2E"/>
    <w:rsid w:val="00116BAA"/>
    <w:rsid w:val="00120886"/>
    <w:rsid w:val="0012397A"/>
    <w:rsid w:val="00126303"/>
    <w:rsid w:val="001318CB"/>
    <w:rsid w:val="00131DE1"/>
    <w:rsid w:val="00141458"/>
    <w:rsid w:val="00141805"/>
    <w:rsid w:val="00143F6E"/>
    <w:rsid w:val="00150519"/>
    <w:rsid w:val="00152048"/>
    <w:rsid w:val="001539AD"/>
    <w:rsid w:val="00154664"/>
    <w:rsid w:val="00161068"/>
    <w:rsid w:val="001624BE"/>
    <w:rsid w:val="00163616"/>
    <w:rsid w:val="00171A22"/>
    <w:rsid w:val="00171F56"/>
    <w:rsid w:val="00172BAC"/>
    <w:rsid w:val="0017304D"/>
    <w:rsid w:val="00174F03"/>
    <w:rsid w:val="00175897"/>
    <w:rsid w:val="00175D08"/>
    <w:rsid w:val="001761DC"/>
    <w:rsid w:val="001767B4"/>
    <w:rsid w:val="001776A4"/>
    <w:rsid w:val="00177EFB"/>
    <w:rsid w:val="001800F8"/>
    <w:rsid w:val="0018340A"/>
    <w:rsid w:val="00184B96"/>
    <w:rsid w:val="0018620C"/>
    <w:rsid w:val="0019115E"/>
    <w:rsid w:val="00195D2F"/>
    <w:rsid w:val="001A042B"/>
    <w:rsid w:val="001A0685"/>
    <w:rsid w:val="001A06F3"/>
    <w:rsid w:val="001A25C5"/>
    <w:rsid w:val="001A363D"/>
    <w:rsid w:val="001A3AF3"/>
    <w:rsid w:val="001A5360"/>
    <w:rsid w:val="001A58E6"/>
    <w:rsid w:val="001A786A"/>
    <w:rsid w:val="001B3AE7"/>
    <w:rsid w:val="001B4883"/>
    <w:rsid w:val="001B5615"/>
    <w:rsid w:val="001B5E07"/>
    <w:rsid w:val="001B7618"/>
    <w:rsid w:val="001B7920"/>
    <w:rsid w:val="001C070A"/>
    <w:rsid w:val="001C1E0E"/>
    <w:rsid w:val="001C3B95"/>
    <w:rsid w:val="001C6DC7"/>
    <w:rsid w:val="001C72EB"/>
    <w:rsid w:val="001D0C28"/>
    <w:rsid w:val="001D1BAB"/>
    <w:rsid w:val="001D34B6"/>
    <w:rsid w:val="001D3E12"/>
    <w:rsid w:val="001D4F11"/>
    <w:rsid w:val="001D7F59"/>
    <w:rsid w:val="001E09C9"/>
    <w:rsid w:val="001E3321"/>
    <w:rsid w:val="001E4FD8"/>
    <w:rsid w:val="001E79D5"/>
    <w:rsid w:val="001F46C0"/>
    <w:rsid w:val="001F61A0"/>
    <w:rsid w:val="001F7963"/>
    <w:rsid w:val="002002FB"/>
    <w:rsid w:val="002015E6"/>
    <w:rsid w:val="002018A5"/>
    <w:rsid w:val="0020219E"/>
    <w:rsid w:val="00203D4A"/>
    <w:rsid w:val="00204DA3"/>
    <w:rsid w:val="002051A6"/>
    <w:rsid w:val="0021480F"/>
    <w:rsid w:val="00214EF6"/>
    <w:rsid w:val="00215DAC"/>
    <w:rsid w:val="00220C10"/>
    <w:rsid w:val="002211A1"/>
    <w:rsid w:val="00221C8D"/>
    <w:rsid w:val="002227C1"/>
    <w:rsid w:val="00223446"/>
    <w:rsid w:val="00223F9E"/>
    <w:rsid w:val="00225141"/>
    <w:rsid w:val="00225160"/>
    <w:rsid w:val="00226331"/>
    <w:rsid w:val="002268B4"/>
    <w:rsid w:val="0023133E"/>
    <w:rsid w:val="00231B10"/>
    <w:rsid w:val="002332BD"/>
    <w:rsid w:val="0023378B"/>
    <w:rsid w:val="002405E2"/>
    <w:rsid w:val="00241994"/>
    <w:rsid w:val="002454E2"/>
    <w:rsid w:val="00247AF7"/>
    <w:rsid w:val="00250E90"/>
    <w:rsid w:val="002535F6"/>
    <w:rsid w:val="002557E5"/>
    <w:rsid w:val="00260E7C"/>
    <w:rsid w:val="002710E4"/>
    <w:rsid w:val="002722F6"/>
    <w:rsid w:val="00272BEF"/>
    <w:rsid w:val="00274953"/>
    <w:rsid w:val="00275BA2"/>
    <w:rsid w:val="0027753E"/>
    <w:rsid w:val="00281432"/>
    <w:rsid w:val="00281D19"/>
    <w:rsid w:val="00282420"/>
    <w:rsid w:val="0028306C"/>
    <w:rsid w:val="0028449D"/>
    <w:rsid w:val="00284CC8"/>
    <w:rsid w:val="00291464"/>
    <w:rsid w:val="00291F83"/>
    <w:rsid w:val="00292E62"/>
    <w:rsid w:val="00294D1D"/>
    <w:rsid w:val="00294F7D"/>
    <w:rsid w:val="00294FD0"/>
    <w:rsid w:val="00297DA6"/>
    <w:rsid w:val="002A3CEC"/>
    <w:rsid w:val="002A498B"/>
    <w:rsid w:val="002A49F7"/>
    <w:rsid w:val="002A5412"/>
    <w:rsid w:val="002A573F"/>
    <w:rsid w:val="002A5E80"/>
    <w:rsid w:val="002A6E58"/>
    <w:rsid w:val="002A7ADF"/>
    <w:rsid w:val="002B3634"/>
    <w:rsid w:val="002B3788"/>
    <w:rsid w:val="002B4989"/>
    <w:rsid w:val="002B5FAD"/>
    <w:rsid w:val="002B638A"/>
    <w:rsid w:val="002B779E"/>
    <w:rsid w:val="002B79D9"/>
    <w:rsid w:val="002C02A0"/>
    <w:rsid w:val="002C142A"/>
    <w:rsid w:val="002C188A"/>
    <w:rsid w:val="002C1CB4"/>
    <w:rsid w:val="002C20B8"/>
    <w:rsid w:val="002C45C0"/>
    <w:rsid w:val="002C4D10"/>
    <w:rsid w:val="002C6871"/>
    <w:rsid w:val="002C7915"/>
    <w:rsid w:val="002D0AF5"/>
    <w:rsid w:val="002D308B"/>
    <w:rsid w:val="002D3902"/>
    <w:rsid w:val="002D4251"/>
    <w:rsid w:val="002D452B"/>
    <w:rsid w:val="002D5586"/>
    <w:rsid w:val="002D56C5"/>
    <w:rsid w:val="002D5A58"/>
    <w:rsid w:val="002D6D82"/>
    <w:rsid w:val="002E31DA"/>
    <w:rsid w:val="002E506C"/>
    <w:rsid w:val="002F0E82"/>
    <w:rsid w:val="002F5ED2"/>
    <w:rsid w:val="002F7725"/>
    <w:rsid w:val="00300878"/>
    <w:rsid w:val="003020BA"/>
    <w:rsid w:val="00303DE7"/>
    <w:rsid w:val="00306199"/>
    <w:rsid w:val="003065E0"/>
    <w:rsid w:val="00311DBB"/>
    <w:rsid w:val="003146BB"/>
    <w:rsid w:val="00315CF3"/>
    <w:rsid w:val="00316212"/>
    <w:rsid w:val="003171BE"/>
    <w:rsid w:val="00322EF1"/>
    <w:rsid w:val="00327412"/>
    <w:rsid w:val="00327EF6"/>
    <w:rsid w:val="00330E46"/>
    <w:rsid w:val="00331DFF"/>
    <w:rsid w:val="00331FFD"/>
    <w:rsid w:val="00332034"/>
    <w:rsid w:val="00332574"/>
    <w:rsid w:val="0033533B"/>
    <w:rsid w:val="00336577"/>
    <w:rsid w:val="003369C2"/>
    <w:rsid w:val="00343259"/>
    <w:rsid w:val="003437CB"/>
    <w:rsid w:val="003479B1"/>
    <w:rsid w:val="00350238"/>
    <w:rsid w:val="0035188A"/>
    <w:rsid w:val="00354275"/>
    <w:rsid w:val="00355FD8"/>
    <w:rsid w:val="00357A23"/>
    <w:rsid w:val="00360AF7"/>
    <w:rsid w:val="00362AB5"/>
    <w:rsid w:val="003642CD"/>
    <w:rsid w:val="0036590A"/>
    <w:rsid w:val="00366F8B"/>
    <w:rsid w:val="003702EC"/>
    <w:rsid w:val="00372DDF"/>
    <w:rsid w:val="00374016"/>
    <w:rsid w:val="003757AE"/>
    <w:rsid w:val="003772A5"/>
    <w:rsid w:val="00377A91"/>
    <w:rsid w:val="00377C32"/>
    <w:rsid w:val="00381759"/>
    <w:rsid w:val="0038212C"/>
    <w:rsid w:val="003828F0"/>
    <w:rsid w:val="00383140"/>
    <w:rsid w:val="0038314C"/>
    <w:rsid w:val="00383445"/>
    <w:rsid w:val="003840B2"/>
    <w:rsid w:val="0038755C"/>
    <w:rsid w:val="00391C09"/>
    <w:rsid w:val="00396002"/>
    <w:rsid w:val="0039684C"/>
    <w:rsid w:val="003968BE"/>
    <w:rsid w:val="003A1B12"/>
    <w:rsid w:val="003A1E23"/>
    <w:rsid w:val="003A2F54"/>
    <w:rsid w:val="003A4B11"/>
    <w:rsid w:val="003B149C"/>
    <w:rsid w:val="003B348D"/>
    <w:rsid w:val="003B56B1"/>
    <w:rsid w:val="003B578B"/>
    <w:rsid w:val="003B7CF6"/>
    <w:rsid w:val="003D3B74"/>
    <w:rsid w:val="003E02AD"/>
    <w:rsid w:val="003E0A0A"/>
    <w:rsid w:val="003E137B"/>
    <w:rsid w:val="003E1686"/>
    <w:rsid w:val="003E18A1"/>
    <w:rsid w:val="003E1C3B"/>
    <w:rsid w:val="003E3946"/>
    <w:rsid w:val="003E3D96"/>
    <w:rsid w:val="003E499A"/>
    <w:rsid w:val="003F0B4D"/>
    <w:rsid w:val="003F32EA"/>
    <w:rsid w:val="003F3755"/>
    <w:rsid w:val="003F7C53"/>
    <w:rsid w:val="00400DA7"/>
    <w:rsid w:val="00401E27"/>
    <w:rsid w:val="00404AA8"/>
    <w:rsid w:val="00404DB9"/>
    <w:rsid w:val="00407997"/>
    <w:rsid w:val="00412867"/>
    <w:rsid w:val="00415710"/>
    <w:rsid w:val="0041712D"/>
    <w:rsid w:val="00420261"/>
    <w:rsid w:val="00420781"/>
    <w:rsid w:val="00420AC0"/>
    <w:rsid w:val="00425387"/>
    <w:rsid w:val="00427F6F"/>
    <w:rsid w:val="00431CD2"/>
    <w:rsid w:val="00433150"/>
    <w:rsid w:val="00440643"/>
    <w:rsid w:val="00443DC3"/>
    <w:rsid w:val="00447232"/>
    <w:rsid w:val="00447512"/>
    <w:rsid w:val="004536FF"/>
    <w:rsid w:val="004537CF"/>
    <w:rsid w:val="00454789"/>
    <w:rsid w:val="00456E84"/>
    <w:rsid w:val="0046088C"/>
    <w:rsid w:val="004614AF"/>
    <w:rsid w:val="00462537"/>
    <w:rsid w:val="00464CA4"/>
    <w:rsid w:val="00465F21"/>
    <w:rsid w:val="00466D1E"/>
    <w:rsid w:val="00471A9F"/>
    <w:rsid w:val="0047509B"/>
    <w:rsid w:val="00475F7C"/>
    <w:rsid w:val="00477094"/>
    <w:rsid w:val="00477767"/>
    <w:rsid w:val="00481409"/>
    <w:rsid w:val="00482B26"/>
    <w:rsid w:val="00486E19"/>
    <w:rsid w:val="00491EC1"/>
    <w:rsid w:val="00492541"/>
    <w:rsid w:val="004956F6"/>
    <w:rsid w:val="00496867"/>
    <w:rsid w:val="00496943"/>
    <w:rsid w:val="004969D3"/>
    <w:rsid w:val="004A238E"/>
    <w:rsid w:val="004A424E"/>
    <w:rsid w:val="004A4904"/>
    <w:rsid w:val="004A569F"/>
    <w:rsid w:val="004B0573"/>
    <w:rsid w:val="004B178B"/>
    <w:rsid w:val="004B7979"/>
    <w:rsid w:val="004C09A5"/>
    <w:rsid w:val="004C0B34"/>
    <w:rsid w:val="004C0F61"/>
    <w:rsid w:val="004C1FC4"/>
    <w:rsid w:val="004C2ED5"/>
    <w:rsid w:val="004C3308"/>
    <w:rsid w:val="004C3490"/>
    <w:rsid w:val="004C46ED"/>
    <w:rsid w:val="004C4C3B"/>
    <w:rsid w:val="004C50F0"/>
    <w:rsid w:val="004D1D54"/>
    <w:rsid w:val="004D2EC9"/>
    <w:rsid w:val="004E0477"/>
    <w:rsid w:val="004E0D2B"/>
    <w:rsid w:val="004E47A4"/>
    <w:rsid w:val="004E4B46"/>
    <w:rsid w:val="004E51B0"/>
    <w:rsid w:val="004E568C"/>
    <w:rsid w:val="004E6967"/>
    <w:rsid w:val="004E7131"/>
    <w:rsid w:val="004F07D0"/>
    <w:rsid w:val="004F683B"/>
    <w:rsid w:val="004F6C63"/>
    <w:rsid w:val="004F742E"/>
    <w:rsid w:val="0050132D"/>
    <w:rsid w:val="00507507"/>
    <w:rsid w:val="00510622"/>
    <w:rsid w:val="00510976"/>
    <w:rsid w:val="00510FCC"/>
    <w:rsid w:val="005113B9"/>
    <w:rsid w:val="00511B43"/>
    <w:rsid w:val="00512345"/>
    <w:rsid w:val="00512BF0"/>
    <w:rsid w:val="00513107"/>
    <w:rsid w:val="00514B02"/>
    <w:rsid w:val="005157A7"/>
    <w:rsid w:val="00522875"/>
    <w:rsid w:val="00523CE5"/>
    <w:rsid w:val="00524F8B"/>
    <w:rsid w:val="0052592F"/>
    <w:rsid w:val="00532113"/>
    <w:rsid w:val="00533525"/>
    <w:rsid w:val="00535CFB"/>
    <w:rsid w:val="005369E2"/>
    <w:rsid w:val="00537D4E"/>
    <w:rsid w:val="005407E8"/>
    <w:rsid w:val="00541C12"/>
    <w:rsid w:val="005444BB"/>
    <w:rsid w:val="00544516"/>
    <w:rsid w:val="00545657"/>
    <w:rsid w:val="005460E1"/>
    <w:rsid w:val="0055058E"/>
    <w:rsid w:val="00552855"/>
    <w:rsid w:val="00552C69"/>
    <w:rsid w:val="00553DD1"/>
    <w:rsid w:val="00555D12"/>
    <w:rsid w:val="00556A8B"/>
    <w:rsid w:val="0056055A"/>
    <w:rsid w:val="005651B8"/>
    <w:rsid w:val="005665E8"/>
    <w:rsid w:val="0057147E"/>
    <w:rsid w:val="0057277C"/>
    <w:rsid w:val="005744FF"/>
    <w:rsid w:val="00576F65"/>
    <w:rsid w:val="00577A50"/>
    <w:rsid w:val="0058068E"/>
    <w:rsid w:val="005843AB"/>
    <w:rsid w:val="00584FC7"/>
    <w:rsid w:val="005863BA"/>
    <w:rsid w:val="00590027"/>
    <w:rsid w:val="00591551"/>
    <w:rsid w:val="00592F2B"/>
    <w:rsid w:val="005937EE"/>
    <w:rsid w:val="00594C92"/>
    <w:rsid w:val="005972D6"/>
    <w:rsid w:val="005A2431"/>
    <w:rsid w:val="005A28B8"/>
    <w:rsid w:val="005A28CD"/>
    <w:rsid w:val="005A3099"/>
    <w:rsid w:val="005A6A10"/>
    <w:rsid w:val="005B0F8B"/>
    <w:rsid w:val="005B44B1"/>
    <w:rsid w:val="005B4A05"/>
    <w:rsid w:val="005B6374"/>
    <w:rsid w:val="005B709F"/>
    <w:rsid w:val="005C1CE4"/>
    <w:rsid w:val="005C584A"/>
    <w:rsid w:val="005C7447"/>
    <w:rsid w:val="005D1ED7"/>
    <w:rsid w:val="005D2639"/>
    <w:rsid w:val="005D2686"/>
    <w:rsid w:val="005D2889"/>
    <w:rsid w:val="005D29A1"/>
    <w:rsid w:val="005D45CB"/>
    <w:rsid w:val="005D4CC5"/>
    <w:rsid w:val="005D55F5"/>
    <w:rsid w:val="005D56A5"/>
    <w:rsid w:val="005D5E19"/>
    <w:rsid w:val="005E0273"/>
    <w:rsid w:val="005E0407"/>
    <w:rsid w:val="005E15CF"/>
    <w:rsid w:val="005E524C"/>
    <w:rsid w:val="005E5A01"/>
    <w:rsid w:val="005E6F67"/>
    <w:rsid w:val="005F24B6"/>
    <w:rsid w:val="006039D2"/>
    <w:rsid w:val="00604658"/>
    <w:rsid w:val="00605B09"/>
    <w:rsid w:val="00607B94"/>
    <w:rsid w:val="00611B2D"/>
    <w:rsid w:val="00611F70"/>
    <w:rsid w:val="006134C2"/>
    <w:rsid w:val="00616B9C"/>
    <w:rsid w:val="006200F3"/>
    <w:rsid w:val="006201D2"/>
    <w:rsid w:val="00626908"/>
    <w:rsid w:val="00626D1E"/>
    <w:rsid w:val="00630EFE"/>
    <w:rsid w:val="00633A12"/>
    <w:rsid w:val="00635030"/>
    <w:rsid w:val="006375B4"/>
    <w:rsid w:val="00637EAF"/>
    <w:rsid w:val="006432A2"/>
    <w:rsid w:val="006453A2"/>
    <w:rsid w:val="00645494"/>
    <w:rsid w:val="006508CC"/>
    <w:rsid w:val="00653CE7"/>
    <w:rsid w:val="00654194"/>
    <w:rsid w:val="00655EB5"/>
    <w:rsid w:val="00657A0E"/>
    <w:rsid w:val="00667B39"/>
    <w:rsid w:val="0067017B"/>
    <w:rsid w:val="00671128"/>
    <w:rsid w:val="00671783"/>
    <w:rsid w:val="00671EAE"/>
    <w:rsid w:val="00672749"/>
    <w:rsid w:val="00672CF2"/>
    <w:rsid w:val="006730D9"/>
    <w:rsid w:val="00677C58"/>
    <w:rsid w:val="00685368"/>
    <w:rsid w:val="00685DCB"/>
    <w:rsid w:val="0068679D"/>
    <w:rsid w:val="0069089D"/>
    <w:rsid w:val="00691047"/>
    <w:rsid w:val="00691CA9"/>
    <w:rsid w:val="006A0132"/>
    <w:rsid w:val="006A0B72"/>
    <w:rsid w:val="006A6944"/>
    <w:rsid w:val="006B04A0"/>
    <w:rsid w:val="006B137E"/>
    <w:rsid w:val="006B2680"/>
    <w:rsid w:val="006B4A25"/>
    <w:rsid w:val="006B5312"/>
    <w:rsid w:val="006B75D5"/>
    <w:rsid w:val="006B7C83"/>
    <w:rsid w:val="006C1416"/>
    <w:rsid w:val="006C18DA"/>
    <w:rsid w:val="006C1F46"/>
    <w:rsid w:val="006C3812"/>
    <w:rsid w:val="006C54BC"/>
    <w:rsid w:val="006D1174"/>
    <w:rsid w:val="006D1ACA"/>
    <w:rsid w:val="006D28B5"/>
    <w:rsid w:val="006D29F8"/>
    <w:rsid w:val="006D3BDA"/>
    <w:rsid w:val="006D57ED"/>
    <w:rsid w:val="006D6DD4"/>
    <w:rsid w:val="006E106A"/>
    <w:rsid w:val="006E393D"/>
    <w:rsid w:val="006E3C94"/>
    <w:rsid w:val="006E4587"/>
    <w:rsid w:val="006E4948"/>
    <w:rsid w:val="006E72C0"/>
    <w:rsid w:val="006E7E0A"/>
    <w:rsid w:val="006F03A5"/>
    <w:rsid w:val="006F17FB"/>
    <w:rsid w:val="006F232A"/>
    <w:rsid w:val="006F439A"/>
    <w:rsid w:val="006F5C5A"/>
    <w:rsid w:val="006F6363"/>
    <w:rsid w:val="006F685A"/>
    <w:rsid w:val="006F7047"/>
    <w:rsid w:val="006F7201"/>
    <w:rsid w:val="00701951"/>
    <w:rsid w:val="00703B89"/>
    <w:rsid w:val="0070408E"/>
    <w:rsid w:val="0070561D"/>
    <w:rsid w:val="00706DA7"/>
    <w:rsid w:val="007074A0"/>
    <w:rsid w:val="0071165F"/>
    <w:rsid w:val="00712087"/>
    <w:rsid w:val="007152A2"/>
    <w:rsid w:val="00715DEE"/>
    <w:rsid w:val="00716253"/>
    <w:rsid w:val="00716AD7"/>
    <w:rsid w:val="0071727D"/>
    <w:rsid w:val="007206B6"/>
    <w:rsid w:val="00724815"/>
    <w:rsid w:val="00725406"/>
    <w:rsid w:val="00737432"/>
    <w:rsid w:val="0074114C"/>
    <w:rsid w:val="00741878"/>
    <w:rsid w:val="00746EEE"/>
    <w:rsid w:val="00750898"/>
    <w:rsid w:val="007524B0"/>
    <w:rsid w:val="0075561D"/>
    <w:rsid w:val="0075639E"/>
    <w:rsid w:val="007569ED"/>
    <w:rsid w:val="00761A61"/>
    <w:rsid w:val="00763323"/>
    <w:rsid w:val="00764A51"/>
    <w:rsid w:val="00764CFA"/>
    <w:rsid w:val="007650DF"/>
    <w:rsid w:val="00771A93"/>
    <w:rsid w:val="00773F7A"/>
    <w:rsid w:val="007755F9"/>
    <w:rsid w:val="00775B4A"/>
    <w:rsid w:val="00776E46"/>
    <w:rsid w:val="00777E15"/>
    <w:rsid w:val="00780EC2"/>
    <w:rsid w:val="00781053"/>
    <w:rsid w:val="007811B6"/>
    <w:rsid w:val="00781872"/>
    <w:rsid w:val="00782444"/>
    <w:rsid w:val="00782797"/>
    <w:rsid w:val="007836AF"/>
    <w:rsid w:val="00784DA4"/>
    <w:rsid w:val="00786CF9"/>
    <w:rsid w:val="0079077C"/>
    <w:rsid w:val="00791EF3"/>
    <w:rsid w:val="00793118"/>
    <w:rsid w:val="007943B4"/>
    <w:rsid w:val="007963F1"/>
    <w:rsid w:val="007A3FD6"/>
    <w:rsid w:val="007B565E"/>
    <w:rsid w:val="007B6395"/>
    <w:rsid w:val="007C4E7D"/>
    <w:rsid w:val="007C5029"/>
    <w:rsid w:val="007C563B"/>
    <w:rsid w:val="007D0C55"/>
    <w:rsid w:val="007D1991"/>
    <w:rsid w:val="007D53BD"/>
    <w:rsid w:val="007D55CE"/>
    <w:rsid w:val="007D6F44"/>
    <w:rsid w:val="007E3145"/>
    <w:rsid w:val="007E50F5"/>
    <w:rsid w:val="007F2FCC"/>
    <w:rsid w:val="00803BD6"/>
    <w:rsid w:val="0080526E"/>
    <w:rsid w:val="00806956"/>
    <w:rsid w:val="00807A7D"/>
    <w:rsid w:val="00807DB3"/>
    <w:rsid w:val="00812562"/>
    <w:rsid w:val="00814A66"/>
    <w:rsid w:val="00815CD8"/>
    <w:rsid w:val="00816B54"/>
    <w:rsid w:val="0082472B"/>
    <w:rsid w:val="00826A45"/>
    <w:rsid w:val="00826FFD"/>
    <w:rsid w:val="00833449"/>
    <w:rsid w:val="0083624A"/>
    <w:rsid w:val="0084076C"/>
    <w:rsid w:val="00842444"/>
    <w:rsid w:val="008436D9"/>
    <w:rsid w:val="008442CC"/>
    <w:rsid w:val="00844B3C"/>
    <w:rsid w:val="008456AE"/>
    <w:rsid w:val="008526A8"/>
    <w:rsid w:val="00853619"/>
    <w:rsid w:val="00856446"/>
    <w:rsid w:val="0086041A"/>
    <w:rsid w:val="0086047B"/>
    <w:rsid w:val="00861D4F"/>
    <w:rsid w:val="008626E9"/>
    <w:rsid w:val="00863651"/>
    <w:rsid w:val="00865F9E"/>
    <w:rsid w:val="00867A58"/>
    <w:rsid w:val="00867D15"/>
    <w:rsid w:val="00871359"/>
    <w:rsid w:val="00873477"/>
    <w:rsid w:val="008735EC"/>
    <w:rsid w:val="00875B9C"/>
    <w:rsid w:val="00880AC1"/>
    <w:rsid w:val="00882629"/>
    <w:rsid w:val="00883435"/>
    <w:rsid w:val="00883FE2"/>
    <w:rsid w:val="00885BE9"/>
    <w:rsid w:val="0088739E"/>
    <w:rsid w:val="0089348B"/>
    <w:rsid w:val="0089407B"/>
    <w:rsid w:val="00894ACC"/>
    <w:rsid w:val="0089680D"/>
    <w:rsid w:val="008A0C39"/>
    <w:rsid w:val="008A49B9"/>
    <w:rsid w:val="008A600B"/>
    <w:rsid w:val="008A7F95"/>
    <w:rsid w:val="008B0700"/>
    <w:rsid w:val="008B26B2"/>
    <w:rsid w:val="008B71A5"/>
    <w:rsid w:val="008B74C0"/>
    <w:rsid w:val="008B76E4"/>
    <w:rsid w:val="008C00D5"/>
    <w:rsid w:val="008C2A8D"/>
    <w:rsid w:val="008C314B"/>
    <w:rsid w:val="008C45FA"/>
    <w:rsid w:val="008C5E76"/>
    <w:rsid w:val="008D1C88"/>
    <w:rsid w:val="008D700F"/>
    <w:rsid w:val="008E038C"/>
    <w:rsid w:val="008E3807"/>
    <w:rsid w:val="008E4D28"/>
    <w:rsid w:val="008E612B"/>
    <w:rsid w:val="008E64E0"/>
    <w:rsid w:val="008E717E"/>
    <w:rsid w:val="008E72E3"/>
    <w:rsid w:val="008F016A"/>
    <w:rsid w:val="008F27A1"/>
    <w:rsid w:val="008F297D"/>
    <w:rsid w:val="008F34E0"/>
    <w:rsid w:val="008F7BE8"/>
    <w:rsid w:val="009016F1"/>
    <w:rsid w:val="00901B58"/>
    <w:rsid w:val="009031D1"/>
    <w:rsid w:val="009038CA"/>
    <w:rsid w:val="00905D6C"/>
    <w:rsid w:val="00912F6F"/>
    <w:rsid w:val="009137F1"/>
    <w:rsid w:val="00914AF9"/>
    <w:rsid w:val="00914F7E"/>
    <w:rsid w:val="00920FF6"/>
    <w:rsid w:val="009228E7"/>
    <w:rsid w:val="00922F7F"/>
    <w:rsid w:val="00923092"/>
    <w:rsid w:val="00923779"/>
    <w:rsid w:val="00925116"/>
    <w:rsid w:val="009265F6"/>
    <w:rsid w:val="0092754F"/>
    <w:rsid w:val="00930648"/>
    <w:rsid w:val="0093237F"/>
    <w:rsid w:val="00933B6D"/>
    <w:rsid w:val="00933F10"/>
    <w:rsid w:val="00935C65"/>
    <w:rsid w:val="009378DA"/>
    <w:rsid w:val="00937DE8"/>
    <w:rsid w:val="00941060"/>
    <w:rsid w:val="00943370"/>
    <w:rsid w:val="00943EA5"/>
    <w:rsid w:val="00946C6E"/>
    <w:rsid w:val="00950CB0"/>
    <w:rsid w:val="0096200E"/>
    <w:rsid w:val="00965D73"/>
    <w:rsid w:val="009679FD"/>
    <w:rsid w:val="00967B50"/>
    <w:rsid w:val="009701C3"/>
    <w:rsid w:val="00972C0A"/>
    <w:rsid w:val="009733F5"/>
    <w:rsid w:val="009743BA"/>
    <w:rsid w:val="009777CA"/>
    <w:rsid w:val="00977B5F"/>
    <w:rsid w:val="00980B85"/>
    <w:rsid w:val="00982C49"/>
    <w:rsid w:val="00984E9B"/>
    <w:rsid w:val="009856AB"/>
    <w:rsid w:val="00987EA2"/>
    <w:rsid w:val="009902B0"/>
    <w:rsid w:val="0099271D"/>
    <w:rsid w:val="00992BB3"/>
    <w:rsid w:val="00993670"/>
    <w:rsid w:val="009947EF"/>
    <w:rsid w:val="009A542F"/>
    <w:rsid w:val="009B2B48"/>
    <w:rsid w:val="009B53A8"/>
    <w:rsid w:val="009B5508"/>
    <w:rsid w:val="009C11F1"/>
    <w:rsid w:val="009C52B8"/>
    <w:rsid w:val="009D157E"/>
    <w:rsid w:val="009D40E0"/>
    <w:rsid w:val="009D529B"/>
    <w:rsid w:val="009D69B9"/>
    <w:rsid w:val="009E1C09"/>
    <w:rsid w:val="009E32F1"/>
    <w:rsid w:val="009E38AC"/>
    <w:rsid w:val="009E416E"/>
    <w:rsid w:val="009E6EB7"/>
    <w:rsid w:val="009E7FC6"/>
    <w:rsid w:val="009F0570"/>
    <w:rsid w:val="009F1265"/>
    <w:rsid w:val="009F41B3"/>
    <w:rsid w:val="009F5693"/>
    <w:rsid w:val="009F645D"/>
    <w:rsid w:val="009F6D11"/>
    <w:rsid w:val="009F7296"/>
    <w:rsid w:val="009F7D1D"/>
    <w:rsid w:val="009F7E15"/>
    <w:rsid w:val="00A00250"/>
    <w:rsid w:val="00A02220"/>
    <w:rsid w:val="00A02ED7"/>
    <w:rsid w:val="00A05DBC"/>
    <w:rsid w:val="00A0749A"/>
    <w:rsid w:val="00A11279"/>
    <w:rsid w:val="00A1150B"/>
    <w:rsid w:val="00A162C5"/>
    <w:rsid w:val="00A166A1"/>
    <w:rsid w:val="00A2020D"/>
    <w:rsid w:val="00A206C7"/>
    <w:rsid w:val="00A311B7"/>
    <w:rsid w:val="00A31E92"/>
    <w:rsid w:val="00A320BF"/>
    <w:rsid w:val="00A338F3"/>
    <w:rsid w:val="00A35D85"/>
    <w:rsid w:val="00A366D0"/>
    <w:rsid w:val="00A36774"/>
    <w:rsid w:val="00A369F6"/>
    <w:rsid w:val="00A37926"/>
    <w:rsid w:val="00A37B69"/>
    <w:rsid w:val="00A42D09"/>
    <w:rsid w:val="00A44536"/>
    <w:rsid w:val="00A460BB"/>
    <w:rsid w:val="00A5270C"/>
    <w:rsid w:val="00A5281D"/>
    <w:rsid w:val="00A53664"/>
    <w:rsid w:val="00A53A91"/>
    <w:rsid w:val="00A555B1"/>
    <w:rsid w:val="00A61BF1"/>
    <w:rsid w:val="00A63227"/>
    <w:rsid w:val="00A63977"/>
    <w:rsid w:val="00A64C86"/>
    <w:rsid w:val="00A7249B"/>
    <w:rsid w:val="00A74B8F"/>
    <w:rsid w:val="00A755D7"/>
    <w:rsid w:val="00A849EE"/>
    <w:rsid w:val="00A84D5B"/>
    <w:rsid w:val="00A84E70"/>
    <w:rsid w:val="00A92049"/>
    <w:rsid w:val="00A92807"/>
    <w:rsid w:val="00AA107C"/>
    <w:rsid w:val="00AA1193"/>
    <w:rsid w:val="00AA19FB"/>
    <w:rsid w:val="00AA2ADB"/>
    <w:rsid w:val="00AA3009"/>
    <w:rsid w:val="00AB2DCA"/>
    <w:rsid w:val="00AB51FE"/>
    <w:rsid w:val="00AB5892"/>
    <w:rsid w:val="00AB75DC"/>
    <w:rsid w:val="00AB7EA9"/>
    <w:rsid w:val="00AC03FE"/>
    <w:rsid w:val="00AC0618"/>
    <w:rsid w:val="00AC0835"/>
    <w:rsid w:val="00AC1840"/>
    <w:rsid w:val="00AC72BC"/>
    <w:rsid w:val="00AD12D7"/>
    <w:rsid w:val="00AD324E"/>
    <w:rsid w:val="00AD7160"/>
    <w:rsid w:val="00AD76F3"/>
    <w:rsid w:val="00AE41AE"/>
    <w:rsid w:val="00AE5C34"/>
    <w:rsid w:val="00AE5E64"/>
    <w:rsid w:val="00AE6D34"/>
    <w:rsid w:val="00AF41E9"/>
    <w:rsid w:val="00AF65A4"/>
    <w:rsid w:val="00B00B5C"/>
    <w:rsid w:val="00B05371"/>
    <w:rsid w:val="00B06E0F"/>
    <w:rsid w:val="00B11962"/>
    <w:rsid w:val="00B128AC"/>
    <w:rsid w:val="00B17093"/>
    <w:rsid w:val="00B173B6"/>
    <w:rsid w:val="00B21EAD"/>
    <w:rsid w:val="00B2201E"/>
    <w:rsid w:val="00B22410"/>
    <w:rsid w:val="00B257BC"/>
    <w:rsid w:val="00B34335"/>
    <w:rsid w:val="00B34442"/>
    <w:rsid w:val="00B37235"/>
    <w:rsid w:val="00B4081A"/>
    <w:rsid w:val="00B415C9"/>
    <w:rsid w:val="00B41F13"/>
    <w:rsid w:val="00B428B4"/>
    <w:rsid w:val="00B4507F"/>
    <w:rsid w:val="00B450A5"/>
    <w:rsid w:val="00B479EF"/>
    <w:rsid w:val="00B50CDF"/>
    <w:rsid w:val="00B50E65"/>
    <w:rsid w:val="00B540F7"/>
    <w:rsid w:val="00B5684F"/>
    <w:rsid w:val="00B56A76"/>
    <w:rsid w:val="00B63E1D"/>
    <w:rsid w:val="00B667CA"/>
    <w:rsid w:val="00B720A4"/>
    <w:rsid w:val="00B7218E"/>
    <w:rsid w:val="00B80AE6"/>
    <w:rsid w:val="00B8147E"/>
    <w:rsid w:val="00B8270D"/>
    <w:rsid w:val="00B8285D"/>
    <w:rsid w:val="00B87D30"/>
    <w:rsid w:val="00B91D42"/>
    <w:rsid w:val="00B92456"/>
    <w:rsid w:val="00B9257F"/>
    <w:rsid w:val="00B92753"/>
    <w:rsid w:val="00B92F71"/>
    <w:rsid w:val="00B9386F"/>
    <w:rsid w:val="00B93CC3"/>
    <w:rsid w:val="00BA1DB6"/>
    <w:rsid w:val="00BA2B8A"/>
    <w:rsid w:val="00BA3876"/>
    <w:rsid w:val="00BA47A9"/>
    <w:rsid w:val="00BB241C"/>
    <w:rsid w:val="00BB2E86"/>
    <w:rsid w:val="00BB3685"/>
    <w:rsid w:val="00BB3802"/>
    <w:rsid w:val="00BB4439"/>
    <w:rsid w:val="00BB696D"/>
    <w:rsid w:val="00BB765B"/>
    <w:rsid w:val="00BC4033"/>
    <w:rsid w:val="00BC4397"/>
    <w:rsid w:val="00BC49B4"/>
    <w:rsid w:val="00BC5E73"/>
    <w:rsid w:val="00BC6491"/>
    <w:rsid w:val="00BC6824"/>
    <w:rsid w:val="00BC6F2E"/>
    <w:rsid w:val="00BD05F6"/>
    <w:rsid w:val="00BD0DA6"/>
    <w:rsid w:val="00BD27B4"/>
    <w:rsid w:val="00BD759D"/>
    <w:rsid w:val="00BE05DD"/>
    <w:rsid w:val="00BE103F"/>
    <w:rsid w:val="00BE1514"/>
    <w:rsid w:val="00BE7B3D"/>
    <w:rsid w:val="00BF08D8"/>
    <w:rsid w:val="00BF09EF"/>
    <w:rsid w:val="00BF0A39"/>
    <w:rsid w:val="00BF1A18"/>
    <w:rsid w:val="00BF2873"/>
    <w:rsid w:val="00BF2B0A"/>
    <w:rsid w:val="00BF3802"/>
    <w:rsid w:val="00BF3E40"/>
    <w:rsid w:val="00BF540B"/>
    <w:rsid w:val="00BF608D"/>
    <w:rsid w:val="00BF6343"/>
    <w:rsid w:val="00BF6973"/>
    <w:rsid w:val="00BF79E5"/>
    <w:rsid w:val="00C00F1F"/>
    <w:rsid w:val="00C04B3F"/>
    <w:rsid w:val="00C05A72"/>
    <w:rsid w:val="00C060C6"/>
    <w:rsid w:val="00C10EAD"/>
    <w:rsid w:val="00C124AC"/>
    <w:rsid w:val="00C1321B"/>
    <w:rsid w:val="00C13943"/>
    <w:rsid w:val="00C1467A"/>
    <w:rsid w:val="00C14EF7"/>
    <w:rsid w:val="00C158F5"/>
    <w:rsid w:val="00C17EF1"/>
    <w:rsid w:val="00C2255F"/>
    <w:rsid w:val="00C23679"/>
    <w:rsid w:val="00C23958"/>
    <w:rsid w:val="00C253ED"/>
    <w:rsid w:val="00C3017C"/>
    <w:rsid w:val="00C31642"/>
    <w:rsid w:val="00C31E9A"/>
    <w:rsid w:val="00C346BB"/>
    <w:rsid w:val="00C36335"/>
    <w:rsid w:val="00C442A5"/>
    <w:rsid w:val="00C445C5"/>
    <w:rsid w:val="00C44C0D"/>
    <w:rsid w:val="00C45849"/>
    <w:rsid w:val="00C45F06"/>
    <w:rsid w:val="00C46C9D"/>
    <w:rsid w:val="00C501EC"/>
    <w:rsid w:val="00C510ED"/>
    <w:rsid w:val="00C51D00"/>
    <w:rsid w:val="00C51F3B"/>
    <w:rsid w:val="00C52B1A"/>
    <w:rsid w:val="00C53F90"/>
    <w:rsid w:val="00C5658D"/>
    <w:rsid w:val="00C57347"/>
    <w:rsid w:val="00C60B8C"/>
    <w:rsid w:val="00C62156"/>
    <w:rsid w:val="00C65A74"/>
    <w:rsid w:val="00C66E9B"/>
    <w:rsid w:val="00C72B56"/>
    <w:rsid w:val="00C72D19"/>
    <w:rsid w:val="00C7427E"/>
    <w:rsid w:val="00C77C48"/>
    <w:rsid w:val="00C82460"/>
    <w:rsid w:val="00C82778"/>
    <w:rsid w:val="00C84AD6"/>
    <w:rsid w:val="00C86B99"/>
    <w:rsid w:val="00C87167"/>
    <w:rsid w:val="00C87538"/>
    <w:rsid w:val="00C91661"/>
    <w:rsid w:val="00C91AF6"/>
    <w:rsid w:val="00C94489"/>
    <w:rsid w:val="00C96921"/>
    <w:rsid w:val="00CA16CF"/>
    <w:rsid w:val="00CA17D1"/>
    <w:rsid w:val="00CA1F9B"/>
    <w:rsid w:val="00CA2D3B"/>
    <w:rsid w:val="00CA4462"/>
    <w:rsid w:val="00CA466A"/>
    <w:rsid w:val="00CA4B90"/>
    <w:rsid w:val="00CA4E4F"/>
    <w:rsid w:val="00CA537F"/>
    <w:rsid w:val="00CA569F"/>
    <w:rsid w:val="00CA59F2"/>
    <w:rsid w:val="00CA71A9"/>
    <w:rsid w:val="00CB0CED"/>
    <w:rsid w:val="00CB2A07"/>
    <w:rsid w:val="00CB4EAC"/>
    <w:rsid w:val="00CB649C"/>
    <w:rsid w:val="00CC0169"/>
    <w:rsid w:val="00CC1622"/>
    <w:rsid w:val="00CC4E42"/>
    <w:rsid w:val="00CC5167"/>
    <w:rsid w:val="00CC5FC1"/>
    <w:rsid w:val="00CC6540"/>
    <w:rsid w:val="00CD28FA"/>
    <w:rsid w:val="00CD408E"/>
    <w:rsid w:val="00CD6E93"/>
    <w:rsid w:val="00CE0517"/>
    <w:rsid w:val="00CE1BB6"/>
    <w:rsid w:val="00CE1C62"/>
    <w:rsid w:val="00CE23C7"/>
    <w:rsid w:val="00CE24E6"/>
    <w:rsid w:val="00CE2AFC"/>
    <w:rsid w:val="00CE38F2"/>
    <w:rsid w:val="00CE4E58"/>
    <w:rsid w:val="00CE738E"/>
    <w:rsid w:val="00CF3A08"/>
    <w:rsid w:val="00CF41D6"/>
    <w:rsid w:val="00CF5F62"/>
    <w:rsid w:val="00CF61B8"/>
    <w:rsid w:val="00CF7988"/>
    <w:rsid w:val="00D038EE"/>
    <w:rsid w:val="00D04040"/>
    <w:rsid w:val="00D0591E"/>
    <w:rsid w:val="00D06557"/>
    <w:rsid w:val="00D14DE6"/>
    <w:rsid w:val="00D15853"/>
    <w:rsid w:val="00D17003"/>
    <w:rsid w:val="00D17E76"/>
    <w:rsid w:val="00D20A48"/>
    <w:rsid w:val="00D22BCB"/>
    <w:rsid w:val="00D25E22"/>
    <w:rsid w:val="00D26081"/>
    <w:rsid w:val="00D3215B"/>
    <w:rsid w:val="00D32601"/>
    <w:rsid w:val="00D3329D"/>
    <w:rsid w:val="00D35CAE"/>
    <w:rsid w:val="00D36684"/>
    <w:rsid w:val="00D372CE"/>
    <w:rsid w:val="00D37B9D"/>
    <w:rsid w:val="00D53273"/>
    <w:rsid w:val="00D535D8"/>
    <w:rsid w:val="00D536E9"/>
    <w:rsid w:val="00D54CA2"/>
    <w:rsid w:val="00D55232"/>
    <w:rsid w:val="00D571A8"/>
    <w:rsid w:val="00D6208D"/>
    <w:rsid w:val="00D630E9"/>
    <w:rsid w:val="00D67B67"/>
    <w:rsid w:val="00D67E32"/>
    <w:rsid w:val="00D711FB"/>
    <w:rsid w:val="00D71593"/>
    <w:rsid w:val="00D749A9"/>
    <w:rsid w:val="00D76921"/>
    <w:rsid w:val="00D81B14"/>
    <w:rsid w:val="00D828CA"/>
    <w:rsid w:val="00D839EE"/>
    <w:rsid w:val="00D84208"/>
    <w:rsid w:val="00D85387"/>
    <w:rsid w:val="00D85739"/>
    <w:rsid w:val="00D86EFD"/>
    <w:rsid w:val="00D87ACF"/>
    <w:rsid w:val="00D9119C"/>
    <w:rsid w:val="00D92E85"/>
    <w:rsid w:val="00D955C7"/>
    <w:rsid w:val="00D9602C"/>
    <w:rsid w:val="00D9713F"/>
    <w:rsid w:val="00DA213A"/>
    <w:rsid w:val="00DA409B"/>
    <w:rsid w:val="00DA5964"/>
    <w:rsid w:val="00DA5C7A"/>
    <w:rsid w:val="00DA5FD2"/>
    <w:rsid w:val="00DA7DDC"/>
    <w:rsid w:val="00DB350D"/>
    <w:rsid w:val="00DC21C8"/>
    <w:rsid w:val="00DC318C"/>
    <w:rsid w:val="00DC4BF8"/>
    <w:rsid w:val="00DD2E5E"/>
    <w:rsid w:val="00DD3D1A"/>
    <w:rsid w:val="00DD5920"/>
    <w:rsid w:val="00DD6CCF"/>
    <w:rsid w:val="00DD7A74"/>
    <w:rsid w:val="00DE0E58"/>
    <w:rsid w:val="00DE14B5"/>
    <w:rsid w:val="00DE1B11"/>
    <w:rsid w:val="00DE4572"/>
    <w:rsid w:val="00DE49B0"/>
    <w:rsid w:val="00DE6A7D"/>
    <w:rsid w:val="00DF01B1"/>
    <w:rsid w:val="00DF6AA3"/>
    <w:rsid w:val="00E0178C"/>
    <w:rsid w:val="00E03705"/>
    <w:rsid w:val="00E04043"/>
    <w:rsid w:val="00E04CE6"/>
    <w:rsid w:val="00E064AD"/>
    <w:rsid w:val="00E066B1"/>
    <w:rsid w:val="00E140AF"/>
    <w:rsid w:val="00E15F7D"/>
    <w:rsid w:val="00E162BD"/>
    <w:rsid w:val="00E34F2D"/>
    <w:rsid w:val="00E379DB"/>
    <w:rsid w:val="00E44B8B"/>
    <w:rsid w:val="00E4513B"/>
    <w:rsid w:val="00E463BB"/>
    <w:rsid w:val="00E50554"/>
    <w:rsid w:val="00E506A3"/>
    <w:rsid w:val="00E52D5F"/>
    <w:rsid w:val="00E559A1"/>
    <w:rsid w:val="00E576B9"/>
    <w:rsid w:val="00E579DA"/>
    <w:rsid w:val="00E6314C"/>
    <w:rsid w:val="00E663AB"/>
    <w:rsid w:val="00E66E4A"/>
    <w:rsid w:val="00E701A8"/>
    <w:rsid w:val="00E70569"/>
    <w:rsid w:val="00E73AA3"/>
    <w:rsid w:val="00E74821"/>
    <w:rsid w:val="00E74D65"/>
    <w:rsid w:val="00E75E0E"/>
    <w:rsid w:val="00E76095"/>
    <w:rsid w:val="00E76843"/>
    <w:rsid w:val="00E826CA"/>
    <w:rsid w:val="00E879F8"/>
    <w:rsid w:val="00E87F9F"/>
    <w:rsid w:val="00E936E7"/>
    <w:rsid w:val="00E957ED"/>
    <w:rsid w:val="00EA2A85"/>
    <w:rsid w:val="00EA2F95"/>
    <w:rsid w:val="00EA35A3"/>
    <w:rsid w:val="00EA5001"/>
    <w:rsid w:val="00EA5105"/>
    <w:rsid w:val="00EA5FE0"/>
    <w:rsid w:val="00EB0D44"/>
    <w:rsid w:val="00EB4D3C"/>
    <w:rsid w:val="00EB5CB0"/>
    <w:rsid w:val="00EB663B"/>
    <w:rsid w:val="00EC14EF"/>
    <w:rsid w:val="00EC2552"/>
    <w:rsid w:val="00EC3A5C"/>
    <w:rsid w:val="00EC46FC"/>
    <w:rsid w:val="00EC6815"/>
    <w:rsid w:val="00EC794A"/>
    <w:rsid w:val="00EC7980"/>
    <w:rsid w:val="00ED078F"/>
    <w:rsid w:val="00ED0E5B"/>
    <w:rsid w:val="00ED2845"/>
    <w:rsid w:val="00ED434C"/>
    <w:rsid w:val="00ED5021"/>
    <w:rsid w:val="00ED5824"/>
    <w:rsid w:val="00ED6B14"/>
    <w:rsid w:val="00ED75FA"/>
    <w:rsid w:val="00EE0EA6"/>
    <w:rsid w:val="00EE54D5"/>
    <w:rsid w:val="00EE5FAA"/>
    <w:rsid w:val="00EE615F"/>
    <w:rsid w:val="00EE6EEC"/>
    <w:rsid w:val="00EE75D6"/>
    <w:rsid w:val="00EF2680"/>
    <w:rsid w:val="00EF4777"/>
    <w:rsid w:val="00EF4FF7"/>
    <w:rsid w:val="00EF52BC"/>
    <w:rsid w:val="00EF5D7C"/>
    <w:rsid w:val="00EF6A6B"/>
    <w:rsid w:val="00F03217"/>
    <w:rsid w:val="00F0499C"/>
    <w:rsid w:val="00F073CF"/>
    <w:rsid w:val="00F1035D"/>
    <w:rsid w:val="00F1227A"/>
    <w:rsid w:val="00F124CB"/>
    <w:rsid w:val="00F135C8"/>
    <w:rsid w:val="00F13CF6"/>
    <w:rsid w:val="00F13D04"/>
    <w:rsid w:val="00F14F30"/>
    <w:rsid w:val="00F25A3E"/>
    <w:rsid w:val="00F25DCE"/>
    <w:rsid w:val="00F27193"/>
    <w:rsid w:val="00F30CE4"/>
    <w:rsid w:val="00F314DD"/>
    <w:rsid w:val="00F31DF0"/>
    <w:rsid w:val="00F3525D"/>
    <w:rsid w:val="00F35926"/>
    <w:rsid w:val="00F35DFF"/>
    <w:rsid w:val="00F3776F"/>
    <w:rsid w:val="00F40C42"/>
    <w:rsid w:val="00F41ACC"/>
    <w:rsid w:val="00F50B34"/>
    <w:rsid w:val="00F54270"/>
    <w:rsid w:val="00F56A43"/>
    <w:rsid w:val="00F57E8C"/>
    <w:rsid w:val="00F609D6"/>
    <w:rsid w:val="00F62024"/>
    <w:rsid w:val="00F646FF"/>
    <w:rsid w:val="00F64923"/>
    <w:rsid w:val="00F66D4F"/>
    <w:rsid w:val="00F673F6"/>
    <w:rsid w:val="00F67B53"/>
    <w:rsid w:val="00F71A3C"/>
    <w:rsid w:val="00F754D3"/>
    <w:rsid w:val="00F76C5E"/>
    <w:rsid w:val="00F77CA1"/>
    <w:rsid w:val="00F77EF7"/>
    <w:rsid w:val="00F77FCA"/>
    <w:rsid w:val="00F847FA"/>
    <w:rsid w:val="00F85679"/>
    <w:rsid w:val="00F90844"/>
    <w:rsid w:val="00F92880"/>
    <w:rsid w:val="00F93350"/>
    <w:rsid w:val="00F9474C"/>
    <w:rsid w:val="00F94C34"/>
    <w:rsid w:val="00F95919"/>
    <w:rsid w:val="00F96706"/>
    <w:rsid w:val="00FA0E79"/>
    <w:rsid w:val="00FA25D5"/>
    <w:rsid w:val="00FA288F"/>
    <w:rsid w:val="00FA3D0C"/>
    <w:rsid w:val="00FA4D0A"/>
    <w:rsid w:val="00FA5310"/>
    <w:rsid w:val="00FA70FD"/>
    <w:rsid w:val="00FB101F"/>
    <w:rsid w:val="00FB1634"/>
    <w:rsid w:val="00FB6CD7"/>
    <w:rsid w:val="00FB7B13"/>
    <w:rsid w:val="00FB7CC6"/>
    <w:rsid w:val="00FB7F2C"/>
    <w:rsid w:val="00FB7F86"/>
    <w:rsid w:val="00FC1995"/>
    <w:rsid w:val="00FC439D"/>
    <w:rsid w:val="00FC5673"/>
    <w:rsid w:val="00FC5754"/>
    <w:rsid w:val="00FC6C0A"/>
    <w:rsid w:val="00FD2410"/>
    <w:rsid w:val="00FD2536"/>
    <w:rsid w:val="00FD2641"/>
    <w:rsid w:val="00FD5DE1"/>
    <w:rsid w:val="00FE31FD"/>
    <w:rsid w:val="00FE6D85"/>
    <w:rsid w:val="00FF0D86"/>
    <w:rsid w:val="00FF0F3D"/>
    <w:rsid w:val="00FF4321"/>
    <w:rsid w:val="00FF4738"/>
    <w:rsid w:val="00FF50E8"/>
    <w:rsid w:val="00FF53F2"/>
    <w:rsid w:val="00FF65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82629"/>
    <w:pPr>
      <w:spacing w:line="290" w:lineRule="atLeast"/>
    </w:pPr>
    <w:rPr>
      <w:sz w:val="24"/>
      <w:szCs w:val="24"/>
      <w:lang w:val="en-GB" w:eastAsia="en-US"/>
    </w:rPr>
  </w:style>
  <w:style w:type="paragraph" w:styleId="Heading1">
    <w:name w:val="heading 1"/>
    <w:aliases w:val="Section Heading"/>
    <w:basedOn w:val="Normal"/>
    <w:next w:val="Heading2"/>
    <w:qFormat/>
    <w:rsid w:val="00882629"/>
    <w:pPr>
      <w:keepNext/>
      <w:keepLines/>
      <w:pageBreakBefore/>
      <w:numPr>
        <w:numId w:val="5"/>
      </w:numPr>
      <w:spacing w:after="242" w:line="410" w:lineRule="atLeast"/>
      <w:outlineLvl w:val="0"/>
    </w:pPr>
    <w:rPr>
      <w:b/>
      <w:bCs/>
      <w:kern w:val="28"/>
      <w:sz w:val="36"/>
      <w:szCs w:val="36"/>
    </w:rPr>
  </w:style>
  <w:style w:type="paragraph" w:styleId="Heading2">
    <w:name w:val="heading 2"/>
    <w:aliases w:val="Reset numbering"/>
    <w:basedOn w:val="Normal"/>
    <w:next w:val="Heading3"/>
    <w:qFormat/>
    <w:rsid w:val="00882629"/>
    <w:pPr>
      <w:numPr>
        <w:ilvl w:val="1"/>
        <w:numId w:val="6"/>
      </w:numPr>
      <w:outlineLvl w:val="1"/>
    </w:pPr>
  </w:style>
  <w:style w:type="paragraph" w:styleId="Heading3">
    <w:name w:val="heading 3"/>
    <w:aliases w:val="Level 1 - 1"/>
    <w:basedOn w:val="Normal"/>
    <w:qFormat/>
    <w:rsid w:val="00882629"/>
    <w:pPr>
      <w:numPr>
        <w:ilvl w:val="2"/>
        <w:numId w:val="7"/>
      </w:numPr>
      <w:outlineLvl w:val="2"/>
    </w:pPr>
  </w:style>
  <w:style w:type="paragraph" w:styleId="Heading4">
    <w:name w:val="heading 4"/>
    <w:aliases w:val="Level 2 - a"/>
    <w:basedOn w:val="Normal"/>
    <w:qFormat/>
    <w:rsid w:val="00882629"/>
    <w:pPr>
      <w:numPr>
        <w:ilvl w:val="3"/>
        <w:numId w:val="8"/>
      </w:numPr>
      <w:outlineLvl w:val="3"/>
    </w:pPr>
  </w:style>
  <w:style w:type="paragraph" w:styleId="Heading5">
    <w:name w:val="heading 5"/>
    <w:aliases w:val="Level 3 - i"/>
    <w:basedOn w:val="Normal"/>
    <w:qFormat/>
    <w:rsid w:val="00882629"/>
    <w:pPr>
      <w:numPr>
        <w:ilvl w:val="4"/>
        <w:numId w:val="9"/>
      </w:numPr>
      <w:tabs>
        <w:tab w:val="left" w:pos="2160"/>
      </w:tabs>
      <w:outlineLvl w:val="4"/>
    </w:pPr>
  </w:style>
  <w:style w:type="paragraph" w:styleId="Heading6">
    <w:name w:val="heading 6"/>
    <w:aliases w:val="Legal Level 1."/>
    <w:basedOn w:val="Normal"/>
    <w:qFormat/>
    <w:rsid w:val="00882629"/>
    <w:pPr>
      <w:numPr>
        <w:ilvl w:val="5"/>
        <w:numId w:val="10"/>
      </w:numPr>
      <w:outlineLvl w:val="5"/>
    </w:pPr>
  </w:style>
  <w:style w:type="paragraph" w:styleId="Heading7">
    <w:name w:val="heading 7"/>
    <w:aliases w:val="Legal Level 1.1."/>
    <w:basedOn w:val="Normal"/>
    <w:qFormat/>
    <w:rsid w:val="00882629"/>
    <w:pPr>
      <w:numPr>
        <w:ilvl w:val="6"/>
        <w:numId w:val="11"/>
      </w:numPr>
      <w:outlineLvl w:val="6"/>
    </w:pPr>
  </w:style>
  <w:style w:type="paragraph" w:styleId="Heading8">
    <w:name w:val="heading 8"/>
    <w:aliases w:val="Legal Level 1.1.1."/>
    <w:basedOn w:val="Normal"/>
    <w:qFormat/>
    <w:rsid w:val="00882629"/>
    <w:pPr>
      <w:numPr>
        <w:ilvl w:val="7"/>
        <w:numId w:val="12"/>
      </w:numPr>
      <w:outlineLvl w:val="7"/>
    </w:pPr>
  </w:style>
  <w:style w:type="paragraph" w:styleId="Heading9">
    <w:name w:val="heading 9"/>
    <w:aliases w:val="Legal Level 1.1.1.1."/>
    <w:basedOn w:val="Normal"/>
    <w:qFormat/>
    <w:rsid w:val="00882629"/>
    <w:pPr>
      <w:numPr>
        <w:ilvl w:val="8"/>
        <w:numId w:val="13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">
    <w:name w:val="Address"/>
    <w:basedOn w:val="Normal"/>
    <w:rsid w:val="00882629"/>
    <w:pPr>
      <w:pBdr>
        <w:left w:val="single" w:sz="4" w:space="6" w:color="auto"/>
      </w:pBdr>
      <w:spacing w:line="200" w:lineRule="exact"/>
    </w:pPr>
    <w:rPr>
      <w:sz w:val="16"/>
      <w:szCs w:val="16"/>
    </w:rPr>
  </w:style>
  <w:style w:type="paragraph" w:customStyle="1" w:styleId="Bullet1">
    <w:name w:val="Bullet 1"/>
    <w:basedOn w:val="Normal"/>
    <w:rsid w:val="00882629"/>
    <w:pPr>
      <w:numPr>
        <w:numId w:val="1"/>
      </w:numPr>
    </w:pPr>
  </w:style>
  <w:style w:type="paragraph" w:customStyle="1" w:styleId="Bullet2">
    <w:name w:val="Bullet 2"/>
    <w:basedOn w:val="Normal"/>
    <w:rsid w:val="00882629"/>
    <w:pPr>
      <w:numPr>
        <w:ilvl w:val="1"/>
        <w:numId w:val="2"/>
      </w:numPr>
    </w:pPr>
  </w:style>
  <w:style w:type="paragraph" w:customStyle="1" w:styleId="Bullet3">
    <w:name w:val="Bullet 3"/>
    <w:basedOn w:val="Normal"/>
    <w:rsid w:val="00882629"/>
    <w:pPr>
      <w:numPr>
        <w:ilvl w:val="2"/>
        <w:numId w:val="3"/>
      </w:numPr>
    </w:pPr>
  </w:style>
  <w:style w:type="paragraph" w:customStyle="1" w:styleId="Bullet4">
    <w:name w:val="Bullet 4"/>
    <w:basedOn w:val="Normal"/>
    <w:rsid w:val="00882629"/>
    <w:pPr>
      <w:numPr>
        <w:ilvl w:val="3"/>
        <w:numId w:val="4"/>
      </w:numPr>
    </w:pPr>
  </w:style>
  <w:style w:type="paragraph" w:customStyle="1" w:styleId="Disclaimer">
    <w:name w:val="Disclaimer"/>
    <w:basedOn w:val="Normal"/>
    <w:rsid w:val="00882629"/>
    <w:pPr>
      <w:spacing w:line="200" w:lineRule="exact"/>
    </w:pPr>
    <w:rPr>
      <w:sz w:val="16"/>
      <w:szCs w:val="16"/>
    </w:rPr>
  </w:style>
  <w:style w:type="paragraph" w:styleId="Footer">
    <w:name w:val="footer"/>
    <w:basedOn w:val="Normal"/>
    <w:rsid w:val="00882629"/>
  </w:style>
  <w:style w:type="character" w:styleId="FootnoteReference">
    <w:name w:val="footnote reference"/>
    <w:semiHidden/>
    <w:rsid w:val="00882629"/>
    <w:rPr>
      <w:noProof w:val="0"/>
      <w:vertAlign w:val="superscript"/>
      <w:lang w:val="en-GB"/>
    </w:rPr>
  </w:style>
  <w:style w:type="paragraph" w:styleId="FootnoteText">
    <w:name w:val="footnote text"/>
    <w:basedOn w:val="Normal"/>
    <w:semiHidden/>
    <w:rsid w:val="00882629"/>
    <w:pPr>
      <w:spacing w:line="200" w:lineRule="exact"/>
    </w:pPr>
  </w:style>
  <w:style w:type="paragraph" w:customStyle="1" w:styleId="FormLabel">
    <w:name w:val="Form Label"/>
    <w:basedOn w:val="Normal"/>
    <w:rsid w:val="00882629"/>
    <w:pPr>
      <w:spacing w:line="280" w:lineRule="exac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rsid w:val="00882629"/>
    <w:pPr>
      <w:tabs>
        <w:tab w:val="center" w:pos="4320"/>
        <w:tab w:val="right" w:pos="8640"/>
      </w:tabs>
      <w:spacing w:line="240" w:lineRule="auto"/>
    </w:pPr>
    <w:rPr>
      <w:rFonts w:ascii="Arial" w:hAnsi="Arial"/>
      <w:b/>
      <w:bCs/>
      <w:color w:val="FF0000"/>
      <w:sz w:val="22"/>
      <w:szCs w:val="22"/>
      <w:lang w:val="en-AU"/>
    </w:rPr>
  </w:style>
  <w:style w:type="paragraph" w:customStyle="1" w:styleId="Indent1">
    <w:name w:val="Indent 1"/>
    <w:basedOn w:val="Normal"/>
    <w:rsid w:val="00882629"/>
    <w:pPr>
      <w:ind w:left="720"/>
    </w:pPr>
  </w:style>
  <w:style w:type="paragraph" w:customStyle="1" w:styleId="Indent2">
    <w:name w:val="Indent 2"/>
    <w:basedOn w:val="Normal"/>
    <w:rsid w:val="00882629"/>
    <w:pPr>
      <w:ind w:left="1440"/>
    </w:pPr>
  </w:style>
  <w:style w:type="paragraph" w:customStyle="1" w:styleId="Indent3">
    <w:name w:val="Indent 3"/>
    <w:basedOn w:val="Normal"/>
    <w:rsid w:val="00882629"/>
    <w:pPr>
      <w:ind w:left="2160"/>
    </w:pPr>
  </w:style>
  <w:style w:type="paragraph" w:customStyle="1" w:styleId="Indent4">
    <w:name w:val="Indent 4"/>
    <w:basedOn w:val="Normal"/>
    <w:rsid w:val="00882629"/>
    <w:pPr>
      <w:ind w:left="2880"/>
    </w:pPr>
  </w:style>
  <w:style w:type="paragraph" w:customStyle="1" w:styleId="Line">
    <w:name w:val="Line"/>
    <w:basedOn w:val="Normal"/>
    <w:rsid w:val="00882629"/>
    <w:pPr>
      <w:pBdr>
        <w:top w:val="single" w:sz="4" w:space="1" w:color="auto"/>
      </w:pBdr>
      <w:spacing w:before="120" w:after="60"/>
      <w:ind w:right="-1701"/>
    </w:pPr>
    <w:rPr>
      <w:sz w:val="2"/>
      <w:szCs w:val="2"/>
    </w:rPr>
  </w:style>
  <w:style w:type="paragraph" w:customStyle="1" w:styleId="MajorHead">
    <w:name w:val="Major Head"/>
    <w:basedOn w:val="Normal"/>
    <w:next w:val="Normal"/>
    <w:rsid w:val="00882629"/>
    <w:pPr>
      <w:keepNext/>
      <w:keepLines/>
      <w:spacing w:before="240" w:after="120" w:line="330" w:lineRule="atLeast"/>
    </w:pPr>
    <w:rPr>
      <w:b/>
      <w:bCs/>
      <w:sz w:val="28"/>
      <w:szCs w:val="28"/>
    </w:rPr>
  </w:style>
  <w:style w:type="paragraph" w:customStyle="1" w:styleId="MinorHead">
    <w:name w:val="Minor Head"/>
    <w:basedOn w:val="Normal"/>
    <w:next w:val="Normal"/>
    <w:rsid w:val="00882629"/>
    <w:pPr>
      <w:keepNext/>
      <w:keepLines/>
      <w:spacing w:before="120"/>
    </w:pPr>
    <w:rPr>
      <w:b/>
      <w:bCs/>
    </w:rPr>
  </w:style>
  <w:style w:type="paragraph" w:customStyle="1" w:styleId="Subject">
    <w:name w:val="Subject"/>
    <w:basedOn w:val="Normal"/>
    <w:rsid w:val="00882629"/>
    <w:pPr>
      <w:keepNext/>
      <w:keepLines/>
    </w:pPr>
    <w:rPr>
      <w:b/>
      <w:bCs/>
    </w:rPr>
  </w:style>
  <w:style w:type="paragraph" w:customStyle="1" w:styleId="TableBullet1">
    <w:name w:val="Table Bullet 1"/>
    <w:basedOn w:val="Bullet1"/>
    <w:rsid w:val="00882629"/>
    <w:pPr>
      <w:numPr>
        <w:numId w:val="14"/>
      </w:numPr>
    </w:pPr>
  </w:style>
  <w:style w:type="paragraph" w:customStyle="1" w:styleId="TableBullet2">
    <w:name w:val="Table Bullet 2"/>
    <w:basedOn w:val="Bullet2"/>
    <w:rsid w:val="00882629"/>
    <w:pPr>
      <w:numPr>
        <w:numId w:val="15"/>
      </w:numPr>
    </w:pPr>
  </w:style>
  <w:style w:type="paragraph" w:customStyle="1" w:styleId="TableBullet3">
    <w:name w:val="Table Bullet 3"/>
    <w:basedOn w:val="Bullet3"/>
    <w:rsid w:val="00882629"/>
    <w:pPr>
      <w:numPr>
        <w:numId w:val="16"/>
      </w:numPr>
    </w:pPr>
  </w:style>
  <w:style w:type="paragraph" w:customStyle="1" w:styleId="TableBullet4">
    <w:name w:val="Table Bullet 4"/>
    <w:basedOn w:val="Normal"/>
    <w:rsid w:val="00882629"/>
    <w:pPr>
      <w:numPr>
        <w:ilvl w:val="3"/>
        <w:numId w:val="17"/>
      </w:numPr>
    </w:pPr>
  </w:style>
  <w:style w:type="paragraph" w:customStyle="1" w:styleId="TableIndent1">
    <w:name w:val="Table Indent 1"/>
    <w:basedOn w:val="Normal"/>
    <w:rsid w:val="00882629"/>
    <w:pPr>
      <w:ind w:left="357"/>
    </w:pPr>
  </w:style>
  <w:style w:type="paragraph" w:customStyle="1" w:styleId="TableIndent2">
    <w:name w:val="Table Indent 2"/>
    <w:basedOn w:val="Indent2"/>
    <w:rsid w:val="00882629"/>
    <w:pPr>
      <w:ind w:left="720"/>
    </w:pPr>
  </w:style>
  <w:style w:type="paragraph" w:customStyle="1" w:styleId="TableIndent3">
    <w:name w:val="Table Indent 3"/>
    <w:basedOn w:val="Indent3"/>
    <w:rsid w:val="00882629"/>
    <w:pPr>
      <w:ind w:left="1077"/>
    </w:pPr>
  </w:style>
  <w:style w:type="paragraph" w:customStyle="1" w:styleId="TableIndent4">
    <w:name w:val="Table Indent 4"/>
    <w:basedOn w:val="Normal"/>
    <w:rsid w:val="00882629"/>
    <w:pPr>
      <w:ind w:left="1440"/>
    </w:pPr>
  </w:style>
  <w:style w:type="paragraph" w:customStyle="1" w:styleId="BulletedList1">
    <w:name w:val="Bulleted List 1"/>
    <w:basedOn w:val="Normal"/>
    <w:rsid w:val="00882629"/>
    <w:pPr>
      <w:numPr>
        <w:numId w:val="18"/>
      </w:numPr>
    </w:pPr>
  </w:style>
  <w:style w:type="character" w:styleId="PageNumber">
    <w:name w:val="page number"/>
    <w:basedOn w:val="DefaultParagraphFont"/>
    <w:rsid w:val="00882629"/>
  </w:style>
  <w:style w:type="paragraph" w:styleId="DocumentMap">
    <w:name w:val="Document Map"/>
    <w:basedOn w:val="Normal"/>
    <w:semiHidden/>
    <w:rsid w:val="00882629"/>
    <w:pPr>
      <w:shd w:val="clear" w:color="auto" w:fill="000080"/>
    </w:pPr>
    <w:rPr>
      <w:rFonts w:ascii="Tahoma" w:hAnsi="Tahoma" w:cs="Tahoma"/>
    </w:rPr>
  </w:style>
  <w:style w:type="table" w:styleId="TableGrid">
    <w:name w:val="Table Grid"/>
    <w:basedOn w:val="TableNormal"/>
    <w:rsid w:val="00223446"/>
    <w:pPr>
      <w:spacing w:line="29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lea">
    <w:name w:val="clea"/>
    <w:basedOn w:val="Heading1"/>
    <w:rsid w:val="00225141"/>
    <w:pPr>
      <w:numPr>
        <w:numId w:val="0"/>
      </w:numPr>
    </w:pPr>
    <w:rPr>
      <w:rFonts w:ascii="Arial" w:eastAsia="MS UI Gothic" w:hAnsi="Arial" w:cs="Arial"/>
      <w:snapToGrid w:val="0"/>
      <w:color w:val="000000"/>
      <w:sz w:val="20"/>
      <w:szCs w:val="20"/>
      <w:lang w:val="en-US"/>
    </w:rPr>
  </w:style>
  <w:style w:type="character" w:styleId="Hyperlink">
    <w:name w:val="Hyperlink"/>
    <w:rsid w:val="002B638A"/>
    <w:rPr>
      <w:noProof w:val="0"/>
      <w:color w:val="0000FF"/>
      <w:u w:val="single"/>
      <w:lang w:val="en-GB"/>
    </w:rPr>
  </w:style>
  <w:style w:type="paragraph" w:styleId="ListParagraph">
    <w:name w:val="List Paragraph"/>
    <w:basedOn w:val="Normal"/>
    <w:uiPriority w:val="34"/>
    <w:qFormat/>
    <w:rsid w:val="00300878"/>
    <w:pPr>
      <w:ind w:left="720"/>
    </w:pPr>
  </w:style>
  <w:style w:type="paragraph" w:styleId="NormalWeb">
    <w:name w:val="Normal (Web)"/>
    <w:basedOn w:val="Normal"/>
    <w:uiPriority w:val="99"/>
    <w:unhideWhenUsed/>
    <w:rsid w:val="005E0273"/>
    <w:pPr>
      <w:spacing w:before="100" w:beforeAutospacing="1" w:after="100" w:afterAutospacing="1" w:line="240" w:lineRule="auto"/>
    </w:pPr>
    <w:rPr>
      <w:lang w:val="en-US"/>
    </w:rPr>
  </w:style>
  <w:style w:type="character" w:styleId="CommentReference">
    <w:name w:val="annotation reference"/>
    <w:rsid w:val="00791EF3"/>
    <w:rPr>
      <w:noProof w:val="0"/>
      <w:sz w:val="16"/>
      <w:szCs w:val="16"/>
      <w:lang w:val="en-GB"/>
    </w:rPr>
  </w:style>
  <w:style w:type="paragraph" w:styleId="CommentText">
    <w:name w:val="annotation text"/>
    <w:basedOn w:val="Normal"/>
    <w:link w:val="CommentTextChar"/>
    <w:rsid w:val="00791EF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791EF3"/>
  </w:style>
  <w:style w:type="paragraph" w:styleId="CommentSubject">
    <w:name w:val="annotation subject"/>
    <w:basedOn w:val="CommentText"/>
    <w:next w:val="CommentText"/>
    <w:link w:val="CommentSubjectChar"/>
    <w:rsid w:val="00791EF3"/>
    <w:rPr>
      <w:b/>
      <w:bCs/>
    </w:rPr>
  </w:style>
  <w:style w:type="character" w:customStyle="1" w:styleId="CommentSubjectChar">
    <w:name w:val="Comment Subject Char"/>
    <w:link w:val="CommentSubject"/>
    <w:rsid w:val="00791EF3"/>
    <w:rPr>
      <w:b/>
      <w:bCs/>
      <w:noProof w:val="0"/>
      <w:lang w:val="en-GB"/>
    </w:rPr>
  </w:style>
  <w:style w:type="paragraph" w:styleId="BalloonText">
    <w:name w:val="Balloon Text"/>
    <w:basedOn w:val="Normal"/>
    <w:link w:val="BalloonTextChar"/>
    <w:rsid w:val="00791EF3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791EF3"/>
    <w:rPr>
      <w:rFonts w:ascii="Tahoma" w:hAnsi="Tahoma" w:cs="Tahoma"/>
      <w:noProof w:val="0"/>
      <w:sz w:val="16"/>
      <w:szCs w:val="16"/>
      <w:lang w:val="en-GB"/>
    </w:rPr>
  </w:style>
  <w:style w:type="character" w:customStyle="1" w:styleId="HeaderChar">
    <w:name w:val="Header Char"/>
    <w:link w:val="Header"/>
    <w:uiPriority w:val="99"/>
    <w:rsid w:val="00D53273"/>
    <w:rPr>
      <w:rFonts w:ascii="Arial" w:hAnsi="Arial" w:cs="Arial"/>
      <w:b/>
      <w:bCs/>
      <w:noProof w:val="0"/>
      <w:color w:val="FF0000"/>
      <w:sz w:val="22"/>
      <w:szCs w:val="22"/>
      <w:lang w:val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line="290" w:lineRule="atLeast"/>
    </w:pPr>
    <w:rPr>
      <w:sz w:val="24"/>
      <w:szCs w:val="24"/>
      <w:lang w:val="en-GB" w:eastAsia="en-US"/>
    </w:rPr>
  </w:style>
  <w:style w:type="paragraph" w:styleId="Heading1">
    <w:name w:val="heading 1"/>
    <w:aliases w:val="Section Heading"/>
    <w:basedOn w:val="Normal"/>
    <w:next w:val="Heading2"/>
    <w:qFormat/>
    <w:pPr>
      <w:keepNext/>
      <w:keepLines/>
      <w:pageBreakBefore/>
      <w:numPr>
        <w:numId w:val="5"/>
      </w:numPr>
      <w:spacing w:after="242" w:line="410" w:lineRule="atLeast"/>
      <w:outlineLvl w:val="0"/>
    </w:pPr>
    <w:rPr>
      <w:b/>
      <w:bCs/>
      <w:kern w:val="28"/>
      <w:sz w:val="36"/>
      <w:szCs w:val="36"/>
    </w:rPr>
  </w:style>
  <w:style w:type="paragraph" w:styleId="Heading2">
    <w:name w:val="heading 2"/>
    <w:aliases w:val="Reset numbering"/>
    <w:basedOn w:val="Normal"/>
    <w:next w:val="Heading3"/>
    <w:qFormat/>
    <w:pPr>
      <w:numPr>
        <w:ilvl w:val="1"/>
        <w:numId w:val="6"/>
      </w:numPr>
      <w:outlineLvl w:val="1"/>
    </w:pPr>
  </w:style>
  <w:style w:type="paragraph" w:styleId="Heading3">
    <w:name w:val="heading 3"/>
    <w:aliases w:val="Level 1 - 1"/>
    <w:basedOn w:val="Normal"/>
    <w:qFormat/>
    <w:pPr>
      <w:numPr>
        <w:ilvl w:val="2"/>
        <w:numId w:val="7"/>
      </w:numPr>
      <w:outlineLvl w:val="2"/>
    </w:pPr>
  </w:style>
  <w:style w:type="paragraph" w:styleId="Heading4">
    <w:name w:val="heading 4"/>
    <w:aliases w:val="Level 2 - a"/>
    <w:basedOn w:val="Normal"/>
    <w:qFormat/>
    <w:pPr>
      <w:numPr>
        <w:ilvl w:val="3"/>
        <w:numId w:val="8"/>
      </w:numPr>
      <w:outlineLvl w:val="3"/>
    </w:pPr>
  </w:style>
  <w:style w:type="paragraph" w:styleId="Heading5">
    <w:name w:val="heading 5"/>
    <w:aliases w:val="Level 3 - i"/>
    <w:basedOn w:val="Normal"/>
    <w:qFormat/>
    <w:pPr>
      <w:numPr>
        <w:ilvl w:val="4"/>
        <w:numId w:val="9"/>
      </w:numPr>
      <w:tabs>
        <w:tab w:val="left" w:pos="2160"/>
      </w:tabs>
      <w:outlineLvl w:val="4"/>
    </w:pPr>
  </w:style>
  <w:style w:type="paragraph" w:styleId="Heading6">
    <w:name w:val="heading 6"/>
    <w:aliases w:val="Legal Level 1."/>
    <w:basedOn w:val="Normal"/>
    <w:qFormat/>
    <w:pPr>
      <w:numPr>
        <w:ilvl w:val="5"/>
        <w:numId w:val="10"/>
      </w:numPr>
      <w:outlineLvl w:val="5"/>
    </w:pPr>
  </w:style>
  <w:style w:type="paragraph" w:styleId="Heading7">
    <w:name w:val="heading 7"/>
    <w:aliases w:val="Legal Level 1.1."/>
    <w:basedOn w:val="Normal"/>
    <w:qFormat/>
    <w:pPr>
      <w:numPr>
        <w:ilvl w:val="6"/>
        <w:numId w:val="11"/>
      </w:numPr>
      <w:outlineLvl w:val="6"/>
    </w:pPr>
  </w:style>
  <w:style w:type="paragraph" w:styleId="Heading8">
    <w:name w:val="heading 8"/>
    <w:aliases w:val="Legal Level 1.1.1."/>
    <w:basedOn w:val="Normal"/>
    <w:qFormat/>
    <w:pPr>
      <w:numPr>
        <w:ilvl w:val="7"/>
        <w:numId w:val="12"/>
      </w:numPr>
      <w:outlineLvl w:val="7"/>
    </w:pPr>
  </w:style>
  <w:style w:type="paragraph" w:styleId="Heading9">
    <w:name w:val="heading 9"/>
    <w:aliases w:val="Legal Level 1.1.1.1."/>
    <w:basedOn w:val="Normal"/>
    <w:qFormat/>
    <w:pPr>
      <w:numPr>
        <w:ilvl w:val="8"/>
        <w:numId w:val="13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">
    <w:name w:val="Address"/>
    <w:basedOn w:val="Normal"/>
    <w:pPr>
      <w:pBdr>
        <w:left w:val="single" w:sz="4" w:space="6" w:color="auto"/>
      </w:pBdr>
      <w:spacing w:line="200" w:lineRule="exact"/>
    </w:pPr>
    <w:rPr>
      <w:sz w:val="16"/>
      <w:szCs w:val="16"/>
    </w:rPr>
  </w:style>
  <w:style w:type="paragraph" w:customStyle="1" w:styleId="Bullet1">
    <w:name w:val="Bullet 1"/>
    <w:basedOn w:val="Normal"/>
    <w:pPr>
      <w:numPr>
        <w:numId w:val="1"/>
      </w:numPr>
    </w:pPr>
  </w:style>
  <w:style w:type="paragraph" w:customStyle="1" w:styleId="Bullet2">
    <w:name w:val="Bullet 2"/>
    <w:basedOn w:val="Normal"/>
    <w:pPr>
      <w:numPr>
        <w:ilvl w:val="1"/>
        <w:numId w:val="2"/>
      </w:numPr>
    </w:pPr>
  </w:style>
  <w:style w:type="paragraph" w:customStyle="1" w:styleId="Bullet3">
    <w:name w:val="Bullet 3"/>
    <w:basedOn w:val="Normal"/>
    <w:pPr>
      <w:numPr>
        <w:ilvl w:val="2"/>
        <w:numId w:val="3"/>
      </w:numPr>
    </w:pPr>
  </w:style>
  <w:style w:type="paragraph" w:customStyle="1" w:styleId="Bullet4">
    <w:name w:val="Bullet 4"/>
    <w:basedOn w:val="Normal"/>
    <w:pPr>
      <w:numPr>
        <w:ilvl w:val="3"/>
        <w:numId w:val="4"/>
      </w:numPr>
    </w:pPr>
  </w:style>
  <w:style w:type="paragraph" w:customStyle="1" w:styleId="Disclaimer">
    <w:name w:val="Disclaimer"/>
    <w:basedOn w:val="Normal"/>
    <w:pPr>
      <w:spacing w:line="200" w:lineRule="exact"/>
    </w:pPr>
    <w:rPr>
      <w:sz w:val="16"/>
      <w:szCs w:val="16"/>
    </w:rPr>
  </w:style>
  <w:style w:type="paragraph" w:styleId="Footer">
    <w:name w:val="footer"/>
    <w:basedOn w:val="Normal"/>
  </w:style>
  <w:style w:type="character" w:styleId="FootnoteReference">
    <w:name w:val="footnote reference"/>
    <w:semiHidden/>
    <w:rPr>
      <w:noProof w:val="0"/>
      <w:vertAlign w:val="superscript"/>
      <w:lang w:val="en-GB"/>
    </w:rPr>
  </w:style>
  <w:style w:type="paragraph" w:styleId="FootnoteText">
    <w:name w:val="footnote text"/>
    <w:basedOn w:val="Normal"/>
    <w:semiHidden/>
    <w:pPr>
      <w:spacing w:line="200" w:lineRule="exact"/>
    </w:pPr>
  </w:style>
  <w:style w:type="paragraph" w:customStyle="1" w:styleId="FormLabel">
    <w:name w:val="Form Label"/>
    <w:basedOn w:val="Normal"/>
    <w:pPr>
      <w:spacing w:line="280" w:lineRule="exac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  <w:spacing w:line="240" w:lineRule="auto"/>
    </w:pPr>
    <w:rPr>
      <w:rFonts w:ascii="Arial" w:hAnsi="Arial"/>
      <w:b/>
      <w:bCs/>
      <w:color w:val="FF0000"/>
      <w:sz w:val="22"/>
      <w:szCs w:val="22"/>
      <w:lang w:val="en-AU"/>
    </w:rPr>
  </w:style>
  <w:style w:type="paragraph" w:customStyle="1" w:styleId="Indent1">
    <w:name w:val="Indent 1"/>
    <w:basedOn w:val="Normal"/>
    <w:pPr>
      <w:ind w:left="720"/>
    </w:pPr>
  </w:style>
  <w:style w:type="paragraph" w:customStyle="1" w:styleId="Indent2">
    <w:name w:val="Indent 2"/>
    <w:basedOn w:val="Normal"/>
    <w:pPr>
      <w:ind w:left="1440"/>
    </w:pPr>
  </w:style>
  <w:style w:type="paragraph" w:customStyle="1" w:styleId="Indent3">
    <w:name w:val="Indent 3"/>
    <w:basedOn w:val="Normal"/>
    <w:pPr>
      <w:ind w:left="2160"/>
    </w:pPr>
  </w:style>
  <w:style w:type="paragraph" w:customStyle="1" w:styleId="Indent4">
    <w:name w:val="Indent 4"/>
    <w:basedOn w:val="Normal"/>
    <w:pPr>
      <w:ind w:left="2880"/>
    </w:pPr>
  </w:style>
  <w:style w:type="paragraph" w:customStyle="1" w:styleId="Line">
    <w:name w:val="Line"/>
    <w:basedOn w:val="Normal"/>
    <w:pPr>
      <w:pBdr>
        <w:top w:val="single" w:sz="4" w:space="1" w:color="auto"/>
      </w:pBdr>
      <w:spacing w:before="120" w:after="60"/>
      <w:ind w:right="-1701"/>
    </w:pPr>
    <w:rPr>
      <w:sz w:val="2"/>
      <w:szCs w:val="2"/>
    </w:rPr>
  </w:style>
  <w:style w:type="paragraph" w:customStyle="1" w:styleId="MajorHead">
    <w:name w:val="Major Head"/>
    <w:basedOn w:val="Normal"/>
    <w:next w:val="Normal"/>
    <w:pPr>
      <w:keepNext/>
      <w:keepLines/>
      <w:spacing w:before="240" w:after="120" w:line="330" w:lineRule="atLeast"/>
    </w:pPr>
    <w:rPr>
      <w:b/>
      <w:bCs/>
      <w:sz w:val="28"/>
      <w:szCs w:val="28"/>
    </w:rPr>
  </w:style>
  <w:style w:type="paragraph" w:customStyle="1" w:styleId="MinorHead">
    <w:name w:val="Minor Head"/>
    <w:basedOn w:val="Normal"/>
    <w:next w:val="Normal"/>
    <w:pPr>
      <w:keepNext/>
      <w:keepLines/>
      <w:spacing w:before="120"/>
    </w:pPr>
    <w:rPr>
      <w:b/>
      <w:bCs/>
    </w:rPr>
  </w:style>
  <w:style w:type="paragraph" w:customStyle="1" w:styleId="Subject">
    <w:name w:val="Subject"/>
    <w:basedOn w:val="Normal"/>
    <w:pPr>
      <w:keepNext/>
      <w:keepLines/>
    </w:pPr>
    <w:rPr>
      <w:b/>
      <w:bCs/>
    </w:rPr>
  </w:style>
  <w:style w:type="paragraph" w:customStyle="1" w:styleId="TableBullet1">
    <w:name w:val="Table Bullet 1"/>
    <w:basedOn w:val="Bullet1"/>
    <w:pPr>
      <w:numPr>
        <w:numId w:val="14"/>
      </w:numPr>
    </w:pPr>
  </w:style>
  <w:style w:type="paragraph" w:customStyle="1" w:styleId="TableBullet2">
    <w:name w:val="Table Bullet 2"/>
    <w:basedOn w:val="Bullet2"/>
    <w:pPr>
      <w:numPr>
        <w:numId w:val="15"/>
      </w:numPr>
    </w:pPr>
  </w:style>
  <w:style w:type="paragraph" w:customStyle="1" w:styleId="TableBullet3">
    <w:name w:val="Table Bullet 3"/>
    <w:basedOn w:val="Bullet3"/>
    <w:pPr>
      <w:numPr>
        <w:numId w:val="16"/>
      </w:numPr>
    </w:pPr>
  </w:style>
  <w:style w:type="paragraph" w:customStyle="1" w:styleId="TableBullet4">
    <w:name w:val="Table Bullet 4"/>
    <w:basedOn w:val="Normal"/>
    <w:pPr>
      <w:numPr>
        <w:ilvl w:val="3"/>
        <w:numId w:val="17"/>
      </w:numPr>
    </w:pPr>
  </w:style>
  <w:style w:type="paragraph" w:customStyle="1" w:styleId="TableIndent1">
    <w:name w:val="Table Indent 1"/>
    <w:basedOn w:val="Normal"/>
    <w:pPr>
      <w:ind w:left="357"/>
    </w:pPr>
  </w:style>
  <w:style w:type="paragraph" w:customStyle="1" w:styleId="TableIndent2">
    <w:name w:val="Table Indent 2"/>
    <w:basedOn w:val="Indent2"/>
    <w:pPr>
      <w:ind w:left="720"/>
    </w:pPr>
  </w:style>
  <w:style w:type="paragraph" w:customStyle="1" w:styleId="TableIndent3">
    <w:name w:val="Table Indent 3"/>
    <w:basedOn w:val="Indent3"/>
    <w:pPr>
      <w:ind w:left="1077"/>
    </w:pPr>
  </w:style>
  <w:style w:type="paragraph" w:customStyle="1" w:styleId="TableIndent4">
    <w:name w:val="Table Indent 4"/>
    <w:basedOn w:val="Normal"/>
    <w:pPr>
      <w:ind w:left="1440"/>
    </w:pPr>
  </w:style>
  <w:style w:type="paragraph" w:customStyle="1" w:styleId="BulletedList1">
    <w:name w:val="Bulleted List 1"/>
    <w:basedOn w:val="Normal"/>
    <w:pPr>
      <w:numPr>
        <w:numId w:val="18"/>
      </w:numPr>
    </w:pPr>
  </w:style>
  <w:style w:type="character" w:styleId="PageNumber">
    <w:name w:val="page number"/>
    <w:basedOn w:val="DefaultParagraphFont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table" w:styleId="TableGrid">
    <w:name w:val="Table Grid"/>
    <w:basedOn w:val="TableNormal"/>
    <w:rsid w:val="00223446"/>
    <w:pPr>
      <w:spacing w:line="29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lea">
    <w:name w:val="clea"/>
    <w:basedOn w:val="Heading1"/>
    <w:rsid w:val="00225141"/>
    <w:pPr>
      <w:numPr>
        <w:numId w:val="0"/>
      </w:numPr>
    </w:pPr>
    <w:rPr>
      <w:rFonts w:ascii="Arial" w:eastAsia="MS UI Gothic" w:hAnsi="Arial" w:cs="Arial"/>
      <w:snapToGrid w:val="0"/>
      <w:color w:val="000000"/>
      <w:sz w:val="20"/>
      <w:szCs w:val="20"/>
      <w:lang w:val="en-US"/>
    </w:rPr>
  </w:style>
  <w:style w:type="character" w:styleId="Hyperlink">
    <w:name w:val="Hyperlink"/>
    <w:rsid w:val="002B638A"/>
    <w:rPr>
      <w:noProof w:val="0"/>
      <w:color w:val="0000FF"/>
      <w:u w:val="single"/>
      <w:lang w:val="en-GB"/>
    </w:rPr>
  </w:style>
  <w:style w:type="paragraph" w:styleId="ListParagraph">
    <w:name w:val="List Paragraph"/>
    <w:basedOn w:val="Normal"/>
    <w:uiPriority w:val="34"/>
    <w:qFormat/>
    <w:rsid w:val="00300878"/>
    <w:pPr>
      <w:ind w:left="720"/>
    </w:pPr>
  </w:style>
  <w:style w:type="paragraph" w:styleId="NormalWeb">
    <w:name w:val="Normal (Web)"/>
    <w:basedOn w:val="Normal"/>
    <w:uiPriority w:val="99"/>
    <w:unhideWhenUsed/>
    <w:rsid w:val="005E0273"/>
    <w:pPr>
      <w:spacing w:before="100" w:beforeAutospacing="1" w:after="100" w:afterAutospacing="1" w:line="240" w:lineRule="auto"/>
    </w:pPr>
    <w:rPr>
      <w:lang w:val="en-US"/>
    </w:rPr>
  </w:style>
  <w:style w:type="character" w:styleId="CommentReference">
    <w:name w:val="annotation reference"/>
    <w:rsid w:val="00791EF3"/>
    <w:rPr>
      <w:noProof w:val="0"/>
      <w:sz w:val="16"/>
      <w:szCs w:val="16"/>
      <w:lang w:val="en-GB"/>
    </w:rPr>
  </w:style>
  <w:style w:type="paragraph" w:styleId="CommentText">
    <w:name w:val="annotation text"/>
    <w:basedOn w:val="Normal"/>
    <w:link w:val="CommentTextChar"/>
    <w:rsid w:val="00791EF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791EF3"/>
  </w:style>
  <w:style w:type="paragraph" w:styleId="CommentSubject">
    <w:name w:val="annotation subject"/>
    <w:basedOn w:val="CommentText"/>
    <w:next w:val="CommentText"/>
    <w:link w:val="CommentSubjectChar"/>
    <w:rsid w:val="00791EF3"/>
    <w:rPr>
      <w:b/>
      <w:bCs/>
    </w:rPr>
  </w:style>
  <w:style w:type="character" w:customStyle="1" w:styleId="CommentSubjectChar">
    <w:name w:val="Comment Subject Char"/>
    <w:link w:val="CommentSubject"/>
    <w:rsid w:val="00791EF3"/>
    <w:rPr>
      <w:b/>
      <w:bCs/>
      <w:noProof w:val="0"/>
      <w:lang w:val="en-GB"/>
    </w:rPr>
  </w:style>
  <w:style w:type="paragraph" w:styleId="BalloonText">
    <w:name w:val="Balloon Text"/>
    <w:basedOn w:val="Normal"/>
    <w:link w:val="BalloonTextChar"/>
    <w:rsid w:val="00791EF3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791EF3"/>
    <w:rPr>
      <w:rFonts w:ascii="Tahoma" w:hAnsi="Tahoma" w:cs="Tahoma"/>
      <w:noProof w:val="0"/>
      <w:sz w:val="16"/>
      <w:szCs w:val="16"/>
      <w:lang w:val="en-GB"/>
    </w:rPr>
  </w:style>
  <w:style w:type="character" w:customStyle="1" w:styleId="HeaderChar">
    <w:name w:val="Header Char"/>
    <w:link w:val="Header"/>
    <w:uiPriority w:val="99"/>
    <w:rsid w:val="00D53273"/>
    <w:rPr>
      <w:rFonts w:ascii="Arial" w:hAnsi="Arial" w:cs="Arial"/>
      <w:b/>
      <w:bCs/>
      <w:noProof w:val="0"/>
      <w:color w:val="FF0000"/>
      <w:sz w:val="22"/>
      <w:szCs w:val="22"/>
      <w:lang w:val="en-A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8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2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0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4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7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29765">
          <w:marLeft w:val="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2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20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53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442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027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043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394938">
                                      <w:marLeft w:val="67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0805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867736">
                                              <w:marLeft w:val="0"/>
                                              <w:marRight w:val="0"/>
                                              <w:marTop w:val="0"/>
                                              <w:marBottom w:val="134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989094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3579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Phase2%20-%20Business%20Blueprint\ChM\Admin\CMMinutes_13Nov2001.doc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BDA3DB4-9380-4F28-960A-93A8D4E75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CMMinutes_13Nov2001.doc.dot</Template>
  <TotalTime>29</TotalTime>
  <Pages>2</Pages>
  <Words>257</Words>
  <Characters>1471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CLIENT NAME: PT</vt:lpstr>
      <vt:lpstr>CLIENT NAME: PT</vt:lpstr>
    </vt:vector>
  </TitlesOfParts>
  <Company/>
  <LinksUpToDate>false</LinksUpToDate>
  <CharactersWithSpaces>1725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NAME: PT</dc:title>
  <dc:creator>User</dc:creator>
  <cp:lastModifiedBy>UbluWin7</cp:lastModifiedBy>
  <cp:revision>4</cp:revision>
  <cp:lastPrinted>2015-05-25T05:03:00Z</cp:lastPrinted>
  <dcterms:created xsi:type="dcterms:W3CDTF">2015-05-25T04:33:00Z</dcterms:created>
  <dcterms:modified xsi:type="dcterms:W3CDTF">2015-05-25T05:03:00Z</dcterms:modified>
</cp:coreProperties>
</file>